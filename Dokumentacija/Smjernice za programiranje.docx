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5B62" w14:textId="194FCE62" w:rsidR="00CB1AC9" w:rsidRDefault="00CB1AC9">
      <w:pPr>
        <w:pStyle w:val="Title"/>
        <w:jc w:val="right"/>
        <w:rPr>
          <w:i/>
        </w:rPr>
      </w:pPr>
      <w:r>
        <w:rPr>
          <w:i/>
          <w:noProof/>
          <w:lang w:val="hr-HR" w:eastAsia="hr-HR"/>
        </w:rPr>
        <w:drawing>
          <wp:inline distT="0" distB="0" distL="0" distR="0" wp14:anchorId="25AD369B" wp14:editId="10D27B30">
            <wp:extent cx="1905266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ims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1D6" w14:textId="0ADB6722" w:rsidR="00772194" w:rsidRPr="00F21402" w:rsidRDefault="00311DB9" w:rsidP="00311DB9">
      <w:pPr>
        <w:pStyle w:val="Title"/>
        <w:rPr>
          <w:lang w:val="de-DE"/>
        </w:rPr>
      </w:pPr>
      <w:r w:rsidRPr="00F21402">
        <w:rPr>
          <w:i/>
          <w:lang w:val="de-DE"/>
        </w:rPr>
        <w:t xml:space="preserve">                                                                           </w:t>
      </w:r>
      <w:r w:rsidRPr="00F21402">
        <w:rPr>
          <w:lang w:val="de-DE"/>
        </w:rPr>
        <w:t xml:space="preserve"> </w:t>
      </w:r>
      <w:r w:rsidR="00135EED" w:rsidRPr="00F21402">
        <w:rPr>
          <w:lang w:val="de-DE"/>
        </w:rPr>
        <w:t>queri</w:t>
      </w:r>
    </w:p>
    <w:p w14:paraId="50F93CBF" w14:textId="1E1034BB" w:rsidR="00772194" w:rsidRPr="00F21402" w:rsidRDefault="00311DB9" w:rsidP="00311DB9">
      <w:pPr>
        <w:pStyle w:val="Title"/>
        <w:rPr>
          <w:lang w:val="de-DE"/>
        </w:rPr>
      </w:pPr>
      <w:r w:rsidRPr="00F21402">
        <w:rPr>
          <w:lang w:val="de-DE"/>
        </w:rPr>
        <w:t xml:space="preserve">                                      </w:t>
      </w:r>
      <w:r w:rsidR="00135EED" w:rsidRPr="00F21402">
        <w:rPr>
          <w:lang w:val="de-DE"/>
        </w:rPr>
        <w:t>Smjernice za programiranje</w:t>
      </w:r>
    </w:p>
    <w:p w14:paraId="049C393E" w14:textId="77777777" w:rsidR="00772194" w:rsidRPr="00F21402" w:rsidRDefault="00772194">
      <w:pPr>
        <w:pStyle w:val="Title"/>
        <w:jc w:val="right"/>
        <w:rPr>
          <w:lang w:val="de-DE"/>
        </w:rPr>
      </w:pPr>
    </w:p>
    <w:p w14:paraId="784CA86E" w14:textId="5BCB0917" w:rsidR="00772194" w:rsidRPr="00F21402" w:rsidRDefault="00311DB9" w:rsidP="00311DB9">
      <w:pPr>
        <w:pStyle w:val="Title"/>
        <w:rPr>
          <w:sz w:val="28"/>
          <w:lang w:val="de-DE"/>
        </w:rPr>
      </w:pPr>
      <w:r w:rsidRPr="00F21402">
        <w:rPr>
          <w:sz w:val="28"/>
          <w:lang w:val="de-DE"/>
        </w:rPr>
        <w:t xml:space="preserve">                                                                        </w:t>
      </w:r>
      <w:r w:rsidR="00231492" w:rsidRPr="00F21402">
        <w:rPr>
          <w:sz w:val="28"/>
          <w:lang w:val="de-DE"/>
        </w:rPr>
        <w:t xml:space="preserve">                     Verzija 1.0</w:t>
      </w:r>
    </w:p>
    <w:p w14:paraId="2FE68AE8" w14:textId="77777777" w:rsidR="00772194" w:rsidRPr="00F21402" w:rsidRDefault="00772194">
      <w:pPr>
        <w:pStyle w:val="Title"/>
        <w:rPr>
          <w:sz w:val="28"/>
          <w:lang w:val="de-DE"/>
        </w:rPr>
      </w:pPr>
    </w:p>
    <w:p w14:paraId="3A6BC55E" w14:textId="77777777" w:rsidR="00772194" w:rsidRPr="00F21402" w:rsidRDefault="00772194">
      <w:pPr>
        <w:rPr>
          <w:lang w:val="de-DE"/>
        </w:rPr>
      </w:pPr>
    </w:p>
    <w:p w14:paraId="5CCB2266" w14:textId="77777777" w:rsidR="00772194" w:rsidRPr="00F21402" w:rsidRDefault="00772194">
      <w:pPr>
        <w:rPr>
          <w:lang w:val="de-DE"/>
        </w:rPr>
        <w:sectPr w:rsidR="00772194" w:rsidRPr="00F21402" w:rsidSect="00311DB9">
          <w:headerReference w:type="default" r:id="rId10"/>
          <w:footerReference w:type="even" r:id="rId11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14:paraId="77F384D5" w14:textId="42E2F5E8" w:rsidR="00772194" w:rsidRDefault="000720F9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2194" w14:paraId="3C7C752B" w14:textId="77777777" w:rsidTr="001910DC">
        <w:tc>
          <w:tcPr>
            <w:tcW w:w="2304" w:type="dxa"/>
          </w:tcPr>
          <w:p w14:paraId="543BE127" w14:textId="4776D08B" w:rsidR="00772194" w:rsidRDefault="00296A4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18398616" w14:textId="59062D3E" w:rsidR="00772194" w:rsidRDefault="00296A4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71D9C990" w14:textId="66A4E4F8" w:rsidR="00772194" w:rsidRDefault="00296A4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4B1695C5" w14:textId="4D255ACB" w:rsidR="00772194" w:rsidRDefault="00296A4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772194" w14:paraId="0DB5C111" w14:textId="77777777" w:rsidTr="001910DC">
        <w:tc>
          <w:tcPr>
            <w:tcW w:w="2304" w:type="dxa"/>
          </w:tcPr>
          <w:p w14:paraId="0DA7BADB" w14:textId="77777777" w:rsidR="00772194" w:rsidRDefault="00BA7F22">
            <w:pPr>
              <w:pStyle w:val="Tabletext"/>
            </w:pPr>
            <w:r>
              <w:t>03.05.2022</w:t>
            </w:r>
            <w:r w:rsidR="00E06D61">
              <w:t>.</w:t>
            </w:r>
          </w:p>
        </w:tc>
        <w:tc>
          <w:tcPr>
            <w:tcW w:w="1152" w:type="dxa"/>
          </w:tcPr>
          <w:p w14:paraId="76B81AED" w14:textId="77777777" w:rsidR="00772194" w:rsidRDefault="00135EE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FEDFF38" w14:textId="77777777" w:rsidR="00772194" w:rsidRDefault="00E06D61" w:rsidP="00E06D61">
            <w:pPr>
              <w:pStyle w:val="Tabletext"/>
            </w:pPr>
            <w:proofErr w:type="spellStart"/>
            <w:r>
              <w:t>Napisan</w:t>
            </w:r>
            <w:proofErr w:type="spellEnd"/>
            <w:r>
              <w:t xml:space="preserve"> </w:t>
            </w:r>
            <w:proofErr w:type="spellStart"/>
            <w:r>
              <w:t>uvod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3864CA68" w14:textId="77777777" w:rsidR="00772194" w:rsidRDefault="00BA7F22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772194" w14:paraId="6D6A06E1" w14:textId="77777777" w:rsidTr="001910DC">
        <w:tc>
          <w:tcPr>
            <w:tcW w:w="2304" w:type="dxa"/>
          </w:tcPr>
          <w:p w14:paraId="10BC4F05" w14:textId="77777777" w:rsidR="00772194" w:rsidRDefault="00E06D61">
            <w:pPr>
              <w:pStyle w:val="Tabletext"/>
            </w:pPr>
            <w:r>
              <w:t>03.05.2022.</w:t>
            </w:r>
          </w:p>
        </w:tc>
        <w:tc>
          <w:tcPr>
            <w:tcW w:w="1152" w:type="dxa"/>
          </w:tcPr>
          <w:p w14:paraId="23301BE1" w14:textId="77777777" w:rsidR="00772194" w:rsidRDefault="00E06D61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07AA4EE6" w14:textId="77777777" w:rsidR="00772194" w:rsidRDefault="00F02B57">
            <w:pPr>
              <w:pStyle w:val="Tabletext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. </w:t>
            </w:r>
            <w:proofErr w:type="spellStart"/>
            <w:r>
              <w:t>P</w:t>
            </w:r>
            <w:r w:rsidR="00E06D61">
              <w:t>ravilno</w:t>
            </w:r>
            <w:proofErr w:type="spellEnd"/>
            <w:r w:rsidR="00E06D61">
              <w:t xml:space="preserve"> </w:t>
            </w:r>
            <w:proofErr w:type="spellStart"/>
            <w:r w:rsidR="00E06D61">
              <w:t>komitovano</w:t>
            </w:r>
            <w:proofErr w:type="spellEnd"/>
            <w:r w:rsidR="00E06D61">
              <w:t>.</w:t>
            </w:r>
          </w:p>
        </w:tc>
        <w:tc>
          <w:tcPr>
            <w:tcW w:w="2304" w:type="dxa"/>
          </w:tcPr>
          <w:p w14:paraId="2BA17DF6" w14:textId="77777777" w:rsidR="00772194" w:rsidRDefault="00E06D61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772194" w14:paraId="5A445BB1" w14:textId="77777777" w:rsidTr="001910DC">
        <w:tc>
          <w:tcPr>
            <w:tcW w:w="2304" w:type="dxa"/>
          </w:tcPr>
          <w:p w14:paraId="1796CEA4" w14:textId="77777777" w:rsidR="00772194" w:rsidRDefault="00F02B57">
            <w:pPr>
              <w:pStyle w:val="Tabletext"/>
            </w:pPr>
            <w:r>
              <w:t>05.05.2022.</w:t>
            </w:r>
          </w:p>
        </w:tc>
        <w:tc>
          <w:tcPr>
            <w:tcW w:w="1152" w:type="dxa"/>
          </w:tcPr>
          <w:p w14:paraId="0F822872" w14:textId="77777777" w:rsidR="00772194" w:rsidRDefault="00F02B57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0F56601B" w14:textId="77777777" w:rsidR="00772194" w:rsidRDefault="00F02B57">
            <w:pPr>
              <w:pStyle w:val="Tabletext"/>
            </w:pPr>
            <w:proofErr w:type="spellStart"/>
            <w:r>
              <w:t>Dodat</w:t>
            </w:r>
            <w:proofErr w:type="spellEnd"/>
            <w:r>
              <w:t xml:space="preserve"> </w:t>
            </w:r>
            <w:proofErr w:type="spellStart"/>
            <w:r>
              <w:t>jo</w:t>
            </w:r>
            <w:proofErr w:type="spellEnd"/>
            <w:r>
              <w:rPr>
                <w:lang w:val="sr-Latn-BA"/>
              </w:rPr>
              <w:t>š</w:t>
            </w:r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izvor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7FB1923E" w14:textId="77777777" w:rsidR="00772194" w:rsidRDefault="00F02B57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772194" w14:paraId="3A694B80" w14:textId="77777777" w:rsidTr="001910DC">
        <w:tc>
          <w:tcPr>
            <w:tcW w:w="2304" w:type="dxa"/>
          </w:tcPr>
          <w:p w14:paraId="0B7E8938" w14:textId="77777777" w:rsidR="00772194" w:rsidRDefault="00BB36D3">
            <w:pPr>
              <w:pStyle w:val="Tabletext"/>
            </w:pPr>
            <w:r>
              <w:t>05.05.2022.</w:t>
            </w:r>
          </w:p>
        </w:tc>
        <w:tc>
          <w:tcPr>
            <w:tcW w:w="1152" w:type="dxa"/>
          </w:tcPr>
          <w:p w14:paraId="1062DCBF" w14:textId="77777777" w:rsidR="00772194" w:rsidRDefault="00BB36D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3BBB5617" w14:textId="2F3BF585" w:rsidR="00785572" w:rsidRDefault="00BB36D3">
            <w:pPr>
              <w:pStyle w:val="Tabletext"/>
            </w:pPr>
            <w:proofErr w:type="spellStart"/>
            <w:r>
              <w:t>Urađeno</w:t>
            </w:r>
            <w:proofErr w:type="spellEnd"/>
            <w:r>
              <w:t xml:space="preserve"> do </w:t>
            </w:r>
            <w:proofErr w:type="spellStart"/>
            <w:r>
              <w:t>imenovanja</w:t>
            </w:r>
            <w:proofErr w:type="spellEnd"/>
            <w:r>
              <w:t>. (DOVRŠITI TABELU)</w:t>
            </w:r>
          </w:p>
        </w:tc>
        <w:tc>
          <w:tcPr>
            <w:tcW w:w="2304" w:type="dxa"/>
          </w:tcPr>
          <w:p w14:paraId="1CE28DDE" w14:textId="77777777" w:rsidR="00772194" w:rsidRDefault="00BB36D3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B01294" w14:paraId="38A05955" w14:textId="77777777" w:rsidTr="001910DC">
        <w:tc>
          <w:tcPr>
            <w:tcW w:w="2304" w:type="dxa"/>
          </w:tcPr>
          <w:p w14:paraId="02FD5652" w14:textId="5E608FBE" w:rsidR="00B01294" w:rsidRDefault="00B01294">
            <w:pPr>
              <w:pStyle w:val="Tabletext"/>
            </w:pPr>
            <w:r>
              <w:t>06.05.2022</w:t>
            </w:r>
            <w:r w:rsidR="001910DC">
              <w:t>.</w:t>
            </w:r>
          </w:p>
        </w:tc>
        <w:tc>
          <w:tcPr>
            <w:tcW w:w="1152" w:type="dxa"/>
          </w:tcPr>
          <w:p w14:paraId="4BE52875" w14:textId="77777777" w:rsidR="00B01294" w:rsidRDefault="00B01294">
            <w:pPr>
              <w:pStyle w:val="Tabletext"/>
            </w:pPr>
            <w:r>
              <w:t>0.2.1</w:t>
            </w:r>
          </w:p>
        </w:tc>
        <w:tc>
          <w:tcPr>
            <w:tcW w:w="3744" w:type="dxa"/>
          </w:tcPr>
          <w:p w14:paraId="314DF1D7" w14:textId="77777777" w:rsidR="00B01294" w:rsidRDefault="00B01294">
            <w:pPr>
              <w:pStyle w:val="Tabletext"/>
            </w:pPr>
            <w:proofErr w:type="spellStart"/>
            <w:r>
              <w:t>Napisana</w:t>
            </w:r>
            <w:proofErr w:type="spellEnd"/>
            <w:r>
              <w:t xml:space="preserve"> </w:t>
            </w:r>
            <w:proofErr w:type="spellStart"/>
            <w:r>
              <w:t>deklaracija</w:t>
            </w:r>
            <w:proofErr w:type="spellEnd"/>
          </w:p>
        </w:tc>
        <w:tc>
          <w:tcPr>
            <w:tcW w:w="2304" w:type="dxa"/>
          </w:tcPr>
          <w:p w14:paraId="16438DB7" w14:textId="77777777" w:rsidR="00B01294" w:rsidRDefault="00B01294">
            <w:pPr>
              <w:pStyle w:val="Tabletext"/>
            </w:pPr>
            <w:r>
              <w:t xml:space="preserve">Milan </w:t>
            </w:r>
            <w:proofErr w:type="spellStart"/>
            <w:r>
              <w:t>Todorović</w:t>
            </w:r>
            <w:proofErr w:type="spellEnd"/>
          </w:p>
        </w:tc>
      </w:tr>
      <w:tr w:rsidR="00785572" w14:paraId="4D97497D" w14:textId="77777777" w:rsidTr="001910DC">
        <w:tc>
          <w:tcPr>
            <w:tcW w:w="2304" w:type="dxa"/>
          </w:tcPr>
          <w:p w14:paraId="1810803A" w14:textId="56384D61" w:rsidR="00785572" w:rsidRDefault="006A65A8" w:rsidP="00785572">
            <w:pPr>
              <w:pStyle w:val="Tabletext"/>
            </w:pPr>
            <w:r>
              <w:t>0</w:t>
            </w:r>
            <w:r w:rsidR="001910DC">
              <w:t>6</w:t>
            </w:r>
            <w:r w:rsidR="00785572">
              <w:t>.05.202</w:t>
            </w:r>
            <w:r w:rsidR="001910DC">
              <w:t>2.</w:t>
            </w:r>
          </w:p>
        </w:tc>
        <w:tc>
          <w:tcPr>
            <w:tcW w:w="1152" w:type="dxa"/>
          </w:tcPr>
          <w:p w14:paraId="4C13F8ED" w14:textId="6C39CD19" w:rsidR="00785572" w:rsidRDefault="00785572" w:rsidP="00785572">
            <w:pPr>
              <w:pStyle w:val="Tabletext"/>
            </w:pPr>
            <w:r>
              <w:t>0.</w:t>
            </w:r>
            <w:r w:rsidR="006A65A8">
              <w:t>2.</w:t>
            </w:r>
            <w:r w:rsidR="001910DC">
              <w:t>2.</w:t>
            </w:r>
          </w:p>
        </w:tc>
        <w:tc>
          <w:tcPr>
            <w:tcW w:w="3744" w:type="dxa"/>
          </w:tcPr>
          <w:p w14:paraId="35417D5B" w14:textId="32DBEEB0" w:rsidR="00785572" w:rsidRDefault="006A65A8" w:rsidP="00785572">
            <w:pPr>
              <w:pStyle w:val="Tabletext"/>
            </w:pPr>
            <w:proofErr w:type="spellStart"/>
            <w:r>
              <w:t>Napisani</w:t>
            </w:r>
            <w:proofErr w:type="spellEnd"/>
            <w:r>
              <w:t xml:space="preserve"> </w:t>
            </w:r>
            <w:proofErr w:type="spellStart"/>
            <w:r>
              <w:t>izrazi</w:t>
            </w:r>
            <w:proofErr w:type="spellEnd"/>
            <w:r>
              <w:t xml:space="preserve"> i </w:t>
            </w:r>
            <w:proofErr w:type="spellStart"/>
            <w:r>
              <w:t>izjave</w:t>
            </w:r>
            <w:proofErr w:type="spellEnd"/>
          </w:p>
        </w:tc>
        <w:tc>
          <w:tcPr>
            <w:tcW w:w="2304" w:type="dxa"/>
          </w:tcPr>
          <w:p w14:paraId="2C72DD0F" w14:textId="3A609F5E" w:rsidR="00785572" w:rsidRDefault="00785572" w:rsidP="00785572">
            <w:pPr>
              <w:pStyle w:val="Tabletext"/>
            </w:pPr>
            <w:r>
              <w:t xml:space="preserve">Milan </w:t>
            </w:r>
            <w:proofErr w:type="spellStart"/>
            <w:r w:rsidR="006A65A8">
              <w:t>Todorović</w:t>
            </w:r>
            <w:proofErr w:type="spellEnd"/>
          </w:p>
        </w:tc>
      </w:tr>
      <w:tr w:rsidR="001910DC" w14:paraId="1EF35F29" w14:textId="77777777" w:rsidTr="001910DC">
        <w:tc>
          <w:tcPr>
            <w:tcW w:w="2304" w:type="dxa"/>
          </w:tcPr>
          <w:p w14:paraId="464C5F37" w14:textId="2C9D3260" w:rsidR="001910DC" w:rsidRDefault="001910DC" w:rsidP="001910DC">
            <w:pPr>
              <w:pStyle w:val="Tabletext"/>
            </w:pPr>
            <w:r>
              <w:t>07.05.2022.</w:t>
            </w:r>
          </w:p>
        </w:tc>
        <w:tc>
          <w:tcPr>
            <w:tcW w:w="1152" w:type="dxa"/>
          </w:tcPr>
          <w:p w14:paraId="7AED883C" w14:textId="25A25B7A" w:rsidR="001910DC" w:rsidRDefault="001910DC" w:rsidP="001910DC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05905C0A" w14:textId="609C1F8D" w:rsidR="001910DC" w:rsidRDefault="001910DC" w:rsidP="001910DC">
            <w:pPr>
              <w:pStyle w:val="Tabletext"/>
            </w:pPr>
            <w:proofErr w:type="spellStart"/>
            <w:r w:rsidRPr="00785572">
              <w:t>Dovrsena</w:t>
            </w:r>
            <w:proofErr w:type="spellEnd"/>
            <w:r w:rsidRPr="00785572">
              <w:t xml:space="preserve"> </w:t>
            </w:r>
            <w:proofErr w:type="spellStart"/>
            <w:r w:rsidRPr="00785572">
              <w:t>tabela</w:t>
            </w:r>
            <w:proofErr w:type="spellEnd"/>
            <w:r w:rsidRPr="00785572">
              <w:t xml:space="preserve"> u "</w:t>
            </w:r>
            <w:proofErr w:type="spellStart"/>
            <w:r w:rsidRPr="00785572">
              <w:t>imenovanje</w:t>
            </w:r>
            <w:proofErr w:type="spellEnd"/>
            <w:r w:rsidRPr="00785572">
              <w:t>".</w:t>
            </w:r>
          </w:p>
        </w:tc>
        <w:tc>
          <w:tcPr>
            <w:tcW w:w="2304" w:type="dxa"/>
          </w:tcPr>
          <w:p w14:paraId="0E279107" w14:textId="607341F5" w:rsidR="001910DC" w:rsidRDefault="001910DC" w:rsidP="001910DC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EA6C46" w14:paraId="7BDF6BB3" w14:textId="77777777" w:rsidTr="001910DC">
        <w:tc>
          <w:tcPr>
            <w:tcW w:w="2304" w:type="dxa"/>
          </w:tcPr>
          <w:p w14:paraId="5413B91F" w14:textId="508A0CEF" w:rsidR="00EA6C46" w:rsidRDefault="00EA6C46" w:rsidP="001910DC">
            <w:pPr>
              <w:pStyle w:val="Tabletext"/>
            </w:pPr>
            <w:r>
              <w:t>09.05.2022.</w:t>
            </w:r>
          </w:p>
        </w:tc>
        <w:tc>
          <w:tcPr>
            <w:tcW w:w="1152" w:type="dxa"/>
          </w:tcPr>
          <w:p w14:paraId="13B1C437" w14:textId="190AF3EB" w:rsidR="00EA6C46" w:rsidRDefault="00EA6C46" w:rsidP="001910DC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25C11F50" w14:textId="74954E4A" w:rsidR="00EA6C46" w:rsidRPr="00785572" w:rsidRDefault="00EA6C46" w:rsidP="001910DC">
            <w:pPr>
              <w:pStyle w:val="Tabletext"/>
            </w:pPr>
            <w:r>
              <w:t xml:space="preserve">Mala </w:t>
            </w:r>
            <w:proofErr w:type="spellStart"/>
            <w:r>
              <w:t>dorada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7CDB15C7" w14:textId="789D5E8B" w:rsidR="00EA6C46" w:rsidRDefault="00EA6C46" w:rsidP="001910DC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2C0E3A" w14:paraId="5F0F88AD" w14:textId="77777777" w:rsidTr="001910DC">
        <w:tc>
          <w:tcPr>
            <w:tcW w:w="2304" w:type="dxa"/>
          </w:tcPr>
          <w:p w14:paraId="110E9A97" w14:textId="654A9893" w:rsidR="002C0E3A" w:rsidRDefault="002C0E3A" w:rsidP="001910DC">
            <w:pPr>
              <w:pStyle w:val="Tabletext"/>
            </w:pPr>
            <w:r>
              <w:t>09.05.2022</w:t>
            </w:r>
          </w:p>
        </w:tc>
        <w:tc>
          <w:tcPr>
            <w:tcW w:w="1152" w:type="dxa"/>
          </w:tcPr>
          <w:p w14:paraId="784D486D" w14:textId="511A6F7B" w:rsidR="002C0E3A" w:rsidRDefault="002C0E3A" w:rsidP="001910DC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47E078EE" w14:textId="0DEC450E" w:rsidR="002C0E3A" w:rsidRDefault="002C0E3A" w:rsidP="001910DC">
            <w:pPr>
              <w:pStyle w:val="Tabletext"/>
            </w:pPr>
            <w:proofErr w:type="spellStart"/>
            <w:r>
              <w:t>Dodate</w:t>
            </w:r>
            <w:proofErr w:type="spellEnd"/>
            <w:r>
              <w:t xml:space="preserve"> 7,8 i 9 </w:t>
            </w:r>
            <w:proofErr w:type="spellStart"/>
            <w:r>
              <w:t>stavka</w:t>
            </w:r>
            <w:proofErr w:type="spellEnd"/>
          </w:p>
        </w:tc>
        <w:tc>
          <w:tcPr>
            <w:tcW w:w="2304" w:type="dxa"/>
          </w:tcPr>
          <w:p w14:paraId="098C1BB4" w14:textId="6A21B9AE" w:rsidR="002C0E3A" w:rsidRDefault="002C0E3A" w:rsidP="001910DC">
            <w:pPr>
              <w:pStyle w:val="Tabletext"/>
            </w:pPr>
            <w:r>
              <w:t xml:space="preserve">Milan </w:t>
            </w:r>
            <w:proofErr w:type="spellStart"/>
            <w:r>
              <w:t>Todorović</w:t>
            </w:r>
            <w:proofErr w:type="spellEnd"/>
          </w:p>
        </w:tc>
      </w:tr>
      <w:tr w:rsidR="00B0595A" w14:paraId="1C7C2AE0" w14:textId="77777777" w:rsidTr="001910DC">
        <w:tc>
          <w:tcPr>
            <w:tcW w:w="2304" w:type="dxa"/>
          </w:tcPr>
          <w:p w14:paraId="765F81D7" w14:textId="1A626CEB" w:rsidR="00B0595A" w:rsidRDefault="00B0595A" w:rsidP="00B0595A">
            <w:pPr>
              <w:pStyle w:val="Tabletext"/>
            </w:pPr>
            <w:r>
              <w:t>10.05.2022.</w:t>
            </w:r>
          </w:p>
        </w:tc>
        <w:tc>
          <w:tcPr>
            <w:tcW w:w="1152" w:type="dxa"/>
          </w:tcPr>
          <w:p w14:paraId="4905165B" w14:textId="0901114D" w:rsidR="00B0595A" w:rsidRDefault="00B0595A" w:rsidP="00B0595A">
            <w:pPr>
              <w:pStyle w:val="Tabletext"/>
            </w:pPr>
            <w:r>
              <w:t>0.6</w:t>
            </w:r>
          </w:p>
        </w:tc>
        <w:tc>
          <w:tcPr>
            <w:tcW w:w="3744" w:type="dxa"/>
          </w:tcPr>
          <w:p w14:paraId="633787A2" w14:textId="051E8C8D" w:rsidR="00B0595A" w:rsidRDefault="00B0595A" w:rsidP="00B0595A">
            <w:pPr>
              <w:pStyle w:val="Tabletext"/>
            </w:pPr>
            <w:proofErr w:type="spellStart"/>
            <w:r>
              <w:t>Dodate</w:t>
            </w:r>
            <w:proofErr w:type="spellEnd"/>
            <w:r>
              <w:t xml:space="preserve"> 10, 11, 12 </w:t>
            </w:r>
            <w:proofErr w:type="spellStart"/>
            <w:r>
              <w:t>stavka</w:t>
            </w:r>
            <w:proofErr w:type="spellEnd"/>
            <w:r>
              <w:t xml:space="preserve"> i </w:t>
            </w:r>
            <w:proofErr w:type="spellStart"/>
            <w:r>
              <w:t>dorađene</w:t>
            </w:r>
            <w:proofErr w:type="spellEnd"/>
            <w:r>
              <w:t xml:space="preserve"> </w:t>
            </w:r>
            <w:proofErr w:type="spellStart"/>
            <w:r>
              <w:t>prethodne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645B453D" w14:textId="771ED732" w:rsidR="00B0595A" w:rsidRDefault="00B0595A" w:rsidP="00B0595A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CB1AC9" w14:paraId="272CB30D" w14:textId="77777777" w:rsidTr="001910DC">
        <w:tc>
          <w:tcPr>
            <w:tcW w:w="2304" w:type="dxa"/>
          </w:tcPr>
          <w:p w14:paraId="682309A7" w14:textId="3E1DC973" w:rsidR="00CB1AC9" w:rsidRDefault="00CB1AC9" w:rsidP="00B0595A">
            <w:pPr>
              <w:pStyle w:val="Tabletext"/>
            </w:pPr>
            <w:r>
              <w:t>11.05.2022.</w:t>
            </w:r>
          </w:p>
        </w:tc>
        <w:tc>
          <w:tcPr>
            <w:tcW w:w="1152" w:type="dxa"/>
          </w:tcPr>
          <w:p w14:paraId="23364188" w14:textId="404A5A2B" w:rsidR="00CB1AC9" w:rsidRDefault="00CB1AC9" w:rsidP="00B0595A">
            <w:pPr>
              <w:pStyle w:val="Tabletext"/>
            </w:pPr>
            <w:r>
              <w:t>0.7</w:t>
            </w:r>
          </w:p>
        </w:tc>
        <w:tc>
          <w:tcPr>
            <w:tcW w:w="3744" w:type="dxa"/>
          </w:tcPr>
          <w:p w14:paraId="737CCD87" w14:textId="3F625391" w:rsidR="00CB1AC9" w:rsidRPr="00F21402" w:rsidRDefault="00CB1AC9" w:rsidP="00B0595A">
            <w:pPr>
              <w:pStyle w:val="Tabletext"/>
              <w:rPr>
                <w:lang w:val="de-DE"/>
              </w:rPr>
            </w:pPr>
            <w:r w:rsidRPr="00F21402">
              <w:rPr>
                <w:lang w:val="de-DE"/>
              </w:rPr>
              <w:t>Popunjene stavke koje su falile.</w:t>
            </w:r>
          </w:p>
        </w:tc>
        <w:tc>
          <w:tcPr>
            <w:tcW w:w="2304" w:type="dxa"/>
          </w:tcPr>
          <w:p w14:paraId="15E5AD0E" w14:textId="1F731493" w:rsidR="00CB1AC9" w:rsidRDefault="00CB1AC9" w:rsidP="00B0595A">
            <w:pPr>
              <w:pStyle w:val="Tabletext"/>
            </w:pPr>
            <w:r>
              <w:t xml:space="preserve">Milan </w:t>
            </w:r>
            <w:proofErr w:type="spellStart"/>
            <w:r>
              <w:t>Vlaški</w:t>
            </w:r>
            <w:proofErr w:type="spellEnd"/>
          </w:p>
        </w:tc>
      </w:tr>
      <w:tr w:rsidR="000A0DA6" w14:paraId="2B36E6A2" w14:textId="77777777" w:rsidTr="001910DC">
        <w:tc>
          <w:tcPr>
            <w:tcW w:w="2304" w:type="dxa"/>
          </w:tcPr>
          <w:p w14:paraId="671C6694" w14:textId="743AAEB0" w:rsidR="000A0DA6" w:rsidRDefault="000A0DA6" w:rsidP="00B0595A">
            <w:pPr>
              <w:pStyle w:val="Tabletext"/>
            </w:pPr>
            <w:r>
              <w:t>17.05.2022.</w:t>
            </w:r>
          </w:p>
        </w:tc>
        <w:tc>
          <w:tcPr>
            <w:tcW w:w="1152" w:type="dxa"/>
          </w:tcPr>
          <w:p w14:paraId="47983BAB" w14:textId="0A4C8DFA" w:rsidR="000A0DA6" w:rsidRDefault="000A0DA6" w:rsidP="00B059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635EB49" w14:textId="35EF62D9" w:rsidR="000A0DA6" w:rsidRDefault="000A0DA6" w:rsidP="00B0595A">
            <w:pPr>
              <w:pStyle w:val="Tabletext"/>
            </w:pPr>
            <w:proofErr w:type="spellStart"/>
            <w:r>
              <w:t>Dorada</w:t>
            </w:r>
            <w:proofErr w:type="spellEnd"/>
            <w:r>
              <w:t xml:space="preserve"> i </w:t>
            </w:r>
            <w:proofErr w:type="spellStart"/>
            <w:r>
              <w:t>kompletiranje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4D901308" w14:textId="3BAFED0F" w:rsidR="000A0DA6" w:rsidRDefault="000A0DA6" w:rsidP="00B0595A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</w:tbl>
    <w:p w14:paraId="74823CC5" w14:textId="77777777" w:rsidR="00772194" w:rsidRDefault="00772194"/>
    <w:p w14:paraId="43625883" w14:textId="0CDBA669" w:rsidR="00772194" w:rsidRDefault="003F31EF">
      <w:pPr>
        <w:pStyle w:val="Title"/>
      </w:pPr>
      <w:r>
        <w:br w:type="page"/>
      </w:r>
    </w:p>
    <w:p w14:paraId="5EC97668" w14:textId="67BC5A57" w:rsidR="00311DB9" w:rsidRDefault="00311DB9" w:rsidP="00311DB9">
      <w:pPr>
        <w:pStyle w:val="Title"/>
      </w:pPr>
      <w:proofErr w:type="spellStart"/>
      <w:r>
        <w:t>Sadržaj</w:t>
      </w:r>
      <w:proofErr w:type="spellEnd"/>
      <w:r>
        <w:t xml:space="preserve"> </w:t>
      </w:r>
    </w:p>
    <w:p w14:paraId="16E5969A" w14:textId="77777777" w:rsidR="0005548C" w:rsidRDefault="00311D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548C">
        <w:rPr>
          <w:noProof/>
        </w:rPr>
        <w:t>1.</w:t>
      </w:r>
      <w:r w:rsidR="0005548C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05548C">
        <w:rPr>
          <w:noProof/>
        </w:rPr>
        <w:t>Uvod</w:t>
      </w:r>
      <w:r w:rsidR="0005548C">
        <w:rPr>
          <w:noProof/>
        </w:rPr>
        <w:tab/>
      </w:r>
      <w:r w:rsidR="0005548C">
        <w:rPr>
          <w:noProof/>
        </w:rPr>
        <w:fldChar w:fldCharType="begin"/>
      </w:r>
      <w:r w:rsidR="0005548C">
        <w:rPr>
          <w:noProof/>
        </w:rPr>
        <w:instrText xml:space="preserve"> PAGEREF _Toc111944529 \h </w:instrText>
      </w:r>
      <w:r w:rsidR="0005548C">
        <w:rPr>
          <w:noProof/>
        </w:rPr>
      </w:r>
      <w:r w:rsidR="0005548C">
        <w:rPr>
          <w:noProof/>
        </w:rPr>
        <w:fldChar w:fldCharType="separate"/>
      </w:r>
      <w:r w:rsidR="0005548C">
        <w:rPr>
          <w:noProof/>
        </w:rPr>
        <w:t>4</w:t>
      </w:r>
      <w:r w:rsidR="0005548C">
        <w:rPr>
          <w:noProof/>
        </w:rPr>
        <w:fldChar w:fldCharType="end"/>
      </w:r>
    </w:p>
    <w:p w14:paraId="00CF5024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21F6A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BF108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1ACF34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BF9BF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8F7E3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Organizacija i stil koda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AC810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Indentacija (uvlačenje)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9C663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Dužina linije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C7CC4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Razbijanje redova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FB128A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31FD5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 dokumentacije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91733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Komentari implementacije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2C0427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Imenovanje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A812FB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Deklaracije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ECCD40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Izrazi i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ACE37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Izrazi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5F624" w14:textId="77777777" w:rsidR="0005548C" w:rsidRDefault="0005548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90749A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Return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D63AA0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If/else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93B736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For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E8571B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While izjave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625B09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8312C">
        <w:rPr>
          <w:noProof/>
          <w:lang w:val="hr-HR" w:eastAsia="hr-HR"/>
        </w:rPr>
        <w:t>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E8312C">
        <w:rPr>
          <w:noProof/>
          <w:lang w:val="hr-HR" w:eastAsia="hr-HR"/>
        </w:rPr>
        <w:t>Do-while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4B32E6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8312C">
        <w:rPr>
          <w:noProof/>
          <w:lang w:val="hr-HR" w:eastAsia="hr-HR"/>
        </w:rPr>
        <w:t>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E8312C">
        <w:rPr>
          <w:noProof/>
          <w:lang w:val="hr-HR" w:eastAsia="hr-HR"/>
        </w:rPr>
        <w:t>Switch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EC7819" w14:textId="77777777" w:rsidR="0005548C" w:rsidRDefault="0005548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8312C">
        <w:rPr>
          <w:noProof/>
          <w:lang w:val="hr-HR" w:eastAsia="hr-HR"/>
        </w:rPr>
        <w:t>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E8312C">
        <w:rPr>
          <w:noProof/>
          <w:lang w:val="hr-HR" w:eastAsia="hr-HR"/>
        </w:rPr>
        <w:t>Try-catch izjava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C8290D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memorijom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DBCCFC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greškama i izuzecima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53C3A7" w14:textId="77777777" w:rsidR="0005548C" w:rsidRDefault="000554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Prenosivost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85AAEC" w14:textId="77777777" w:rsidR="0005548C" w:rsidRDefault="0005548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Ponovno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FADD9F" w14:textId="77777777" w:rsidR="0005548C" w:rsidRDefault="0005548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Problemi pri kompajliranju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151E50" w14:textId="77777777" w:rsidR="0005548C" w:rsidRDefault="0005548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Aneks: sažetak smjernica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E6F172" w14:textId="3F71B0A8" w:rsidR="00311DB9" w:rsidRPr="00311DB9" w:rsidRDefault="00311DB9" w:rsidP="00311DB9">
      <w:r>
        <w:fldChar w:fldCharType="end"/>
      </w:r>
    </w:p>
    <w:p w14:paraId="5E9F0B48" w14:textId="77777777" w:rsidR="00311DB9" w:rsidRDefault="00311DB9">
      <w:pPr>
        <w:pStyle w:val="Title"/>
      </w:pPr>
    </w:p>
    <w:p w14:paraId="2EEA78AD" w14:textId="77777777" w:rsidR="00772194" w:rsidRDefault="00695C76">
      <w:pPr>
        <w:pStyle w:val="Title"/>
      </w:pPr>
      <w:proofErr w:type="spellStart"/>
      <w:r>
        <w:lastRenderedPageBreak/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programiranje</w:t>
      </w:r>
      <w:proofErr w:type="spellEnd"/>
    </w:p>
    <w:p w14:paraId="74244B94" w14:textId="77777777" w:rsidR="00772194" w:rsidRDefault="00695C76">
      <w:pPr>
        <w:pStyle w:val="Heading1"/>
      </w:pPr>
      <w:bookmarkStart w:id="0" w:name="_Toc111944529"/>
      <w:proofErr w:type="spellStart"/>
      <w:r>
        <w:t>Uvod</w:t>
      </w:r>
      <w:bookmarkEnd w:id="0"/>
      <w:proofErr w:type="spellEnd"/>
    </w:p>
    <w:p w14:paraId="7B71C7CA" w14:textId="3F745BB8" w:rsidR="00B827CD" w:rsidRPr="00B827CD" w:rsidRDefault="00B827CD" w:rsidP="00B827CD">
      <w:pPr>
        <w:pStyle w:val="BodyText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pisanje</w:t>
      </w:r>
      <w:proofErr w:type="spellEnd"/>
      <w:proofErr w:type="gramEnd"/>
      <w:r>
        <w:t xml:space="preserve"> Java </w:t>
      </w:r>
      <w:proofErr w:type="spellStart"/>
      <w:r>
        <w:t>koda</w:t>
      </w:r>
      <w:proofErr w:type="spellEnd"/>
      <w:r>
        <w:t xml:space="preserve">, i </w:t>
      </w:r>
      <w:proofErr w:type="spellStart"/>
      <w:r>
        <w:t>namijenjen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programe</w:t>
      </w:r>
      <w:r w:rsidR="00D80043">
        <w:t>re</w:t>
      </w:r>
      <w:proofErr w:type="spellEnd"/>
      <w:r w:rsidR="00D80043">
        <w:t xml:space="preserve"> </w:t>
      </w:r>
      <w:proofErr w:type="spellStart"/>
      <w:r w:rsidR="00D80043">
        <w:t>koji</w:t>
      </w:r>
      <w:proofErr w:type="spellEnd"/>
      <w:r w:rsidR="00D80043">
        <w:t xml:space="preserve"> </w:t>
      </w:r>
      <w:proofErr w:type="spellStart"/>
      <w:r w:rsidR="00D80043">
        <w:t>rade</w:t>
      </w:r>
      <w:proofErr w:type="spellEnd"/>
      <w:r w:rsidR="00D80043">
        <w:t xml:space="preserve"> </w:t>
      </w:r>
      <w:proofErr w:type="spellStart"/>
      <w:r w:rsidR="00D80043">
        <w:t>na</w:t>
      </w:r>
      <w:proofErr w:type="spellEnd"/>
      <w:r w:rsidR="00D80043">
        <w:t xml:space="preserve"> </w:t>
      </w:r>
      <w:proofErr w:type="spellStart"/>
      <w:r w:rsidR="00D80043">
        <w:t>razvoju</w:t>
      </w:r>
      <w:proofErr w:type="spellEnd"/>
      <w:r w:rsidR="00D80043">
        <w:t xml:space="preserve"> </w:t>
      </w:r>
      <w:proofErr w:type="spellStart"/>
      <w:r w:rsidR="00D80043">
        <w:t>softverskog</w:t>
      </w:r>
      <w:proofErr w:type="spellEnd"/>
      <w:r w:rsidR="00D80043">
        <w:t xml:space="preserve"> </w:t>
      </w:r>
      <w:proofErr w:type="spellStart"/>
      <w:r w:rsidR="00D80043">
        <w:t>alata</w:t>
      </w:r>
      <w:proofErr w:type="spellEnd"/>
      <w:r>
        <w:t xml:space="preserve"> </w:t>
      </w:r>
      <w:proofErr w:type="spellStart"/>
      <w:r w:rsidRPr="00B827CD">
        <w:rPr>
          <w:i/>
        </w:rPr>
        <w:t>queri</w:t>
      </w:r>
      <w:proofErr w:type="spellEnd"/>
      <w:r>
        <w:t>.</w:t>
      </w:r>
    </w:p>
    <w:p w14:paraId="1D775B05" w14:textId="77777777" w:rsidR="00772194" w:rsidRDefault="00695C76">
      <w:pPr>
        <w:pStyle w:val="Heading2"/>
      </w:pPr>
      <w:bookmarkStart w:id="1" w:name="_Toc111944530"/>
      <w:proofErr w:type="spellStart"/>
      <w:r>
        <w:t>Svrha</w:t>
      </w:r>
      <w:bookmarkEnd w:id="1"/>
      <w:proofErr w:type="spellEnd"/>
    </w:p>
    <w:p w14:paraId="162E4F2F" w14:textId="77777777" w:rsidR="00695C76" w:rsidRPr="00F21402" w:rsidRDefault="00695C76" w:rsidP="00695C76">
      <w:pPr>
        <w:pStyle w:val="BodyText"/>
        <w:rPr>
          <w:lang w:val="de-DE"/>
        </w:rPr>
      </w:pPr>
      <w:r w:rsidRPr="00F21402">
        <w:rPr>
          <w:lang w:val="de-DE"/>
        </w:rPr>
        <w:t>Svrha dokumenta je da izloži konvencije programiranja kojima će se voditi programeri koji rade na projektu. Ovim se izbjegavaju sukobi stilova i omogućava se</w:t>
      </w:r>
      <w:r w:rsidR="00E74AE0" w:rsidRPr="00F21402">
        <w:rPr>
          <w:lang w:val="de-DE"/>
        </w:rPr>
        <w:t xml:space="preserve"> jasan i čitljiv kod.</w:t>
      </w:r>
    </w:p>
    <w:p w14:paraId="09A08902" w14:textId="6E1D1B32" w:rsidR="00772194" w:rsidRDefault="00F1484C">
      <w:pPr>
        <w:pStyle w:val="Heading2"/>
      </w:pPr>
      <w:bookmarkStart w:id="2" w:name="_Toc111944531"/>
      <w:proofErr w:type="spellStart"/>
      <w:r>
        <w:t>Područje</w:t>
      </w:r>
      <w:proofErr w:type="spellEnd"/>
      <w:r w:rsidR="00B827CD">
        <w:t xml:space="preserve"> </w:t>
      </w:r>
      <w:proofErr w:type="spellStart"/>
      <w:r w:rsidR="00B827CD">
        <w:t>primjene</w:t>
      </w:r>
      <w:bookmarkEnd w:id="2"/>
      <w:proofErr w:type="spellEnd"/>
    </w:p>
    <w:p w14:paraId="25ED455C" w14:textId="6120E7C9" w:rsidR="00E74AE0" w:rsidRPr="00E74AE0" w:rsidRDefault="00B827CD" w:rsidP="00E74AE0">
      <w:pPr>
        <w:pStyle w:val="BodyText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proofErr w:type="gramStart"/>
      <w:r w:rsidR="00E74AE0">
        <w:t>na</w:t>
      </w:r>
      <w:proofErr w:type="spellEnd"/>
      <w:proofErr w:type="gramEnd"/>
      <w:r w:rsidR="00E74AE0">
        <w:t xml:space="preserve"> </w:t>
      </w:r>
      <w:proofErr w:type="spellStart"/>
      <w:r w:rsidR="00E74AE0">
        <w:t>način</w:t>
      </w:r>
      <w:proofErr w:type="spellEnd"/>
      <w:r w:rsidR="00E74AE0">
        <w:t xml:space="preserve"> </w:t>
      </w:r>
      <w:proofErr w:type="spellStart"/>
      <w:r w:rsidR="00E74AE0">
        <w:t>kodiranja</w:t>
      </w:r>
      <w:proofErr w:type="spellEnd"/>
      <w:r w:rsidR="00E74AE0">
        <w:t xml:space="preserve"> </w:t>
      </w:r>
      <w:proofErr w:type="spellStart"/>
      <w:r w:rsidR="00E74AE0">
        <w:t>prototipa</w:t>
      </w:r>
      <w:proofErr w:type="spellEnd"/>
      <w:r w:rsidR="00E74AE0">
        <w:t xml:space="preserve"> i </w:t>
      </w:r>
      <w:proofErr w:type="spellStart"/>
      <w:r w:rsidR="00E74AE0">
        <w:t>finalnih</w:t>
      </w:r>
      <w:proofErr w:type="spellEnd"/>
      <w:r w:rsidR="00E74AE0">
        <w:t xml:space="preserve"> </w:t>
      </w:r>
      <w:proofErr w:type="spellStart"/>
      <w:r w:rsidR="00E74AE0">
        <w:t>verzija</w:t>
      </w:r>
      <w:proofErr w:type="spellEnd"/>
      <w:r w:rsidR="00E74AE0">
        <w:t xml:space="preserve"> </w:t>
      </w:r>
      <w:proofErr w:type="spellStart"/>
      <w:r w:rsidR="00D80043">
        <w:t>softverskog</w:t>
      </w:r>
      <w:proofErr w:type="spellEnd"/>
      <w:r w:rsidR="00D80043">
        <w:t xml:space="preserve"> </w:t>
      </w:r>
      <w:proofErr w:type="spellStart"/>
      <w:r w:rsidR="00D80043">
        <w:t>alata</w:t>
      </w:r>
      <w:proofErr w:type="spellEnd"/>
      <w:r w:rsidR="00D80043">
        <w:t xml:space="preserve"> </w:t>
      </w:r>
      <w:proofErr w:type="spellStart"/>
      <w:r w:rsidR="00E74AE0">
        <w:rPr>
          <w:i/>
        </w:rPr>
        <w:t>queri</w:t>
      </w:r>
      <w:proofErr w:type="spellEnd"/>
      <w:r w:rsidR="00E74AE0">
        <w:rPr>
          <w:i/>
        </w:rPr>
        <w:t xml:space="preserve">. </w:t>
      </w:r>
      <w:proofErr w:type="spellStart"/>
      <w:r w:rsidR="00E74AE0">
        <w:t>Samim</w:t>
      </w:r>
      <w:proofErr w:type="spellEnd"/>
      <w:r w:rsidR="00E74AE0">
        <w:t xml:space="preserve"> </w:t>
      </w:r>
      <w:proofErr w:type="spellStart"/>
      <w:proofErr w:type="gramStart"/>
      <w:r w:rsidR="00E74AE0">
        <w:t>tim</w:t>
      </w:r>
      <w:proofErr w:type="spellEnd"/>
      <w:proofErr w:type="gramEnd"/>
      <w:r>
        <w:t xml:space="preserve"> </w:t>
      </w:r>
      <w:proofErr w:type="spellStart"/>
      <w:r>
        <w:t>ograničava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 w:rsidR="00E74AE0">
        <w:t>na</w:t>
      </w:r>
      <w:proofErr w:type="spellEnd"/>
      <w:r w:rsidR="00E74AE0">
        <w:t xml:space="preserve"> </w:t>
      </w:r>
      <w:proofErr w:type="spellStart"/>
      <w:r w:rsidR="00E74AE0">
        <w:t>okruženje</w:t>
      </w:r>
      <w:proofErr w:type="spellEnd"/>
      <w:r w:rsidR="00E74AE0">
        <w:t xml:space="preserve"> Eclipse, u </w:t>
      </w:r>
      <w:proofErr w:type="spellStart"/>
      <w:r w:rsidR="00E74AE0">
        <w:t>programskom</w:t>
      </w:r>
      <w:proofErr w:type="spellEnd"/>
      <w:r w:rsidR="00E74AE0">
        <w:t xml:space="preserve"> </w:t>
      </w:r>
      <w:proofErr w:type="spellStart"/>
      <w:r w:rsidR="00E74AE0">
        <w:t>jeziku</w:t>
      </w:r>
      <w:proofErr w:type="spellEnd"/>
      <w:r w:rsidR="00E74AE0">
        <w:t xml:space="preserve"> Java </w:t>
      </w:r>
      <w:proofErr w:type="spellStart"/>
      <w:r w:rsidR="00E74AE0">
        <w:t>uz</w:t>
      </w:r>
      <w:proofErr w:type="spellEnd"/>
      <w:r w:rsidR="00E74AE0">
        <w:t xml:space="preserve"> </w:t>
      </w:r>
      <w:proofErr w:type="spellStart"/>
      <w:r w:rsidR="00E74AE0">
        <w:t>dodatak</w:t>
      </w:r>
      <w:proofErr w:type="spellEnd"/>
      <w:r w:rsidR="00E74AE0">
        <w:t xml:space="preserve"> Swing seta </w:t>
      </w:r>
      <w:proofErr w:type="spellStart"/>
      <w:r w:rsidR="00E74AE0">
        <w:t>alata</w:t>
      </w:r>
      <w:proofErr w:type="spellEnd"/>
      <w:r w:rsidR="00E74AE0">
        <w:t xml:space="preserve"> </w:t>
      </w:r>
      <w:proofErr w:type="spellStart"/>
      <w:r w:rsidR="00E74AE0">
        <w:t>za</w:t>
      </w:r>
      <w:proofErr w:type="spellEnd"/>
      <w:r w:rsidR="00E74AE0">
        <w:t xml:space="preserve"> GUI.</w:t>
      </w:r>
    </w:p>
    <w:p w14:paraId="1A8AAAF9" w14:textId="77777777" w:rsidR="00772194" w:rsidRDefault="00F1484C">
      <w:pPr>
        <w:pStyle w:val="Heading2"/>
      </w:pPr>
      <w:bookmarkStart w:id="3" w:name="_Toc111944532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i </w:t>
      </w:r>
      <w:proofErr w:type="spellStart"/>
      <w:r>
        <w:t>skraćenice</w:t>
      </w:r>
      <w:bookmarkEnd w:id="3"/>
      <w:proofErr w:type="spellEnd"/>
    </w:p>
    <w:p w14:paraId="76B34209" w14:textId="6FE178A2" w:rsidR="00E74AE0" w:rsidRPr="00E74AE0" w:rsidRDefault="00E74AE0" w:rsidP="00B827CD">
      <w:pPr>
        <w:pStyle w:val="BodyText"/>
      </w:pPr>
      <w:proofErr w:type="spellStart"/>
      <w:proofErr w:type="gramStart"/>
      <w:r>
        <w:t>Sve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i </w:t>
      </w:r>
      <w:proofErr w:type="spellStart"/>
      <w:r>
        <w:t>skraćenice</w:t>
      </w:r>
      <w:proofErr w:type="spellEnd"/>
      <w:r w:rsidR="00B827CD">
        <w:t>,</w:t>
      </w:r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dokumentu</w:t>
      </w:r>
      <w:proofErr w:type="spellEnd"/>
      <w:r w:rsidR="00B827CD">
        <w:t>,</w:t>
      </w:r>
      <w:r>
        <w:t xml:space="preserve"> </w:t>
      </w:r>
      <w:proofErr w:type="spellStart"/>
      <w:r w:rsidR="00F351C0">
        <w:t>su</w:t>
      </w:r>
      <w:proofErr w:type="spellEnd"/>
      <w:r w:rsidR="00F351C0">
        <w:t xml:space="preserve"> </w:t>
      </w:r>
      <w:proofErr w:type="spellStart"/>
      <w:r w:rsidR="00F351C0">
        <w:t>opisane</w:t>
      </w:r>
      <w:proofErr w:type="spellEnd"/>
      <w:r w:rsidR="00F351C0">
        <w:t xml:space="preserve"> u </w:t>
      </w:r>
      <w:proofErr w:type="spellStart"/>
      <w:r w:rsidR="00F351C0">
        <w:t>dokumentu</w:t>
      </w:r>
      <w:proofErr w:type="spellEnd"/>
      <w:r w:rsidR="00F351C0">
        <w:t xml:space="preserve"> </w:t>
      </w:r>
      <w:proofErr w:type="spellStart"/>
      <w:r w:rsidR="00F351C0">
        <w:t>R</w:t>
      </w:r>
      <w:r w:rsidR="00B827CD">
        <w:t>ječnik</w:t>
      </w:r>
      <w:proofErr w:type="spellEnd"/>
      <w:r w:rsidR="00B827CD">
        <w:t xml:space="preserve">, </w:t>
      </w:r>
      <w:proofErr w:type="spellStart"/>
      <w:r w:rsidR="00B827CD">
        <w:t>koji</w:t>
      </w:r>
      <w:proofErr w:type="spellEnd"/>
      <w:r w:rsidR="00B827CD">
        <w:t xml:space="preserve"> je </w:t>
      </w:r>
      <w:proofErr w:type="spellStart"/>
      <w:r w:rsidR="00B827CD">
        <w:t>dio</w:t>
      </w:r>
      <w:proofErr w:type="spellEnd"/>
      <w:r w:rsidR="00B827CD">
        <w:t xml:space="preserve"> </w:t>
      </w:r>
      <w:proofErr w:type="spellStart"/>
      <w:r w:rsidR="00B827CD">
        <w:t>projektne</w:t>
      </w:r>
      <w:proofErr w:type="spellEnd"/>
      <w:r w:rsidR="00B827CD">
        <w:t xml:space="preserve"> </w:t>
      </w:r>
      <w:proofErr w:type="spellStart"/>
      <w:r w:rsidR="00B827CD">
        <w:t>dokumentacije</w:t>
      </w:r>
      <w:proofErr w:type="spellEnd"/>
      <w:r w:rsidR="00B827CD">
        <w:t>.</w:t>
      </w:r>
      <w:proofErr w:type="gramEnd"/>
    </w:p>
    <w:p w14:paraId="55F93FC4" w14:textId="77777777" w:rsidR="00772194" w:rsidRDefault="003F31EF">
      <w:pPr>
        <w:pStyle w:val="Heading2"/>
      </w:pPr>
      <w:bookmarkStart w:id="4" w:name="_Toc456598590"/>
      <w:bookmarkStart w:id="5" w:name="_Toc456600921"/>
      <w:bookmarkStart w:id="6" w:name="_Toc111944533"/>
      <w:r>
        <w:t>Reference</w:t>
      </w:r>
      <w:bookmarkEnd w:id="4"/>
      <w:bookmarkEnd w:id="5"/>
      <w:bookmarkEnd w:id="6"/>
    </w:p>
    <w:p w14:paraId="4327A2A2" w14:textId="7938E44F" w:rsidR="00DE6B3C" w:rsidRDefault="00DE6B3C" w:rsidP="00F02B57">
      <w:pPr>
        <w:pStyle w:val="BodyText"/>
        <w:numPr>
          <w:ilvl w:val="0"/>
          <w:numId w:val="25"/>
        </w:numPr>
      </w:pPr>
      <w:r w:rsidRPr="00DE6B3C">
        <w:t>Code Conventions for the Java Programming Language</w:t>
      </w:r>
      <w:r w:rsidR="00F02B57" w:rsidRPr="00F02B57">
        <w:t xml:space="preserve"> </w:t>
      </w:r>
      <w:r w:rsidR="00F02B57">
        <w:t>(</w:t>
      </w:r>
      <w:hyperlink r:id="rId12" w:history="1">
        <w:r w:rsidR="00F02B57" w:rsidRPr="00517E97">
          <w:rPr>
            <w:rStyle w:val="Hyperlink"/>
          </w:rPr>
          <w:t>https://www.oracle.com/java/technologies/javase/codeconventions-introduction.html</w:t>
        </w:r>
      </w:hyperlink>
      <w:r>
        <w:t>)</w:t>
      </w:r>
    </w:p>
    <w:p w14:paraId="6296FFA2" w14:textId="02C9EB85" w:rsidR="00F02B57" w:rsidRDefault="00F02B57" w:rsidP="00F02B57">
      <w:pPr>
        <w:pStyle w:val="BodyText"/>
        <w:numPr>
          <w:ilvl w:val="0"/>
          <w:numId w:val="25"/>
        </w:numPr>
      </w:pPr>
      <w:r>
        <w:t>Google Java Style Guide</w:t>
      </w:r>
      <w:r w:rsidR="002964D8">
        <w:t xml:space="preserve"> </w:t>
      </w:r>
      <w:r>
        <w:t>(</w:t>
      </w:r>
      <w:hyperlink r:id="rId13" w:history="1">
        <w:r w:rsidR="00736FE4" w:rsidRPr="00E731BA">
          <w:rPr>
            <w:rStyle w:val="Hyperlink"/>
          </w:rPr>
          <w:t>https://google.github.io/styleguide/javaguide.html</w:t>
        </w:r>
      </w:hyperlink>
      <w:r>
        <w:t>)</w:t>
      </w:r>
    </w:p>
    <w:p w14:paraId="45ABC1C6" w14:textId="54A8B494" w:rsidR="00736FE4" w:rsidRPr="00DE6B3C" w:rsidRDefault="00736FE4" w:rsidP="00736FE4">
      <w:pPr>
        <w:pStyle w:val="BodyText"/>
        <w:numPr>
          <w:ilvl w:val="0"/>
          <w:numId w:val="25"/>
        </w:numPr>
      </w:pPr>
      <w:proofErr w:type="spellStart"/>
      <w:r>
        <w:t>Stackify</w:t>
      </w:r>
      <w:proofErr w:type="spellEnd"/>
      <w:r>
        <w:t xml:space="preserve"> blog (</w:t>
      </w:r>
      <w:hyperlink r:id="rId14" w:history="1">
        <w:r w:rsidRPr="00517E97">
          <w:rPr>
            <w:rStyle w:val="Hyperlink"/>
          </w:rPr>
          <w:t>https://stackify.com/best-practices-exceptions-java</w:t>
        </w:r>
      </w:hyperlink>
      <w:r>
        <w:t>)</w:t>
      </w:r>
    </w:p>
    <w:p w14:paraId="55D9E170" w14:textId="77777777" w:rsidR="00772194" w:rsidRDefault="00E06D61">
      <w:pPr>
        <w:pStyle w:val="Heading2"/>
      </w:pPr>
      <w:bookmarkStart w:id="7" w:name="_Toc111944534"/>
      <w:proofErr w:type="spellStart"/>
      <w:r>
        <w:t>Pregled</w:t>
      </w:r>
      <w:bookmarkEnd w:id="7"/>
      <w:proofErr w:type="spellEnd"/>
    </w:p>
    <w:p w14:paraId="7C8A1670" w14:textId="77777777" w:rsidR="000C66A7" w:rsidRPr="000C66A7" w:rsidRDefault="000C66A7" w:rsidP="000C66A7">
      <w:pPr>
        <w:pStyle w:val="BodyText"/>
      </w:pPr>
      <w:proofErr w:type="gramStart"/>
      <w:r w:rsidRPr="000C66A7">
        <w:t xml:space="preserve">U </w:t>
      </w:r>
      <w:proofErr w:type="spellStart"/>
      <w:r w:rsidRPr="000C66A7">
        <w:t>nastavku</w:t>
      </w:r>
      <w:proofErr w:type="spellEnd"/>
      <w:r w:rsidRPr="000C66A7">
        <w:t xml:space="preserve"> </w:t>
      </w:r>
      <w:proofErr w:type="spellStart"/>
      <w:r w:rsidRPr="000C66A7">
        <w:t>dokumenta</w:t>
      </w:r>
      <w:proofErr w:type="spellEnd"/>
      <w:r w:rsidRPr="000C66A7">
        <w:t xml:space="preserve"> </w:t>
      </w:r>
      <w:proofErr w:type="spellStart"/>
      <w:r w:rsidRPr="000C66A7">
        <w:t>Smjernice</w:t>
      </w:r>
      <w:proofErr w:type="spellEnd"/>
      <w:r w:rsidRPr="000C66A7">
        <w:t xml:space="preserve"> </w:t>
      </w:r>
      <w:proofErr w:type="spellStart"/>
      <w:r w:rsidRPr="000C66A7">
        <w:t>za</w:t>
      </w:r>
      <w:proofErr w:type="spellEnd"/>
      <w:r w:rsidRPr="000C66A7">
        <w:t xml:space="preserve"> </w:t>
      </w:r>
      <w:proofErr w:type="spellStart"/>
      <w:r w:rsidRPr="000C66A7">
        <w:t>programiranje</w:t>
      </w:r>
      <w:proofErr w:type="spellEnd"/>
      <w:r w:rsidRPr="000C66A7">
        <w:t xml:space="preserve"> </w:t>
      </w:r>
      <w:proofErr w:type="spellStart"/>
      <w:r w:rsidRPr="000C66A7">
        <w:t>opisana</w:t>
      </w:r>
      <w:proofErr w:type="spellEnd"/>
      <w:r w:rsidRPr="000C66A7">
        <w:t xml:space="preserve"> je </w:t>
      </w:r>
      <w:proofErr w:type="spellStart"/>
      <w:r w:rsidRPr="000C66A7">
        <w:t>organizacija</w:t>
      </w:r>
      <w:proofErr w:type="spellEnd"/>
      <w:r w:rsidRPr="000C66A7">
        <w:t xml:space="preserve"> i </w:t>
      </w:r>
      <w:proofErr w:type="spellStart"/>
      <w:r w:rsidRPr="000C66A7">
        <w:t>stil</w:t>
      </w:r>
      <w:proofErr w:type="spellEnd"/>
      <w:r w:rsidRPr="000C66A7">
        <w:t xml:space="preserve"> </w:t>
      </w:r>
      <w:proofErr w:type="spellStart"/>
      <w:r w:rsidRPr="000C66A7">
        <w:t>koda</w:t>
      </w:r>
      <w:proofErr w:type="spellEnd"/>
      <w:r w:rsidRPr="000C66A7">
        <w:t xml:space="preserve"> </w:t>
      </w:r>
      <w:proofErr w:type="spellStart"/>
      <w:r w:rsidRPr="000C66A7">
        <w:t>kao</w:t>
      </w:r>
      <w:proofErr w:type="spellEnd"/>
      <w:r w:rsidRPr="000C66A7">
        <w:t xml:space="preserve"> i </w:t>
      </w:r>
      <w:proofErr w:type="spellStart"/>
      <w:r w:rsidRPr="000C66A7">
        <w:t>način</w:t>
      </w:r>
      <w:proofErr w:type="spellEnd"/>
      <w:r w:rsidRPr="000C66A7">
        <w:t xml:space="preserve"> </w:t>
      </w:r>
      <w:proofErr w:type="spellStart"/>
      <w:r w:rsidRPr="000C66A7">
        <w:t>pisanja</w:t>
      </w:r>
      <w:proofErr w:type="spellEnd"/>
      <w:r w:rsidRPr="000C66A7">
        <w:t xml:space="preserve"> </w:t>
      </w:r>
      <w:proofErr w:type="spellStart"/>
      <w:r w:rsidRPr="000C66A7">
        <w:t>komentara</w:t>
      </w:r>
      <w:proofErr w:type="spellEnd"/>
      <w:r w:rsidRPr="000C66A7">
        <w:t xml:space="preserve">, </w:t>
      </w:r>
      <w:proofErr w:type="spellStart"/>
      <w:r w:rsidRPr="000C66A7">
        <w:t>imenovanja</w:t>
      </w:r>
      <w:proofErr w:type="spellEnd"/>
      <w:r w:rsidRPr="000C66A7">
        <w:t xml:space="preserve">, </w:t>
      </w:r>
      <w:proofErr w:type="spellStart"/>
      <w:r w:rsidRPr="000C66A7">
        <w:t>deklaracija</w:t>
      </w:r>
      <w:proofErr w:type="spellEnd"/>
      <w:r w:rsidRPr="000C66A7">
        <w:t xml:space="preserve">, </w:t>
      </w:r>
      <w:proofErr w:type="spellStart"/>
      <w:r w:rsidRPr="000C66A7">
        <w:t>izraza</w:t>
      </w:r>
      <w:proofErr w:type="spellEnd"/>
      <w:r w:rsidRPr="000C66A7">
        <w:t xml:space="preserve"> i </w:t>
      </w:r>
      <w:proofErr w:type="spellStart"/>
      <w:r w:rsidRPr="000C66A7">
        <w:t>izjava</w:t>
      </w:r>
      <w:proofErr w:type="spellEnd"/>
      <w:r w:rsidRPr="000C66A7">
        <w:t xml:space="preserve">, </w:t>
      </w:r>
      <w:proofErr w:type="spellStart"/>
      <w:r w:rsidRPr="000C66A7">
        <w:t>upravljanja</w:t>
      </w:r>
      <w:proofErr w:type="spellEnd"/>
      <w:r w:rsidRPr="000C66A7">
        <w:t xml:space="preserve"> </w:t>
      </w:r>
      <w:proofErr w:type="spellStart"/>
      <w:r w:rsidRPr="000C66A7">
        <w:t>memorijom</w:t>
      </w:r>
      <w:proofErr w:type="spellEnd"/>
      <w:r w:rsidRPr="000C66A7">
        <w:t xml:space="preserve">, </w:t>
      </w:r>
      <w:proofErr w:type="spellStart"/>
      <w:r w:rsidRPr="000C66A7">
        <w:t>upravljanja</w:t>
      </w:r>
      <w:proofErr w:type="spellEnd"/>
      <w:r w:rsidRPr="000C66A7">
        <w:t xml:space="preserve"> </w:t>
      </w:r>
      <w:proofErr w:type="spellStart"/>
      <w:r w:rsidRPr="000C66A7">
        <w:t>greškama</w:t>
      </w:r>
      <w:proofErr w:type="spellEnd"/>
      <w:r w:rsidRPr="000C66A7">
        <w:t xml:space="preserve"> i </w:t>
      </w:r>
      <w:proofErr w:type="spellStart"/>
      <w:r w:rsidRPr="000C66A7">
        <w:t>izuzecima</w:t>
      </w:r>
      <w:proofErr w:type="spellEnd"/>
      <w:r w:rsidRPr="000C66A7">
        <w:t xml:space="preserve">, </w:t>
      </w:r>
      <w:proofErr w:type="spellStart"/>
      <w:r w:rsidRPr="000C66A7">
        <w:t>opis</w:t>
      </w:r>
      <w:proofErr w:type="spellEnd"/>
      <w:r w:rsidRPr="000C66A7">
        <w:t xml:space="preserve"> </w:t>
      </w:r>
      <w:proofErr w:type="spellStart"/>
      <w:r w:rsidRPr="000C66A7">
        <w:t>prenosivosti</w:t>
      </w:r>
      <w:proofErr w:type="spellEnd"/>
      <w:r w:rsidRPr="000C66A7">
        <w:t xml:space="preserve">, </w:t>
      </w:r>
      <w:proofErr w:type="spellStart"/>
      <w:r w:rsidRPr="000C66A7">
        <w:t>ponovnog</w:t>
      </w:r>
      <w:proofErr w:type="spellEnd"/>
      <w:r w:rsidRPr="000C66A7">
        <w:t xml:space="preserve"> </w:t>
      </w:r>
      <w:proofErr w:type="spellStart"/>
      <w:r w:rsidRPr="000C66A7">
        <w:t>korištenja</w:t>
      </w:r>
      <w:proofErr w:type="spellEnd"/>
      <w:r w:rsidRPr="000C66A7">
        <w:t xml:space="preserve"> i </w:t>
      </w:r>
      <w:proofErr w:type="spellStart"/>
      <w:r w:rsidRPr="000C66A7">
        <w:t>potencijalnih</w:t>
      </w:r>
      <w:proofErr w:type="spellEnd"/>
      <w:r w:rsidRPr="000C66A7">
        <w:t xml:space="preserve"> </w:t>
      </w:r>
      <w:proofErr w:type="spellStart"/>
      <w:r w:rsidRPr="000C66A7">
        <w:t>problema</w:t>
      </w:r>
      <w:proofErr w:type="spellEnd"/>
      <w:r w:rsidRPr="000C66A7">
        <w:t xml:space="preserve"> </w:t>
      </w:r>
      <w:proofErr w:type="spellStart"/>
      <w:r w:rsidRPr="000C66A7">
        <w:t>tokom</w:t>
      </w:r>
      <w:proofErr w:type="spellEnd"/>
      <w:r w:rsidRPr="000C66A7">
        <w:t xml:space="preserve"> </w:t>
      </w:r>
      <w:proofErr w:type="spellStart"/>
      <w:r w:rsidRPr="000C66A7">
        <w:t>kompajliranja</w:t>
      </w:r>
      <w:proofErr w:type="spellEnd"/>
      <w:r w:rsidRPr="000C66A7">
        <w:t>.</w:t>
      </w:r>
      <w:proofErr w:type="gramEnd"/>
    </w:p>
    <w:p w14:paraId="588BB68E" w14:textId="77777777" w:rsidR="00772194" w:rsidRDefault="002964D8" w:rsidP="002964D8">
      <w:pPr>
        <w:pStyle w:val="Heading1"/>
      </w:pPr>
      <w:bookmarkStart w:id="8" w:name="_Toc111944535"/>
      <w:proofErr w:type="spellStart"/>
      <w:r>
        <w:t>Organizacija</w:t>
      </w:r>
      <w:proofErr w:type="spellEnd"/>
      <w:r>
        <w:t xml:space="preserve"> i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koda</w:t>
      </w:r>
      <w:bookmarkEnd w:id="8"/>
      <w:proofErr w:type="spellEnd"/>
    </w:p>
    <w:p w14:paraId="7D92BD98" w14:textId="77777777" w:rsidR="000C66A7" w:rsidRDefault="000C66A7" w:rsidP="000C66A7">
      <w:pPr>
        <w:pStyle w:val="Heading2"/>
      </w:pPr>
      <w:bookmarkStart w:id="9" w:name="_Toc111944536"/>
      <w:proofErr w:type="spellStart"/>
      <w:r>
        <w:t>Indentacija</w:t>
      </w:r>
      <w:proofErr w:type="spellEnd"/>
      <w:r>
        <w:t xml:space="preserve"> (</w:t>
      </w:r>
      <w:proofErr w:type="spellStart"/>
      <w:r>
        <w:t>uvlačenje</w:t>
      </w:r>
      <w:proofErr w:type="spellEnd"/>
      <w:r>
        <w:t>)</w:t>
      </w:r>
      <w:bookmarkEnd w:id="9"/>
    </w:p>
    <w:p w14:paraId="01805BBF" w14:textId="77777777" w:rsidR="000C66A7" w:rsidRDefault="000C66A7" w:rsidP="000C66A7">
      <w:pPr>
        <w:ind w:left="720"/>
      </w:pPr>
      <w:proofErr w:type="gramStart"/>
      <w:r>
        <w:t xml:space="preserve">Kao </w:t>
      </w:r>
      <w:proofErr w:type="spellStart"/>
      <w:r>
        <w:t>jedinicu</w:t>
      </w:r>
      <w:proofErr w:type="spellEnd"/>
      <w:r>
        <w:t xml:space="preserve"> </w:t>
      </w:r>
      <w:proofErr w:type="spellStart"/>
      <w:r>
        <w:t>uvlačenja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4 </w:t>
      </w:r>
      <w:proofErr w:type="spellStart"/>
      <w:r>
        <w:t>razmaka</w:t>
      </w:r>
      <w:proofErr w:type="spellEnd"/>
      <w:r>
        <w:t>.</w:t>
      </w:r>
      <w:proofErr w:type="gramEnd"/>
      <w:r>
        <w:t xml:space="preserve"> Eclipse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</w:t>
      </w:r>
      <w:proofErr w:type="spellEnd"/>
      <w:r>
        <w:t xml:space="preserve"> </w:t>
      </w:r>
      <w:proofErr w:type="spellStart"/>
      <w:r>
        <w:t>formater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brine o </w:t>
      </w:r>
      <w:proofErr w:type="spellStart"/>
      <w:r>
        <w:t>pravilnom</w:t>
      </w:r>
      <w:proofErr w:type="spellEnd"/>
      <w:r>
        <w:t xml:space="preserve"> </w:t>
      </w:r>
      <w:proofErr w:type="spellStart"/>
      <w:r>
        <w:t>uvlačenju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344C6B9B" w14:textId="77777777" w:rsidR="000C66A7" w:rsidRDefault="000C66A7" w:rsidP="000C66A7">
      <w:pPr>
        <w:pStyle w:val="Heading2"/>
      </w:pPr>
      <w:bookmarkStart w:id="10" w:name="15407"/>
      <w:bookmarkStart w:id="11" w:name="28840"/>
      <w:bookmarkStart w:id="12" w:name="_Toc111944537"/>
      <w:bookmarkEnd w:id="10"/>
      <w:bookmarkEnd w:id="11"/>
      <w:proofErr w:type="spellStart"/>
      <w:r>
        <w:t>Dužina</w:t>
      </w:r>
      <w:proofErr w:type="spellEnd"/>
      <w:r>
        <w:t xml:space="preserve"> </w:t>
      </w:r>
      <w:proofErr w:type="spellStart"/>
      <w:r>
        <w:t>linije</w:t>
      </w:r>
      <w:bookmarkEnd w:id="12"/>
      <w:proofErr w:type="spellEnd"/>
    </w:p>
    <w:p w14:paraId="72C8DC25" w14:textId="77777777" w:rsidR="000C66A7" w:rsidRPr="00F21402" w:rsidRDefault="000C66A7" w:rsidP="000C66A7">
      <w:pPr>
        <w:ind w:left="720"/>
        <w:rPr>
          <w:lang w:val="de-DE"/>
        </w:rPr>
      </w:pPr>
      <w:r w:rsidRPr="00F21402">
        <w:rPr>
          <w:lang w:val="de-DE"/>
        </w:rPr>
        <w:t>Dužina linije treba biti manja od 80 karaktera.</w:t>
      </w:r>
    </w:p>
    <w:p w14:paraId="1EB25DAF" w14:textId="77777777" w:rsidR="000C66A7" w:rsidRDefault="000C66A7" w:rsidP="000C66A7">
      <w:pPr>
        <w:pStyle w:val="Heading2"/>
      </w:pPr>
      <w:bookmarkStart w:id="13" w:name="_Toc111944538"/>
      <w:proofErr w:type="spellStart"/>
      <w:r>
        <w:t>Razbijanje</w:t>
      </w:r>
      <w:proofErr w:type="spellEnd"/>
      <w:r>
        <w:t xml:space="preserve"> </w:t>
      </w:r>
      <w:proofErr w:type="spellStart"/>
      <w:r>
        <w:t>redova</w:t>
      </w:r>
      <w:bookmarkEnd w:id="13"/>
      <w:proofErr w:type="spellEnd"/>
    </w:p>
    <w:p w14:paraId="3BC0C38A" w14:textId="77777777" w:rsidR="000C66A7" w:rsidRDefault="000C66A7" w:rsidP="000C66A7">
      <w:pPr>
        <w:ind w:left="720"/>
      </w:pPr>
      <w:proofErr w:type="spellStart"/>
      <w:r>
        <w:t>Kada</w:t>
      </w:r>
      <w:proofErr w:type="spellEnd"/>
      <w:r>
        <w:t xml:space="preserve"> red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ispoštovati</w:t>
      </w:r>
      <w:proofErr w:type="spellEnd"/>
      <w:r>
        <w:t xml:space="preserve"> </w:t>
      </w:r>
      <w:proofErr w:type="spellStart"/>
      <w:r>
        <w:t>gornje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</w:t>
      </w:r>
      <w:proofErr w:type="spellStart"/>
      <w:r>
        <w:t>pisati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, </w:t>
      </w:r>
      <w:proofErr w:type="spellStart"/>
      <w:r w:rsidR="008D0C04">
        <w:t>vodeći</w:t>
      </w:r>
      <w:proofErr w:type="spellEnd"/>
      <w:r w:rsidR="008D0C04">
        <w:t xml:space="preserve"> se </w:t>
      </w:r>
      <w:proofErr w:type="spellStart"/>
      <w:r w:rsidR="008D0C04">
        <w:t>sljedećim</w:t>
      </w:r>
      <w:proofErr w:type="spellEnd"/>
      <w:r w:rsidR="008D0C04">
        <w:t xml:space="preserve"> </w:t>
      </w:r>
      <w:proofErr w:type="spellStart"/>
      <w:r w:rsidR="008D0C04">
        <w:t>pravilima</w:t>
      </w:r>
      <w:proofErr w:type="spellEnd"/>
      <w:r>
        <w:t>:</w:t>
      </w:r>
    </w:p>
    <w:p w14:paraId="6D1A4B1D" w14:textId="77777777" w:rsidR="000C66A7" w:rsidRDefault="008D0C04" w:rsidP="00C44E9A">
      <w:pPr>
        <w:numPr>
          <w:ilvl w:val="0"/>
          <w:numId w:val="27"/>
        </w:numPr>
      </w:pPr>
      <w:proofErr w:type="spellStart"/>
      <w:r>
        <w:t>Razbiti</w:t>
      </w:r>
      <w:proofErr w:type="spellEnd"/>
      <w:r>
        <w:t xml:space="preserve"> </w:t>
      </w:r>
      <w:proofErr w:type="spellStart"/>
      <w:r>
        <w:t>p</w:t>
      </w:r>
      <w:r w:rsidR="000C66A7">
        <w:t>oslije</w:t>
      </w:r>
      <w:proofErr w:type="spellEnd"/>
      <w:r w:rsidR="000C66A7">
        <w:t xml:space="preserve"> </w:t>
      </w:r>
      <w:proofErr w:type="spellStart"/>
      <w:r w:rsidR="000C66A7">
        <w:t>zareza</w:t>
      </w:r>
      <w:proofErr w:type="spellEnd"/>
    </w:p>
    <w:p w14:paraId="24C08A67" w14:textId="77777777" w:rsidR="008D0C04" w:rsidRDefault="008D0C04" w:rsidP="008D0C04">
      <w:pPr>
        <w:numPr>
          <w:ilvl w:val="0"/>
          <w:numId w:val="27"/>
        </w:numPr>
      </w:pPr>
      <w:proofErr w:type="spellStart"/>
      <w:r>
        <w:t>Razbiti</w:t>
      </w:r>
      <w:proofErr w:type="spellEnd"/>
      <w:r>
        <w:t xml:space="preserve"> </w:t>
      </w:r>
      <w:proofErr w:type="spellStart"/>
      <w:r>
        <w:t>pr</w:t>
      </w:r>
      <w:r w:rsidR="000C66A7">
        <w:t>ije</w:t>
      </w:r>
      <w:proofErr w:type="spellEnd"/>
      <w:r w:rsidR="000C66A7">
        <w:t xml:space="preserve"> </w:t>
      </w:r>
      <w:proofErr w:type="spellStart"/>
      <w:r w:rsidR="000C66A7">
        <w:t>operatora</w:t>
      </w:r>
      <w:proofErr w:type="spellEnd"/>
    </w:p>
    <w:p w14:paraId="098A566E" w14:textId="77777777" w:rsidR="008D0C04" w:rsidRDefault="000C66A7" w:rsidP="008D0C04">
      <w:pPr>
        <w:numPr>
          <w:ilvl w:val="0"/>
          <w:numId w:val="27"/>
        </w:numPr>
      </w:pPr>
      <w:proofErr w:type="spellStart"/>
      <w:r>
        <w:t>Novu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</w:t>
      </w:r>
      <w:proofErr w:type="spellStart"/>
      <w:r>
        <w:t>poravnati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početkom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u </w:t>
      </w:r>
      <w:proofErr w:type="spellStart"/>
      <w:r>
        <w:t>prošloj</w:t>
      </w:r>
      <w:proofErr w:type="spellEnd"/>
      <w:r>
        <w:t xml:space="preserve"> </w:t>
      </w:r>
      <w:proofErr w:type="spellStart"/>
      <w:r>
        <w:t>liniji</w:t>
      </w:r>
      <w:proofErr w:type="spellEnd"/>
    </w:p>
    <w:p w14:paraId="1B22789B" w14:textId="6BBE910E" w:rsidR="007B4351" w:rsidRDefault="007B4351" w:rsidP="008D0C04">
      <w:pPr>
        <w:numPr>
          <w:ilvl w:val="0"/>
          <w:numId w:val="27"/>
        </w:numPr>
      </w:pPr>
      <w:proofErr w:type="spellStart"/>
      <w:r>
        <w:t>Poželjno</w:t>
      </w:r>
      <w:proofErr w:type="spellEnd"/>
      <w:r>
        <w:t xml:space="preserve"> je </w:t>
      </w:r>
      <w:proofErr w:type="spellStart"/>
      <w:r>
        <w:t>razbijati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višem</w:t>
      </w:r>
      <w:proofErr w:type="spellEnd"/>
      <w:r>
        <w:t xml:space="preserve"> </w:t>
      </w:r>
      <w:proofErr w:type="spellStart"/>
      <w:r>
        <w:t>sintaksičkom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(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zatvara</w:t>
      </w:r>
      <w:r w:rsidR="00B827CD">
        <w:t>nja</w:t>
      </w:r>
      <w:proofErr w:type="spellEnd"/>
      <w:r w:rsidR="00B827CD">
        <w:t xml:space="preserve"> </w:t>
      </w:r>
      <w:proofErr w:type="spellStart"/>
      <w:r w:rsidR="00B827CD">
        <w:t>zagrade</w:t>
      </w:r>
      <w:proofErr w:type="spellEnd"/>
      <w:r w:rsidR="00B827CD">
        <w:t xml:space="preserve">, “.” </w:t>
      </w:r>
      <w:proofErr w:type="spellStart"/>
      <w:r w:rsidR="00B827CD">
        <w:t>separatora</w:t>
      </w:r>
      <w:proofErr w:type="spellEnd"/>
      <w:r w:rsidR="00B827CD">
        <w:t xml:space="preserve"> </w:t>
      </w:r>
      <w:proofErr w:type="spellStart"/>
      <w:r w:rsidR="00B827CD">
        <w:t>itd</w:t>
      </w:r>
      <w:proofErr w:type="spellEnd"/>
      <w:proofErr w:type="gramStart"/>
      <w:r>
        <w:t xml:space="preserve">) </w:t>
      </w:r>
      <w:r w:rsidR="00C44E9A">
        <w:t>.</w:t>
      </w:r>
      <w:proofErr w:type="gramEnd"/>
    </w:p>
    <w:p w14:paraId="14798018" w14:textId="77777777" w:rsidR="007B4351" w:rsidRDefault="007B4351" w:rsidP="007B4351">
      <w:pPr>
        <w:ind w:left="1080"/>
      </w:pPr>
    </w:p>
    <w:p w14:paraId="1433CB86" w14:textId="77777777" w:rsidR="007B4351" w:rsidRPr="008D0C04" w:rsidRDefault="007B4351" w:rsidP="007B4351">
      <w:pPr>
        <w:ind w:left="720"/>
      </w:pPr>
      <w:proofErr w:type="spellStart"/>
      <w:proofErr w:type="gramStart"/>
      <w:r>
        <w:t>Ako</w:t>
      </w:r>
      <w:proofErr w:type="spellEnd"/>
      <w:r>
        <w:t xml:space="preserve">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nejasan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uvući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8 </w:t>
      </w:r>
      <w:proofErr w:type="spellStart"/>
      <w:r>
        <w:t>redova</w:t>
      </w:r>
      <w:proofErr w:type="spellEnd"/>
      <w:r>
        <w:t>.</w:t>
      </w:r>
      <w:proofErr w:type="gramEnd"/>
    </w:p>
    <w:p w14:paraId="22138D01" w14:textId="77777777" w:rsidR="008D0C04" w:rsidRDefault="008D0C04" w:rsidP="008D0C04">
      <w:pPr>
        <w:pStyle w:val="Heading1"/>
      </w:pPr>
      <w:bookmarkStart w:id="14" w:name="_Toc111944539"/>
      <w:proofErr w:type="spellStart"/>
      <w:r>
        <w:lastRenderedPageBreak/>
        <w:t>Komentari</w:t>
      </w:r>
      <w:bookmarkEnd w:id="14"/>
      <w:proofErr w:type="spellEnd"/>
    </w:p>
    <w:p w14:paraId="08CFB3A3" w14:textId="1685C28F" w:rsidR="00B827CD" w:rsidRPr="00F21402" w:rsidRDefault="00B827CD" w:rsidP="00B827CD">
      <w:pPr>
        <w:pStyle w:val="BodyText"/>
        <w:rPr>
          <w:lang w:val="de-DE"/>
        </w:rPr>
      </w:pPr>
      <w:r w:rsidRPr="00F21402">
        <w:rPr>
          <w:lang w:val="de-DE"/>
        </w:rPr>
        <w:t xml:space="preserve">Pisanje komentara uz kod </w:t>
      </w:r>
      <w:r w:rsidR="00EF7D06" w:rsidRPr="00F21402">
        <w:rPr>
          <w:lang w:val="de-DE"/>
        </w:rPr>
        <w:t>predstavlja dobru praksu. Iako se nastoji da sam kod bude pregledan i lako razumljiv, određeni dijelovi koda su pogodni za dodatno pojašnjenje. Ta pojašnjenja mogu biti “zlata vrijedna” kada različiti ljudi vrše određene izmjene u kodu, ali i prilikom održavanja cijelog softvera poslije nekog dužeg vremena.</w:t>
      </w:r>
    </w:p>
    <w:p w14:paraId="3A3E76C1" w14:textId="77777777" w:rsidR="007B4351" w:rsidRDefault="007B4351" w:rsidP="007B4351">
      <w:pPr>
        <w:pStyle w:val="Heading2"/>
      </w:pPr>
      <w:bookmarkStart w:id="15" w:name="_Toc111944540"/>
      <w:proofErr w:type="spellStart"/>
      <w:r>
        <w:t>Komentari</w:t>
      </w:r>
      <w:proofErr w:type="spellEnd"/>
      <w:r>
        <w:t xml:space="preserve"> </w:t>
      </w:r>
      <w:proofErr w:type="spellStart"/>
      <w:r>
        <w:t>dokumentacije</w:t>
      </w:r>
      <w:bookmarkEnd w:id="15"/>
      <w:proofErr w:type="spellEnd"/>
    </w:p>
    <w:p w14:paraId="095E8F33" w14:textId="45BB480E" w:rsidR="007B4351" w:rsidRPr="00CA04CE" w:rsidRDefault="00276687" w:rsidP="00276687">
      <w:pPr>
        <w:ind w:left="720"/>
        <w:rPr>
          <w:lang w:val="sr-Latn-BA"/>
        </w:rPr>
      </w:pPr>
      <w:r w:rsidRPr="00F21402">
        <w:rPr>
          <w:lang w:val="de-DE"/>
        </w:rPr>
        <w:t>Netrivijalne metode</w:t>
      </w:r>
      <w:r w:rsidR="00477632" w:rsidRPr="00F21402">
        <w:rPr>
          <w:lang w:val="de-DE"/>
        </w:rPr>
        <w:t>, klase, interfejse</w:t>
      </w:r>
      <w:r w:rsidRPr="00F21402">
        <w:rPr>
          <w:lang w:val="de-DE"/>
        </w:rPr>
        <w:t xml:space="preserve"> opisati komentarima dokumentacije</w:t>
      </w:r>
      <w:r w:rsidR="00477632" w:rsidRPr="00F21402">
        <w:rPr>
          <w:lang w:val="de-DE"/>
        </w:rPr>
        <w:t>. Opisati jasno ulaz izlaz</w:t>
      </w:r>
      <w:r w:rsidR="00EF7D06" w:rsidRPr="00F21402">
        <w:rPr>
          <w:lang w:val="de-DE"/>
        </w:rPr>
        <w:t xml:space="preserve"> (gdje je to primjenljivo), </w:t>
      </w:r>
      <w:r w:rsidR="00C44E9A">
        <w:rPr>
          <w:lang w:val="sr-Latn-BA"/>
        </w:rPr>
        <w:t>srpskim jezikom.</w:t>
      </w:r>
      <w:r w:rsidR="00EF7D06">
        <w:rPr>
          <w:lang w:val="sr-Latn-BA"/>
        </w:rPr>
        <w:t xml:space="preserve"> Okruženje Eclipse omogućava generisanje JavaDoc (Java dokumentacije). Počinju sa </w:t>
      </w:r>
      <w:r w:rsidR="00837E05" w:rsidRPr="00F21402">
        <w:rPr>
          <w:lang w:val="sr-Latn-BA"/>
        </w:rPr>
        <w:t>“</w:t>
      </w:r>
      <w:r w:rsidR="00837E05" w:rsidRPr="00837E05">
        <w:rPr>
          <w:lang w:val="sr-Latn-BA"/>
        </w:rPr>
        <w:t>/**</w:t>
      </w:r>
      <w:r w:rsidR="00837E05" w:rsidRPr="00F21402">
        <w:rPr>
          <w:lang w:val="sr-Latn-BA"/>
        </w:rPr>
        <w:t>”</w:t>
      </w:r>
      <w:r w:rsidR="00837E05" w:rsidRPr="00837E05">
        <w:rPr>
          <w:lang w:val="sr-Latn-BA"/>
        </w:rPr>
        <w:t xml:space="preserve"> i završavaju se sa </w:t>
      </w:r>
      <w:r w:rsidR="00837E05" w:rsidRPr="00F21402">
        <w:rPr>
          <w:lang w:val="sr-Latn-BA"/>
        </w:rPr>
        <w:t>“</w:t>
      </w:r>
      <w:r w:rsidR="00837E05" w:rsidRPr="00837E05">
        <w:rPr>
          <w:lang w:val="sr-Latn-BA"/>
        </w:rPr>
        <w:t>*/</w:t>
      </w:r>
      <w:r w:rsidR="00837E05" w:rsidRPr="00F21402">
        <w:rPr>
          <w:lang w:val="sr-Latn-BA"/>
        </w:rPr>
        <w:t>”</w:t>
      </w:r>
      <w:r w:rsidR="00837E05">
        <w:rPr>
          <w:lang w:val="sr-Latn-BA"/>
        </w:rPr>
        <w:t>.</w:t>
      </w:r>
    </w:p>
    <w:p w14:paraId="0BA85D24" w14:textId="77777777" w:rsidR="007B4351" w:rsidRDefault="007B4351" w:rsidP="007B4351">
      <w:pPr>
        <w:pStyle w:val="Heading2"/>
      </w:pPr>
      <w:bookmarkStart w:id="16" w:name="_Toc111944541"/>
      <w:proofErr w:type="spellStart"/>
      <w:r>
        <w:t>Komentari</w:t>
      </w:r>
      <w:proofErr w:type="spellEnd"/>
      <w:r>
        <w:t xml:space="preserve"> </w:t>
      </w:r>
      <w:proofErr w:type="spellStart"/>
      <w:r>
        <w:t>implementacije</w:t>
      </w:r>
      <w:bookmarkEnd w:id="16"/>
      <w:proofErr w:type="spellEnd"/>
    </w:p>
    <w:p w14:paraId="7D9194EE" w14:textId="77777777" w:rsidR="00837E05" w:rsidRDefault="007B4351" w:rsidP="007B4351">
      <w:pPr>
        <w:ind w:left="720"/>
      </w:pPr>
      <w:proofErr w:type="spellStart"/>
      <w:r>
        <w:t>Komentare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r w:rsidR="00276687">
        <w:t xml:space="preserve">da bi </w:t>
      </w:r>
      <w:proofErr w:type="spellStart"/>
      <w:r w:rsidR="00276687">
        <w:t>svrha</w:t>
      </w:r>
      <w:proofErr w:type="spellEnd"/>
      <w:r w:rsidR="00276687">
        <w:t xml:space="preserve"> </w:t>
      </w:r>
      <w:proofErr w:type="spellStart"/>
      <w:r w:rsidR="00276687">
        <w:t>koda</w:t>
      </w:r>
      <w:proofErr w:type="spellEnd"/>
      <w:r w:rsidR="00276687">
        <w:t xml:space="preserve"> </w:t>
      </w:r>
      <w:proofErr w:type="spellStart"/>
      <w:r w:rsidR="00276687">
        <w:t>bila</w:t>
      </w:r>
      <w:proofErr w:type="spellEnd"/>
      <w:r w:rsidR="00276687">
        <w:t xml:space="preserve"> </w:t>
      </w:r>
      <w:proofErr w:type="spellStart"/>
      <w:r w:rsidR="00276687">
        <w:t>jasna</w:t>
      </w:r>
      <w:proofErr w:type="spellEnd"/>
      <w:r w:rsidR="00276687">
        <w:t xml:space="preserve"> </w:t>
      </w:r>
      <w:proofErr w:type="spellStart"/>
      <w:proofErr w:type="gramStart"/>
      <w:r w:rsidR="00276687">
        <w:t>na</w:t>
      </w:r>
      <w:proofErr w:type="spellEnd"/>
      <w:proofErr w:type="gramEnd"/>
      <w:r w:rsidR="00276687">
        <w:t xml:space="preserve"> </w:t>
      </w:r>
      <w:proofErr w:type="spellStart"/>
      <w:r w:rsidR="00276687">
        <w:t>prvi</w:t>
      </w:r>
      <w:proofErr w:type="spellEnd"/>
      <w:r w:rsidR="00276687">
        <w:t xml:space="preserve"> </w:t>
      </w:r>
      <w:proofErr w:type="spellStart"/>
      <w:r w:rsidR="00276687">
        <w:t>pogled</w:t>
      </w:r>
      <w:proofErr w:type="spellEnd"/>
      <w:r w:rsidR="00276687">
        <w:t xml:space="preserve">, </w:t>
      </w:r>
      <w:proofErr w:type="spellStart"/>
      <w:r w:rsidR="00276687">
        <w:t>ili</w:t>
      </w:r>
      <w:proofErr w:type="spellEnd"/>
      <w:r w:rsidR="00276687">
        <w:t xml:space="preserve"> da </w:t>
      </w:r>
      <w:proofErr w:type="spellStart"/>
      <w:r w:rsidR="00276687">
        <w:t>pruži</w:t>
      </w:r>
      <w:proofErr w:type="spellEnd"/>
      <w:r w:rsidR="00276687">
        <w:t xml:space="preserve"> </w:t>
      </w:r>
      <w:proofErr w:type="spellStart"/>
      <w:r w:rsidR="00276687">
        <w:t>informaciju</w:t>
      </w:r>
      <w:proofErr w:type="spellEnd"/>
      <w:r w:rsidR="00276687">
        <w:t xml:space="preserve"> </w:t>
      </w:r>
      <w:proofErr w:type="spellStart"/>
      <w:r w:rsidR="00276687">
        <w:t>koja</w:t>
      </w:r>
      <w:proofErr w:type="spellEnd"/>
      <w:r w:rsidR="00276687">
        <w:t xml:space="preserve"> </w:t>
      </w:r>
      <w:proofErr w:type="spellStart"/>
      <w:r w:rsidR="00276687">
        <w:t>nije</w:t>
      </w:r>
      <w:proofErr w:type="spellEnd"/>
      <w:r w:rsidR="00276687">
        <w:t xml:space="preserve"> </w:t>
      </w:r>
      <w:proofErr w:type="spellStart"/>
      <w:r w:rsidR="00276687">
        <w:t>prisutna</w:t>
      </w:r>
      <w:proofErr w:type="spellEnd"/>
      <w:r w:rsidR="00276687">
        <w:t xml:space="preserve"> </w:t>
      </w:r>
      <w:proofErr w:type="spellStart"/>
      <w:r w:rsidR="00276687">
        <w:t>ili</w:t>
      </w:r>
      <w:proofErr w:type="spellEnd"/>
      <w:r w:rsidR="00276687">
        <w:t xml:space="preserve"> </w:t>
      </w:r>
      <w:proofErr w:type="spellStart"/>
      <w:r w:rsidR="00276687">
        <w:t>lako</w:t>
      </w:r>
      <w:proofErr w:type="spellEnd"/>
      <w:r w:rsidR="00276687">
        <w:t xml:space="preserve"> </w:t>
      </w:r>
      <w:proofErr w:type="spellStart"/>
      <w:r w:rsidR="00276687">
        <w:t>razumljiva</w:t>
      </w:r>
      <w:proofErr w:type="spellEnd"/>
      <w:r w:rsidR="00276687">
        <w:t xml:space="preserve"> u </w:t>
      </w:r>
      <w:proofErr w:type="spellStart"/>
      <w:r w:rsidR="00276687">
        <w:t>samom</w:t>
      </w:r>
      <w:proofErr w:type="spellEnd"/>
      <w:r w:rsidR="00276687">
        <w:t xml:space="preserve"> </w:t>
      </w:r>
      <w:proofErr w:type="spellStart"/>
      <w:r w:rsidR="00276687">
        <w:t>kodu</w:t>
      </w:r>
      <w:proofErr w:type="spellEnd"/>
      <w:r w:rsidR="00276687">
        <w:t xml:space="preserve">. </w:t>
      </w:r>
      <w:proofErr w:type="spellStart"/>
      <w:r w:rsidR="00276687">
        <w:t>Komentare</w:t>
      </w:r>
      <w:proofErr w:type="spellEnd"/>
      <w:r w:rsidR="00276687">
        <w:t xml:space="preserve"> je </w:t>
      </w:r>
      <w:proofErr w:type="spellStart"/>
      <w:r w:rsidR="00276687">
        <w:t>potrebno</w:t>
      </w:r>
      <w:proofErr w:type="spellEnd"/>
      <w:r w:rsidR="00276687">
        <w:t xml:space="preserve"> </w:t>
      </w:r>
      <w:proofErr w:type="spellStart"/>
      <w:proofErr w:type="gramStart"/>
      <w:r w:rsidR="00276687">
        <w:t>na</w:t>
      </w:r>
      <w:proofErr w:type="spellEnd"/>
      <w:proofErr w:type="gramEnd"/>
      <w:r w:rsidR="00276687">
        <w:t xml:space="preserve"> </w:t>
      </w:r>
      <w:proofErr w:type="spellStart"/>
      <w:r w:rsidR="00276687">
        <w:t>odgovarajući</w:t>
      </w:r>
      <w:proofErr w:type="spellEnd"/>
      <w:r w:rsidR="00276687">
        <w:t xml:space="preserve"> </w:t>
      </w:r>
      <w:proofErr w:type="spellStart"/>
      <w:r w:rsidR="00276687">
        <w:t>način</w:t>
      </w:r>
      <w:proofErr w:type="spellEnd"/>
      <w:r w:rsidR="00276687">
        <w:t xml:space="preserve"> </w:t>
      </w:r>
      <w:proofErr w:type="spellStart"/>
      <w:r w:rsidR="00276687">
        <w:t>odvojiti</w:t>
      </w:r>
      <w:proofErr w:type="spellEnd"/>
      <w:r w:rsidR="00276687">
        <w:t xml:space="preserve"> </w:t>
      </w:r>
      <w:proofErr w:type="spellStart"/>
      <w:r w:rsidR="00276687">
        <w:t>od</w:t>
      </w:r>
      <w:proofErr w:type="spellEnd"/>
      <w:r w:rsidR="00276687">
        <w:t xml:space="preserve"> </w:t>
      </w:r>
      <w:proofErr w:type="spellStart"/>
      <w:r w:rsidR="00276687">
        <w:t>samog</w:t>
      </w:r>
      <w:proofErr w:type="spellEnd"/>
      <w:r w:rsidR="00276687">
        <w:t xml:space="preserve"> </w:t>
      </w:r>
      <w:proofErr w:type="spellStart"/>
      <w:r w:rsidR="00276687">
        <w:t>koda</w:t>
      </w:r>
      <w:proofErr w:type="spellEnd"/>
      <w:r w:rsidR="00276687">
        <w:t>.</w:t>
      </w:r>
      <w:r w:rsidR="00477632">
        <w:t xml:space="preserve"> </w:t>
      </w:r>
      <w:proofErr w:type="gramStart"/>
      <w:r w:rsidR="00477632">
        <w:t xml:space="preserve">Ne </w:t>
      </w:r>
      <w:proofErr w:type="spellStart"/>
      <w:r w:rsidR="00477632">
        <w:t>koristiti</w:t>
      </w:r>
      <w:proofErr w:type="spellEnd"/>
      <w:r w:rsidR="00477632">
        <w:t xml:space="preserve"> </w:t>
      </w:r>
      <w:proofErr w:type="spellStart"/>
      <w:r w:rsidR="00477632">
        <w:t>kosu</w:t>
      </w:r>
      <w:proofErr w:type="spellEnd"/>
      <w:r w:rsidR="00477632">
        <w:t xml:space="preserve"> </w:t>
      </w:r>
      <w:proofErr w:type="spellStart"/>
      <w:r w:rsidR="00477632">
        <w:t>crtu</w:t>
      </w:r>
      <w:proofErr w:type="spellEnd"/>
      <w:r w:rsidR="00477632">
        <w:t xml:space="preserve"> </w:t>
      </w:r>
      <w:proofErr w:type="spellStart"/>
      <w:r w:rsidR="00477632">
        <w:t>u</w:t>
      </w:r>
      <w:r w:rsidR="00C44E9A">
        <w:t>nutar</w:t>
      </w:r>
      <w:proofErr w:type="spellEnd"/>
      <w:r w:rsidR="00477632">
        <w:t xml:space="preserve"> </w:t>
      </w:r>
      <w:proofErr w:type="spellStart"/>
      <w:r w:rsidR="00477632">
        <w:t>komentar</w:t>
      </w:r>
      <w:r w:rsidR="00C44E9A">
        <w:t>a</w:t>
      </w:r>
      <w:proofErr w:type="spellEnd"/>
      <w:r w:rsidR="00477632">
        <w:t xml:space="preserve"> </w:t>
      </w:r>
      <w:proofErr w:type="spellStart"/>
      <w:r w:rsidR="00477632">
        <w:t>implementacije</w:t>
      </w:r>
      <w:proofErr w:type="spellEnd"/>
      <w:r w:rsidR="00477632">
        <w:t>.</w:t>
      </w:r>
      <w:proofErr w:type="gramEnd"/>
      <w:r w:rsidR="00837E05">
        <w:t xml:space="preserve"> U Eclipse </w:t>
      </w:r>
      <w:proofErr w:type="spellStart"/>
      <w:r w:rsidR="00837E05">
        <w:t>okruženju</w:t>
      </w:r>
      <w:proofErr w:type="spellEnd"/>
      <w:r w:rsidR="00837E05">
        <w:t xml:space="preserve"> </w:t>
      </w:r>
      <w:proofErr w:type="spellStart"/>
      <w:r w:rsidR="00837E05">
        <w:t>razlikujemo</w:t>
      </w:r>
      <w:proofErr w:type="spellEnd"/>
      <w:r w:rsidR="00837E05">
        <w:t>:</w:t>
      </w:r>
    </w:p>
    <w:p w14:paraId="5509D7BD" w14:textId="634072A0" w:rsidR="007B4351" w:rsidRDefault="00837E05" w:rsidP="00837E05">
      <w:pPr>
        <w:numPr>
          <w:ilvl w:val="0"/>
          <w:numId w:val="42"/>
        </w:numPr>
      </w:pPr>
      <w:proofErr w:type="spellStart"/>
      <w:r>
        <w:t>jednolinijske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: </w:t>
      </w:r>
      <w:proofErr w:type="spellStart"/>
      <w:r w:rsidRPr="00837E05">
        <w:t>počinju</w:t>
      </w:r>
      <w:proofErr w:type="spellEnd"/>
      <w:r w:rsidRPr="00837E05">
        <w:t xml:space="preserve"> </w:t>
      </w:r>
      <w:proofErr w:type="spellStart"/>
      <w:r w:rsidRPr="00837E05">
        <w:t>sa</w:t>
      </w:r>
      <w:proofErr w:type="spellEnd"/>
      <w:r w:rsidRPr="00837E05">
        <w:t xml:space="preserve"> </w:t>
      </w:r>
      <w:r>
        <w:t>“</w:t>
      </w:r>
      <w:r w:rsidRPr="00837E05">
        <w:t>//</w:t>
      </w:r>
      <w:r>
        <w:t>”</w:t>
      </w:r>
      <w:r w:rsidRPr="00837E05">
        <w:t xml:space="preserve"> i </w:t>
      </w:r>
      <w:proofErr w:type="spellStart"/>
      <w:r w:rsidRPr="00837E05">
        <w:t>idu</w:t>
      </w:r>
      <w:proofErr w:type="spellEnd"/>
      <w:r w:rsidRPr="00837E05">
        <w:t xml:space="preserve"> do </w:t>
      </w:r>
      <w:proofErr w:type="spellStart"/>
      <w:r w:rsidRPr="00837E05">
        <w:t>kraja</w:t>
      </w:r>
      <w:proofErr w:type="spellEnd"/>
      <w:r w:rsidRPr="00837E05">
        <w:t xml:space="preserve"> </w:t>
      </w:r>
      <w:proofErr w:type="spellStart"/>
      <w:r w:rsidRPr="00837E05">
        <w:t>linije</w:t>
      </w:r>
      <w:proofErr w:type="spellEnd"/>
      <w:r w:rsidRPr="00837E05">
        <w:t xml:space="preserve"> </w:t>
      </w:r>
      <w:proofErr w:type="spellStart"/>
      <w:r w:rsidRPr="00837E05">
        <w:t>koda</w:t>
      </w:r>
      <w:proofErr w:type="spellEnd"/>
      <w:r>
        <w:t>,</w:t>
      </w:r>
    </w:p>
    <w:p w14:paraId="4AD83833" w14:textId="6BD7AC51" w:rsidR="00837E05" w:rsidRPr="007B4351" w:rsidRDefault="00837E05" w:rsidP="00837E05">
      <w:pPr>
        <w:pStyle w:val="BodyText"/>
        <w:numPr>
          <w:ilvl w:val="0"/>
          <w:numId w:val="42"/>
        </w:numPr>
      </w:pPr>
      <w:r w:rsidRPr="00837E05">
        <w:rPr>
          <w:lang w:val="sr-Latn-RS"/>
        </w:rPr>
        <w:t>višelinijske komentare počinju sa</w:t>
      </w:r>
      <w:r>
        <w:rPr>
          <w:lang w:val="sr-Latn-RS"/>
        </w:rPr>
        <w:t xml:space="preserve"> </w:t>
      </w:r>
      <w:r>
        <w:t>“</w:t>
      </w:r>
      <w:r w:rsidRPr="00837E05">
        <w:rPr>
          <w:lang w:val="sr-Latn-RS"/>
        </w:rPr>
        <w:t>/*</w:t>
      </w:r>
      <w:r>
        <w:t>”</w:t>
      </w:r>
      <w:r w:rsidRPr="00837E05">
        <w:rPr>
          <w:lang w:val="sr-Latn-RS"/>
        </w:rPr>
        <w:t xml:space="preserve"> i završavaju se sa </w:t>
      </w:r>
      <w:r>
        <w:t>“</w:t>
      </w:r>
      <w:r w:rsidRPr="00837E05">
        <w:rPr>
          <w:lang w:val="sr-Latn-RS"/>
        </w:rPr>
        <w:t>*/</w:t>
      </w:r>
      <w:r>
        <w:t>”</w:t>
      </w:r>
      <w:r>
        <w:rPr>
          <w:lang w:val="sr-Latn-RS"/>
        </w:rPr>
        <w:t>.</w:t>
      </w:r>
    </w:p>
    <w:p w14:paraId="07064BB1" w14:textId="6CD2ECE3" w:rsidR="008D0C04" w:rsidRDefault="008D0C04" w:rsidP="000B68BB">
      <w:pPr>
        <w:pStyle w:val="Heading1"/>
      </w:pPr>
      <w:bookmarkStart w:id="17" w:name="_Toc111944542"/>
      <w:proofErr w:type="spellStart"/>
      <w:r>
        <w:t>Imenovanje</w:t>
      </w:r>
      <w:bookmarkEnd w:id="17"/>
      <w:proofErr w:type="spellEnd"/>
    </w:p>
    <w:p w14:paraId="72D6ADA2" w14:textId="77777777" w:rsidR="000B68BB" w:rsidRPr="000B68BB" w:rsidRDefault="000B68BB" w:rsidP="000B68BB"/>
    <w:tbl>
      <w:tblPr>
        <w:tblW w:w="5294" w:type="pct"/>
        <w:tblBorders>
          <w:top w:val="single" w:sz="6" w:space="0" w:color="7A736E"/>
          <w:left w:val="single" w:sz="6" w:space="0" w:color="7A736E"/>
          <w:bottom w:val="single" w:sz="6" w:space="0" w:color="7A736E"/>
          <w:right w:val="single" w:sz="6" w:space="0" w:color="7A736E"/>
        </w:tblBorders>
        <w:shd w:val="clear" w:color="auto" w:fill="FBF9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4690"/>
        <w:gridCol w:w="3722"/>
      </w:tblGrid>
      <w:tr w:rsidR="001910DC" w:rsidRPr="00372A0C" w14:paraId="4891CAE1" w14:textId="77777777" w:rsidTr="00837E05">
        <w:trPr>
          <w:tblHeader/>
        </w:trPr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auto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D5F9FFD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18" w:name="15436"/>
            <w:bookmarkStart w:id="19" w:name="15405"/>
            <w:bookmarkEnd w:id="18"/>
            <w:bookmarkEnd w:id="19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identifikatora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8899BBA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Pravila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imenovanja</w:t>
            </w:r>
            <w:proofErr w:type="spellEnd"/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E1DDD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2282149" w14:textId="77777777" w:rsidR="001910DC" w:rsidRPr="00372A0C" w:rsidRDefault="001910DC" w:rsidP="00837E05">
            <w:pPr>
              <w:widowControl/>
              <w:spacing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20" w:name="15409"/>
            <w:bookmarkEnd w:id="20"/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Primjeri</w:t>
            </w:r>
            <w:proofErr w:type="spellEnd"/>
          </w:p>
        </w:tc>
      </w:tr>
      <w:tr w:rsidR="001910DC" w:rsidRPr="00F21402" w14:paraId="2FA58791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C210005" w14:textId="1EE40C85" w:rsidR="001910DC" w:rsidRPr="0011145A" w:rsidRDefault="00C44E9A" w:rsidP="00837E05">
            <w:pPr>
              <w:widowControl/>
              <w:spacing w:line="240" w:lineRule="auto"/>
              <w:rPr>
                <w:color w:val="161513"/>
              </w:rPr>
            </w:pPr>
            <w:proofErr w:type="spellStart"/>
            <w:r>
              <w:rPr>
                <w:color w:val="161513"/>
              </w:rPr>
              <w:t>Paketi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90A70F8" w14:textId="5492D55E" w:rsidR="001910DC" w:rsidRPr="0011145A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bookmarkStart w:id="21" w:name="34793"/>
            <w:bookmarkStart w:id="22" w:name="28865"/>
            <w:bookmarkEnd w:id="21"/>
            <w:bookmarkEnd w:id="22"/>
            <w:proofErr w:type="spellStart"/>
            <w:r w:rsidRPr="0011145A">
              <w:rPr>
                <w:color w:val="161513"/>
              </w:rPr>
              <w:t>Prefiks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unikatnog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paketa</w:t>
            </w:r>
            <w:proofErr w:type="spellEnd"/>
            <w:r w:rsidRPr="0011145A">
              <w:rPr>
                <w:color w:val="161513"/>
              </w:rPr>
              <w:t xml:space="preserve"> se </w:t>
            </w:r>
            <w:proofErr w:type="spellStart"/>
            <w:r w:rsidRPr="0011145A">
              <w:rPr>
                <w:color w:val="161513"/>
              </w:rPr>
              <w:t>uvijek</w:t>
            </w:r>
            <w:proofErr w:type="spellEnd"/>
            <w:r w:rsidRPr="0011145A">
              <w:rPr>
                <w:color w:val="161513"/>
              </w:rPr>
              <w:t xml:space="preserve"> pi</w:t>
            </w:r>
            <w:r w:rsidRPr="0011145A">
              <w:rPr>
                <w:color w:val="161513"/>
                <w:lang w:val="sr-Latn-BA"/>
              </w:rPr>
              <w:t xml:space="preserve">še svim malim ASCII slovima. </w:t>
            </w:r>
            <w:r w:rsidR="00837E05">
              <w:rPr>
                <w:color w:val="161513"/>
                <w:lang w:val="sr-Latn-BA"/>
              </w:rPr>
              <w:t xml:space="preserve">Koriste se obrnuti domeni. </w:t>
            </w:r>
            <w:r w:rsidR="00837E05" w:rsidRPr="00F21402">
              <w:rPr>
                <w:color w:val="303030"/>
                <w:lang w:val="sr-Latn-BA" w:eastAsia="sr-Latn-RS"/>
              </w:rPr>
              <w:t>U</w:t>
            </w:r>
            <w:r w:rsidR="00172640" w:rsidRPr="00F21402">
              <w:rPr>
                <w:color w:val="303030"/>
                <w:lang w:val="sr-Latn-BA" w:eastAsia="sr-Latn-RS"/>
              </w:rPr>
              <w:t xml:space="preserve"> slucaju da postoje ključne riječi sadrž</w:t>
            </w:r>
            <w:r w:rsidR="00837E05" w:rsidRPr="00F21402">
              <w:rPr>
                <w:color w:val="303030"/>
                <w:lang w:val="sr-Latn-BA" w:eastAsia="sr-Latn-RS"/>
              </w:rPr>
              <w:t>ane u imenu domene, ili ime počinje brojem, tada se ispred ubacuje znak “</w:t>
            </w:r>
            <w:r w:rsidR="008F5E58" w:rsidRPr="00F21402">
              <w:rPr>
                <w:color w:val="303030"/>
                <w:lang w:val="sr-Latn-BA" w:eastAsia="sr-Latn-RS"/>
              </w:rPr>
              <w:t xml:space="preserve"> </w:t>
            </w:r>
            <w:r w:rsidR="00837E05" w:rsidRPr="00F21402">
              <w:rPr>
                <w:color w:val="303030"/>
                <w:lang w:val="sr-Latn-BA" w:eastAsia="sr-Latn-RS"/>
              </w:rPr>
              <w:t>”.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9CB9ED" w14:textId="77777777" w:rsidR="001910DC" w:rsidRPr="00F21402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bookmarkStart w:id="23" w:name="34962"/>
            <w:bookmarkEnd w:id="23"/>
            <w:r w:rsidRPr="00F21402">
              <w:rPr>
                <w:color w:val="161513"/>
                <w:lang w:val="sr-Latn-BA"/>
              </w:rPr>
              <w:t>com.sun.eng</w:t>
            </w:r>
          </w:p>
          <w:p w14:paraId="77959F26" w14:textId="77777777" w:rsidR="001910DC" w:rsidRPr="00F21402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bookmarkStart w:id="24" w:name="34966"/>
            <w:bookmarkEnd w:id="24"/>
            <w:r w:rsidRPr="00F21402">
              <w:rPr>
                <w:color w:val="161513"/>
                <w:lang w:val="sr-Latn-BA"/>
              </w:rPr>
              <w:t>com.apple.quicktime.v2</w:t>
            </w:r>
          </w:p>
          <w:p w14:paraId="42075DC8" w14:textId="77777777" w:rsidR="001910DC" w:rsidRPr="00F21402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bookmarkStart w:id="25" w:name="28894"/>
            <w:bookmarkStart w:id="26" w:name="34967"/>
            <w:bookmarkEnd w:id="25"/>
            <w:bookmarkEnd w:id="26"/>
            <w:r w:rsidRPr="00F21402">
              <w:rPr>
                <w:color w:val="161513"/>
                <w:lang w:val="sr-Latn-BA"/>
              </w:rPr>
              <w:t>edu.cmu.cs.bovik.cheese</w:t>
            </w:r>
          </w:p>
        </w:tc>
      </w:tr>
      <w:tr w:rsidR="001910DC" w:rsidRPr="00372A0C" w14:paraId="5C5B722C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C4E8B35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27" w:name="15411"/>
            <w:bookmarkEnd w:id="27"/>
            <w:proofErr w:type="spellStart"/>
            <w:r w:rsidRPr="0011145A">
              <w:rPr>
                <w:color w:val="161513"/>
              </w:rPr>
              <w:t>Klase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3F5FAB" w14:textId="27902C6B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28" w:name="15413"/>
            <w:bookmarkEnd w:id="28"/>
            <w:proofErr w:type="spellStart"/>
            <w:r w:rsidRPr="0011145A">
              <w:rPr>
                <w:color w:val="161513"/>
              </w:rPr>
              <w:t>Klasna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trebaju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biti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imenice</w:t>
            </w:r>
            <w:proofErr w:type="spellEnd"/>
            <w:r w:rsidRPr="0011145A">
              <w:rPr>
                <w:color w:val="161513"/>
              </w:rPr>
              <w:t xml:space="preserve">, </w:t>
            </w:r>
            <w:proofErr w:type="spellStart"/>
            <w:r w:rsidRPr="0011145A">
              <w:rPr>
                <w:color w:val="161513"/>
              </w:rPr>
              <w:t>sa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prvim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slovom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svake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riječi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velikim</w:t>
            </w:r>
            <w:proofErr w:type="spellEnd"/>
            <w:r w:rsidRPr="0011145A">
              <w:rPr>
                <w:color w:val="161513"/>
              </w:rPr>
              <w:t xml:space="preserve">. </w:t>
            </w:r>
            <w:proofErr w:type="spellStart"/>
            <w:r w:rsidRPr="0011145A">
              <w:rPr>
                <w:color w:val="161513"/>
              </w:rPr>
              <w:t>Koristiti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čitave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riječi</w:t>
            </w:r>
            <w:proofErr w:type="spellEnd"/>
            <w:r w:rsidRPr="0011145A">
              <w:rPr>
                <w:color w:val="161513"/>
              </w:rPr>
              <w:t xml:space="preserve">, a </w:t>
            </w:r>
            <w:proofErr w:type="spellStart"/>
            <w:r w:rsidRPr="0011145A">
              <w:rPr>
                <w:color w:val="161513"/>
              </w:rPr>
              <w:t>ne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skraćenice</w:t>
            </w:r>
            <w:proofErr w:type="spellEnd"/>
            <w:r w:rsidRPr="0011145A">
              <w:rPr>
                <w:color w:val="161513"/>
              </w:rPr>
              <w:t xml:space="preserve"> (</w:t>
            </w:r>
            <w:proofErr w:type="spellStart"/>
            <w:r w:rsidRPr="0011145A">
              <w:rPr>
                <w:color w:val="161513"/>
              </w:rPr>
              <w:t>osim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ako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su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skraćenice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poznatije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kao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takve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npr</w:t>
            </w:r>
            <w:proofErr w:type="spellEnd"/>
            <w:r w:rsidRPr="0011145A">
              <w:rPr>
                <w:color w:val="161513"/>
              </w:rPr>
              <w:t xml:space="preserve">. URL </w:t>
            </w:r>
            <w:proofErr w:type="spellStart"/>
            <w:r w:rsidRPr="0011145A">
              <w:rPr>
                <w:color w:val="161513"/>
              </w:rPr>
              <w:t>ili</w:t>
            </w:r>
            <w:proofErr w:type="spellEnd"/>
            <w:r w:rsidRPr="0011145A">
              <w:rPr>
                <w:color w:val="161513"/>
              </w:rPr>
              <w:t xml:space="preserve"> HTML).</w:t>
            </w:r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Svaka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sljedeća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riječ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počinje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velikim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slovom</w:t>
            </w:r>
            <w:proofErr w:type="spellEnd"/>
            <w:r w:rsidR="00837E05">
              <w:rPr>
                <w:color w:val="161513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462738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29" w:name="15415"/>
            <w:bookmarkEnd w:id="29"/>
            <w:r w:rsidRPr="0011145A">
              <w:rPr>
                <w:color w:val="161513"/>
              </w:rPr>
              <w:t>class Raster;</w:t>
            </w:r>
            <w:r w:rsidRPr="0011145A">
              <w:rPr>
                <w:color w:val="161513"/>
              </w:rPr>
              <w:br/>
              <w:t xml:space="preserve">class </w:t>
            </w:r>
            <w:proofErr w:type="spellStart"/>
            <w:r w:rsidRPr="0011145A">
              <w:rPr>
                <w:color w:val="161513"/>
              </w:rPr>
              <w:t>ImageSprite</w:t>
            </w:r>
            <w:proofErr w:type="spellEnd"/>
            <w:r w:rsidRPr="0011145A">
              <w:rPr>
                <w:color w:val="161513"/>
              </w:rPr>
              <w:t>;</w:t>
            </w:r>
          </w:p>
        </w:tc>
      </w:tr>
      <w:tr w:rsidR="001910DC" w:rsidRPr="00372A0C" w14:paraId="0F0C0B5A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B37F23A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0" w:name="15417"/>
            <w:bookmarkEnd w:id="30"/>
            <w:proofErr w:type="spellStart"/>
            <w:r w:rsidRPr="0011145A">
              <w:rPr>
                <w:color w:val="161513"/>
              </w:rPr>
              <w:t>Interfejsi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5478A7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1" w:name="15419"/>
            <w:bookmarkEnd w:id="31"/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interfejsa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treba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pisati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kao</w:t>
            </w:r>
            <w:proofErr w:type="spellEnd"/>
            <w:r w:rsidRPr="0011145A">
              <w:rPr>
                <w:color w:val="161513"/>
              </w:rPr>
              <w:t xml:space="preserve"> i </w:t>
            </w:r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klasa</w:t>
            </w:r>
            <w:proofErr w:type="spellEnd"/>
            <w:r w:rsidRPr="0011145A">
              <w:rPr>
                <w:color w:val="161513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FA599D9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2" w:name="15421"/>
            <w:bookmarkEnd w:id="32"/>
            <w:r w:rsidRPr="0011145A">
              <w:rPr>
                <w:color w:val="161513"/>
              </w:rPr>
              <w:t xml:space="preserve">interface </w:t>
            </w:r>
            <w:proofErr w:type="spellStart"/>
            <w:r w:rsidRPr="0011145A">
              <w:rPr>
                <w:color w:val="161513"/>
              </w:rPr>
              <w:t>RasterDelegate</w:t>
            </w:r>
            <w:proofErr w:type="spellEnd"/>
            <w:r w:rsidRPr="0011145A">
              <w:rPr>
                <w:color w:val="161513"/>
              </w:rPr>
              <w:t>;</w:t>
            </w:r>
            <w:r w:rsidRPr="0011145A">
              <w:rPr>
                <w:color w:val="161513"/>
              </w:rPr>
              <w:br/>
              <w:t>interface Storing;</w:t>
            </w:r>
          </w:p>
        </w:tc>
      </w:tr>
      <w:tr w:rsidR="001910DC" w:rsidRPr="00372A0C" w14:paraId="55769AED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C1C365D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3" w:name="15423"/>
            <w:bookmarkEnd w:id="33"/>
            <w:proofErr w:type="spellStart"/>
            <w:r w:rsidRPr="0011145A">
              <w:rPr>
                <w:color w:val="161513"/>
              </w:rPr>
              <w:t>Metode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15E703E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4" w:name="15425"/>
            <w:bookmarkEnd w:id="34"/>
            <w:proofErr w:type="spellStart"/>
            <w:r w:rsidRPr="0011145A">
              <w:rPr>
                <w:color w:val="161513"/>
              </w:rPr>
              <w:t>Metode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moraju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biti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glagoli</w:t>
            </w:r>
            <w:proofErr w:type="spellEnd"/>
            <w:r w:rsidRPr="0011145A">
              <w:rPr>
                <w:color w:val="161513"/>
              </w:rPr>
              <w:t xml:space="preserve">, </w:t>
            </w:r>
            <w:proofErr w:type="spellStart"/>
            <w:r w:rsidRPr="0011145A">
              <w:rPr>
                <w:color w:val="161513"/>
              </w:rPr>
              <w:t>sa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malim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početnim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slovom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prve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riječi</w:t>
            </w:r>
            <w:proofErr w:type="spellEnd"/>
            <w:r w:rsidRPr="0011145A">
              <w:rPr>
                <w:color w:val="161513"/>
              </w:rPr>
              <w:t xml:space="preserve">, a </w:t>
            </w:r>
            <w:proofErr w:type="spellStart"/>
            <w:r w:rsidRPr="0011145A">
              <w:rPr>
                <w:color w:val="161513"/>
              </w:rPr>
              <w:t>sa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velikim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početnim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slovom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ostalih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riječi</w:t>
            </w:r>
            <w:proofErr w:type="spellEnd"/>
            <w:r w:rsidRPr="0011145A">
              <w:rPr>
                <w:color w:val="161513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F04C7EC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5" w:name="15427"/>
            <w:bookmarkEnd w:id="35"/>
            <w:r w:rsidRPr="0011145A">
              <w:rPr>
                <w:color w:val="161513"/>
              </w:rPr>
              <w:t>run();</w:t>
            </w:r>
            <w:r w:rsidRPr="0011145A">
              <w:rPr>
                <w:color w:val="161513"/>
              </w:rPr>
              <w:br/>
            </w:r>
            <w:proofErr w:type="spellStart"/>
            <w:r w:rsidRPr="0011145A">
              <w:rPr>
                <w:color w:val="161513"/>
              </w:rPr>
              <w:t>runFast</w:t>
            </w:r>
            <w:proofErr w:type="spellEnd"/>
            <w:r w:rsidRPr="0011145A">
              <w:rPr>
                <w:color w:val="161513"/>
              </w:rPr>
              <w:t>();</w:t>
            </w:r>
            <w:r w:rsidRPr="0011145A">
              <w:rPr>
                <w:color w:val="161513"/>
              </w:rPr>
              <w:br/>
            </w:r>
            <w:proofErr w:type="spellStart"/>
            <w:r w:rsidRPr="0011145A">
              <w:rPr>
                <w:color w:val="161513"/>
              </w:rPr>
              <w:t>getBackground</w:t>
            </w:r>
            <w:proofErr w:type="spellEnd"/>
            <w:r w:rsidRPr="0011145A">
              <w:rPr>
                <w:color w:val="161513"/>
              </w:rPr>
              <w:t>();</w:t>
            </w:r>
          </w:p>
        </w:tc>
      </w:tr>
      <w:tr w:rsidR="001910DC" w:rsidRPr="00372A0C" w14:paraId="0E5AC87A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222490B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proofErr w:type="spellStart"/>
            <w:r w:rsidRPr="0011145A">
              <w:rPr>
                <w:color w:val="161513"/>
              </w:rPr>
              <w:t>Promjenljive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85907C2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proofErr w:type="spellStart"/>
            <w:r w:rsidRPr="0011145A">
              <w:rPr>
                <w:color w:val="161513"/>
              </w:rPr>
              <w:t>Promjenljive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pisati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sa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istim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pravilima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kao</w:t>
            </w:r>
            <w:proofErr w:type="spellEnd"/>
            <w:r w:rsidRPr="0011145A">
              <w:rPr>
                <w:color w:val="161513"/>
              </w:rPr>
              <w:t xml:space="preserve"> i </w:t>
            </w:r>
            <w:proofErr w:type="spellStart"/>
            <w:r w:rsidRPr="0011145A">
              <w:rPr>
                <w:color w:val="161513"/>
              </w:rPr>
              <w:t>metode</w:t>
            </w:r>
            <w:proofErr w:type="spellEnd"/>
            <w:r w:rsidRPr="0011145A">
              <w:rPr>
                <w:color w:val="161513"/>
              </w:rPr>
              <w:t>.</w:t>
            </w:r>
          </w:p>
          <w:p w14:paraId="4A8B725F" w14:textId="438AC514" w:rsidR="001910DC" w:rsidRPr="0011145A" w:rsidRDefault="001910DC" w:rsidP="00837E05">
            <w:pPr>
              <w:widowControl/>
              <w:spacing w:line="240" w:lineRule="auto"/>
              <w:rPr>
                <w:color w:val="161513"/>
                <w:lang w:val="sr-Latn-BA"/>
              </w:rPr>
            </w:pPr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trebaju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biti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kratka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ali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zna</w:t>
            </w:r>
            <w:proofErr w:type="spellEnd"/>
            <w:r w:rsidR="00837E05">
              <w:rPr>
                <w:color w:val="161513"/>
                <w:lang w:val="sr-Latn-BA"/>
              </w:rPr>
              <w:t>čajn</w:t>
            </w:r>
            <w:r w:rsidR="00536141">
              <w:rPr>
                <w:color w:val="161513"/>
                <w:lang w:val="sr-Latn-BA"/>
              </w:rPr>
              <w:t>a</w:t>
            </w:r>
            <w:r w:rsidR="00837E05">
              <w:rPr>
                <w:color w:val="161513"/>
                <w:lang w:val="sr-Latn-BA"/>
              </w:rPr>
              <w:t>,</w:t>
            </w:r>
            <w:r w:rsidRPr="0011145A">
              <w:rPr>
                <w:color w:val="161513"/>
                <w:lang w:val="sr-Latn-BA"/>
              </w:rPr>
              <w:t xml:space="preserve"> tj. ono što promjenljiva predstavlja treba biti jasno na prvi pogled. Imena dužine jednog karaktera izbjegavati, osim kod privremenih promjenljivih</w:t>
            </w:r>
            <w:r w:rsidR="00837E05">
              <w:rPr>
                <w:color w:val="161513"/>
                <w:lang w:val="sr-Latn-BA"/>
              </w:rPr>
              <w:t xml:space="preserve"> (npr. brojača)</w:t>
            </w:r>
            <w:r w:rsidRPr="0011145A">
              <w:rPr>
                <w:color w:val="161513"/>
                <w:lang w:val="sr-Latn-BA"/>
              </w:rPr>
              <w:t>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2AF78A2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proofErr w:type="spellStart"/>
            <w:r w:rsidRPr="0011145A">
              <w:rPr>
                <w:color w:val="161513"/>
              </w:rPr>
              <w:t>int</w:t>
            </w:r>
            <w:proofErr w:type="spellEnd"/>
            <w:r w:rsidRPr="0011145A">
              <w:rPr>
                <w:color w:val="161513"/>
              </w:rPr>
              <w:t xml:space="preserve">              i;</w:t>
            </w:r>
          </w:p>
          <w:p w14:paraId="00B3BBB1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>char            c;</w:t>
            </w:r>
          </w:p>
          <w:p w14:paraId="0A342ACE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r w:rsidRPr="0011145A">
              <w:rPr>
                <w:color w:val="161513"/>
              </w:rPr>
              <w:t xml:space="preserve">float           </w:t>
            </w:r>
            <w:proofErr w:type="spellStart"/>
            <w:r w:rsidRPr="0011145A">
              <w:rPr>
                <w:color w:val="161513"/>
              </w:rPr>
              <w:t>myWidth</w:t>
            </w:r>
            <w:proofErr w:type="spellEnd"/>
            <w:r w:rsidRPr="0011145A">
              <w:rPr>
                <w:color w:val="161513"/>
              </w:rPr>
              <w:t>;</w:t>
            </w:r>
          </w:p>
        </w:tc>
      </w:tr>
      <w:tr w:rsidR="001910DC" w:rsidRPr="00372A0C" w14:paraId="20EB71E5" w14:textId="77777777" w:rsidTr="00837E05">
        <w:tc>
          <w:tcPr>
            <w:tcW w:w="819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BC9B2AB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6" w:name="15429"/>
            <w:bookmarkEnd w:id="36"/>
            <w:proofErr w:type="spellStart"/>
            <w:r w:rsidRPr="0011145A">
              <w:rPr>
                <w:color w:val="161513"/>
              </w:rPr>
              <w:t>Konstante</w:t>
            </w:r>
            <w:proofErr w:type="spellEnd"/>
          </w:p>
        </w:tc>
        <w:tc>
          <w:tcPr>
            <w:tcW w:w="2331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3D8311D" w14:textId="1D628654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7" w:name="15438"/>
            <w:bookmarkEnd w:id="37"/>
            <w:proofErr w:type="spellStart"/>
            <w:r w:rsidRPr="0011145A">
              <w:rPr>
                <w:color w:val="161513"/>
              </w:rPr>
              <w:t>Imena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promjenljivih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deklarisanih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kao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klasne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konstante</w:t>
            </w:r>
            <w:proofErr w:type="spellEnd"/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p</w:t>
            </w:r>
            <w:r w:rsidR="00837E05">
              <w:rPr>
                <w:color w:val="161513"/>
              </w:rPr>
              <w:t>išu</w:t>
            </w:r>
            <w:proofErr w:type="spellEnd"/>
            <w:r w:rsidR="00837E05">
              <w:rPr>
                <w:color w:val="161513"/>
              </w:rPr>
              <w:t xml:space="preserve"> se </w:t>
            </w:r>
            <w:proofErr w:type="spellStart"/>
            <w:r w:rsidR="00837E05">
              <w:rPr>
                <w:color w:val="161513"/>
              </w:rPr>
              <w:t>sa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svim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velikim</w:t>
            </w:r>
            <w:proofErr w:type="spellEnd"/>
            <w:r w:rsidR="00837E05">
              <w:rPr>
                <w:color w:val="161513"/>
              </w:rPr>
              <w:t xml:space="preserve"> </w:t>
            </w:r>
            <w:proofErr w:type="spellStart"/>
            <w:r w:rsidR="00837E05">
              <w:rPr>
                <w:color w:val="161513"/>
              </w:rPr>
              <w:t>slovima</w:t>
            </w:r>
            <w:proofErr w:type="spellEnd"/>
            <w:r w:rsidR="00837E05">
              <w:rPr>
                <w:color w:val="161513"/>
              </w:rPr>
              <w:t xml:space="preserve"> i</w:t>
            </w:r>
            <w:r w:rsidRPr="0011145A">
              <w:rPr>
                <w:color w:val="161513"/>
              </w:rPr>
              <w:t xml:space="preserve"> </w:t>
            </w:r>
            <w:proofErr w:type="spellStart"/>
            <w:r w:rsidRPr="0011145A">
              <w:rPr>
                <w:color w:val="161513"/>
              </w:rPr>
              <w:t>rij</w:t>
            </w:r>
            <w:r w:rsidR="008F5E58">
              <w:rPr>
                <w:color w:val="161513"/>
              </w:rPr>
              <w:t>ečima</w:t>
            </w:r>
            <w:proofErr w:type="spellEnd"/>
            <w:r w:rsidR="008F5E58">
              <w:rPr>
                <w:color w:val="161513"/>
              </w:rPr>
              <w:t xml:space="preserve"> </w:t>
            </w:r>
            <w:proofErr w:type="spellStart"/>
            <w:r w:rsidR="008F5E58">
              <w:rPr>
                <w:color w:val="161513"/>
              </w:rPr>
              <w:t>odvojenim</w:t>
            </w:r>
            <w:proofErr w:type="spellEnd"/>
            <w:r w:rsidR="008F5E58">
              <w:rPr>
                <w:color w:val="161513"/>
              </w:rPr>
              <w:t xml:space="preserve"> </w:t>
            </w:r>
            <w:proofErr w:type="spellStart"/>
            <w:r w:rsidR="008F5E58">
              <w:rPr>
                <w:color w:val="161513"/>
              </w:rPr>
              <w:t>donjom</w:t>
            </w:r>
            <w:proofErr w:type="spellEnd"/>
            <w:r w:rsidR="008F5E58">
              <w:rPr>
                <w:color w:val="161513"/>
              </w:rPr>
              <w:t xml:space="preserve"> </w:t>
            </w:r>
            <w:proofErr w:type="spellStart"/>
            <w:r w:rsidR="008F5E58">
              <w:rPr>
                <w:color w:val="161513"/>
              </w:rPr>
              <w:t>crtom</w:t>
            </w:r>
            <w:proofErr w:type="spellEnd"/>
            <w:r w:rsidR="008F5E58">
              <w:rPr>
                <w:color w:val="161513"/>
              </w:rPr>
              <w:t xml:space="preserve"> (“_</w:t>
            </w:r>
            <w:r w:rsidRPr="0011145A">
              <w:rPr>
                <w:color w:val="161513"/>
              </w:rPr>
              <w:t>”).</w:t>
            </w:r>
          </w:p>
        </w:tc>
        <w:tc>
          <w:tcPr>
            <w:tcW w:w="1850" w:type="pct"/>
            <w:tcBorders>
              <w:top w:val="single" w:sz="6" w:space="0" w:color="8B8580"/>
              <w:left w:val="single" w:sz="6" w:space="0" w:color="8B8580"/>
              <w:bottom w:val="single" w:sz="6" w:space="0" w:color="8B8580"/>
              <w:right w:val="single" w:sz="6" w:space="0" w:color="8B85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7E0DF61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8" w:name="15440"/>
            <w:bookmarkEnd w:id="38"/>
            <w:r w:rsidRPr="0011145A">
              <w:rPr>
                <w:color w:val="161513"/>
              </w:rPr>
              <w:t xml:space="preserve">static final </w:t>
            </w:r>
            <w:proofErr w:type="spellStart"/>
            <w:r w:rsidRPr="0011145A">
              <w:rPr>
                <w:color w:val="161513"/>
              </w:rPr>
              <w:t>int</w:t>
            </w:r>
            <w:proofErr w:type="spellEnd"/>
            <w:r w:rsidRPr="0011145A">
              <w:rPr>
                <w:color w:val="161513"/>
              </w:rPr>
              <w:t xml:space="preserve"> MIN_WIDTH = 4;</w:t>
            </w:r>
          </w:p>
          <w:p w14:paraId="38E66EC5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39" w:name="18753"/>
            <w:bookmarkEnd w:id="39"/>
            <w:r w:rsidRPr="0011145A">
              <w:rPr>
                <w:color w:val="161513"/>
              </w:rPr>
              <w:t xml:space="preserve">static final </w:t>
            </w:r>
            <w:proofErr w:type="spellStart"/>
            <w:r w:rsidRPr="0011145A">
              <w:rPr>
                <w:color w:val="161513"/>
              </w:rPr>
              <w:t>int</w:t>
            </w:r>
            <w:proofErr w:type="spellEnd"/>
            <w:r w:rsidRPr="0011145A">
              <w:rPr>
                <w:color w:val="161513"/>
              </w:rPr>
              <w:t xml:space="preserve"> MAX_WIDTH = 999;</w:t>
            </w:r>
          </w:p>
          <w:p w14:paraId="7B344FEF" w14:textId="77777777" w:rsidR="001910DC" w:rsidRPr="0011145A" w:rsidRDefault="001910DC" w:rsidP="00837E05">
            <w:pPr>
              <w:widowControl/>
              <w:spacing w:line="240" w:lineRule="auto"/>
              <w:rPr>
                <w:color w:val="161513"/>
              </w:rPr>
            </w:pPr>
            <w:bookmarkStart w:id="40" w:name="33897"/>
            <w:bookmarkEnd w:id="40"/>
            <w:r w:rsidRPr="0011145A">
              <w:rPr>
                <w:color w:val="161513"/>
              </w:rPr>
              <w:t xml:space="preserve">static final </w:t>
            </w:r>
            <w:proofErr w:type="spellStart"/>
            <w:r w:rsidRPr="0011145A">
              <w:rPr>
                <w:color w:val="161513"/>
              </w:rPr>
              <w:t>int</w:t>
            </w:r>
            <w:proofErr w:type="spellEnd"/>
            <w:r w:rsidRPr="0011145A">
              <w:rPr>
                <w:color w:val="161513"/>
              </w:rPr>
              <w:t xml:space="preserve"> GET_THE_CPU = 1;</w:t>
            </w:r>
          </w:p>
        </w:tc>
      </w:tr>
    </w:tbl>
    <w:p w14:paraId="283786BD" w14:textId="77777777" w:rsidR="00276687" w:rsidRPr="00276687" w:rsidRDefault="00276687" w:rsidP="00276687">
      <w:pPr>
        <w:pStyle w:val="BodyText"/>
      </w:pPr>
    </w:p>
    <w:p w14:paraId="7538C1C5" w14:textId="77777777" w:rsidR="00772194" w:rsidRDefault="008D0C04">
      <w:pPr>
        <w:pStyle w:val="Heading1"/>
      </w:pPr>
      <w:bookmarkStart w:id="41" w:name="_Toc111944543"/>
      <w:proofErr w:type="spellStart"/>
      <w:r>
        <w:lastRenderedPageBreak/>
        <w:t>Deklaracije</w:t>
      </w:r>
      <w:bookmarkEnd w:id="41"/>
      <w:proofErr w:type="spellEnd"/>
    </w:p>
    <w:p w14:paraId="37841B75" w14:textId="255A9E37" w:rsidR="007B4351" w:rsidRPr="007B4351" w:rsidRDefault="007B4351" w:rsidP="007B4351">
      <w:pPr>
        <w:pStyle w:val="BodyText"/>
      </w:pPr>
      <w:proofErr w:type="spellStart"/>
      <w:proofErr w:type="gramStart"/>
      <w:r>
        <w:t>Jedna</w:t>
      </w:r>
      <w:proofErr w:type="spellEnd"/>
      <w:r>
        <w:t xml:space="preserve">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liniji</w:t>
      </w:r>
      <w:proofErr w:type="spellEnd"/>
      <w:r w:rsidR="00B01294">
        <w:t xml:space="preserve"> </w:t>
      </w:r>
      <w:proofErr w:type="spellStart"/>
      <w:r w:rsidR="00B01294">
        <w:t>radi</w:t>
      </w:r>
      <w:proofErr w:type="spellEnd"/>
      <w:r w:rsidR="00B01294">
        <w:t xml:space="preserve"> </w:t>
      </w:r>
      <w:proofErr w:type="spellStart"/>
      <w:r w:rsidR="00B01294">
        <w:t>lak</w:t>
      </w:r>
      <w:proofErr w:type="spellEnd"/>
      <w:r w:rsidR="001910DC">
        <w:rPr>
          <w:lang w:val="sr-Latn-BA"/>
        </w:rPr>
        <w:t>še</w:t>
      </w:r>
      <w:r w:rsidR="00B01294">
        <w:t xml:space="preserve">g </w:t>
      </w:r>
      <w:proofErr w:type="spellStart"/>
      <w:r w:rsidR="00B01294">
        <w:t>pisanja</w:t>
      </w:r>
      <w:proofErr w:type="spellEnd"/>
      <w:r w:rsidR="00B01294">
        <w:t xml:space="preserve"> </w:t>
      </w:r>
      <w:proofErr w:type="spellStart"/>
      <w:r w:rsidR="00B01294">
        <w:t>komentara</w:t>
      </w:r>
      <w:proofErr w:type="spellEnd"/>
      <w:r>
        <w:t>.</w:t>
      </w:r>
      <w:proofErr w:type="gramEnd"/>
    </w:p>
    <w:p w14:paraId="0389C1A8" w14:textId="77777777" w:rsidR="00B01294" w:rsidRDefault="00F21402" w:rsidP="00B01294">
      <w:pPr>
        <w:pStyle w:val="BodyText"/>
      </w:pPr>
      <w:r>
        <w:pict w14:anchorId="624FA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.45pt">
            <v:imagedata r:id="rId15" o:title="Snimak ekrana 2022-05-05 214523"/>
          </v:shape>
        </w:pict>
      </w:r>
    </w:p>
    <w:p w14:paraId="56D6FB68" w14:textId="77777777" w:rsidR="00B01294" w:rsidRDefault="00B01294" w:rsidP="00B01294">
      <w:pPr>
        <w:pStyle w:val="BodyText"/>
      </w:pPr>
      <w:proofErr w:type="spellStart"/>
      <w:r>
        <w:t>Deklaracija</w:t>
      </w:r>
      <w:proofErr w:type="spellEnd"/>
      <w:r>
        <w:t xml:space="preserve"> se </w:t>
      </w:r>
      <w:proofErr w:type="spellStart"/>
      <w:r>
        <w:t>piše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6A65A8"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1077B986" w14:textId="77777777" w:rsidR="00B01294" w:rsidRDefault="00F21402" w:rsidP="00B01294">
      <w:pPr>
        <w:pStyle w:val="BodyText"/>
      </w:pPr>
      <w:r>
        <w:pict w14:anchorId="25E22BA4">
          <v:shape id="_x0000_i1026" type="#_x0000_t75" style="width:434.7pt;height:86.25pt">
            <v:imagedata r:id="rId16" o:title="Snimak ekrana 2022-05-05 215451"/>
          </v:shape>
        </w:pict>
      </w:r>
    </w:p>
    <w:p w14:paraId="5C14FD01" w14:textId="27FAF942" w:rsidR="00B01294" w:rsidRDefault="00B01294" w:rsidP="00B01294">
      <w:pPr>
        <w:pStyle w:val="BodyText"/>
      </w:pPr>
      <w:proofErr w:type="spellStart"/>
      <w:proofErr w:type="gramStart"/>
      <w:r>
        <w:t>Jedini</w:t>
      </w:r>
      <w:proofErr w:type="spellEnd"/>
      <w:r>
        <w:t xml:space="preserve"> </w:t>
      </w:r>
      <w:proofErr w:type="spellStart"/>
      <w:r>
        <w:t>izuzetak</w:t>
      </w:r>
      <w:proofErr w:type="spellEnd"/>
      <w:r>
        <w:t xml:space="preserve"> </w:t>
      </w:r>
      <w:proofErr w:type="spellStart"/>
      <w:r>
        <w:t>ovo</w:t>
      </w:r>
      <w:r w:rsidR="00401916">
        <w:t>g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for </w:t>
      </w:r>
      <w:proofErr w:type="spellStart"/>
      <w:r w:rsidR="001910DC">
        <w:t>petlju</w:t>
      </w:r>
      <w:proofErr w:type="spellEnd"/>
      <w:r w:rsidR="001910DC">
        <w:t>.</w:t>
      </w:r>
      <w:proofErr w:type="gramEnd"/>
    </w:p>
    <w:p w14:paraId="2C3AF977" w14:textId="77777777" w:rsidR="00B01294" w:rsidRDefault="00F21402" w:rsidP="00B01294">
      <w:pPr>
        <w:pStyle w:val="BodyText"/>
      </w:pPr>
      <w:r>
        <w:pict w14:anchorId="70B0E8F9">
          <v:shape id="_x0000_i1027" type="#_x0000_t75" style="width:6in;height:35.3pt">
            <v:imagedata r:id="rId17" o:title="Snimak ekrana 2022-05-05 215822"/>
          </v:shape>
        </w:pict>
      </w:r>
    </w:p>
    <w:p w14:paraId="6D81057F" w14:textId="77777777" w:rsidR="00B01294" w:rsidRPr="00F21402" w:rsidRDefault="00B01294" w:rsidP="00B01294">
      <w:pPr>
        <w:pStyle w:val="BodyText"/>
        <w:rPr>
          <w:lang w:val="de-DE"/>
        </w:rPr>
      </w:pPr>
      <w:r w:rsidRPr="00F21402">
        <w:rPr>
          <w:lang w:val="de-DE"/>
        </w:rPr>
        <w:t>Zabranjene su lokalne deklaracije koje skrivaju globalne.</w:t>
      </w:r>
    </w:p>
    <w:p w14:paraId="09BCCCFB" w14:textId="77777777" w:rsidR="00B01294" w:rsidRDefault="00F21402" w:rsidP="00B01294">
      <w:pPr>
        <w:pStyle w:val="BodyText"/>
      </w:pPr>
      <w:r>
        <w:pict w14:anchorId="4DE693B7">
          <v:shape id="_x0000_i1028" type="#_x0000_t75" style="width:424.55pt;height:95.75pt">
            <v:imagedata r:id="rId18" o:title="Snimak ekrana 2022-05-05 221240"/>
          </v:shape>
        </w:pict>
      </w:r>
    </w:p>
    <w:p w14:paraId="2B1065C4" w14:textId="155213CF" w:rsidR="00B01294" w:rsidRDefault="00B01294" w:rsidP="00B01294">
      <w:pPr>
        <w:pStyle w:val="BodyText"/>
      </w:pPr>
      <w:proofErr w:type="spellStart"/>
      <w:r>
        <w:t>Deklaracija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interfejsa</w:t>
      </w:r>
      <w:proofErr w:type="spellEnd"/>
      <w:r>
        <w:t xml:space="preserve"> se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otvorenom</w:t>
      </w:r>
      <w:proofErr w:type="spellEnd"/>
      <w:r>
        <w:t xml:space="preserve"> </w:t>
      </w:r>
      <w:proofErr w:type="spellStart"/>
      <w:r>
        <w:t>viti</w:t>
      </w:r>
      <w:r w:rsidR="00401916">
        <w:t>častom</w:t>
      </w:r>
      <w:proofErr w:type="spellEnd"/>
      <w:r w:rsidR="00401916">
        <w:t xml:space="preserve"> </w:t>
      </w:r>
      <w:proofErr w:type="spellStart"/>
      <w:r w:rsidR="00401916">
        <w:t>zagradom</w:t>
      </w:r>
      <w:proofErr w:type="spellEnd"/>
      <w:r w:rsidR="00401916">
        <w:t xml:space="preserve"> “{</w:t>
      </w:r>
      <w:proofErr w:type="gramStart"/>
      <w:r w:rsidR="00401916">
        <w:t xml:space="preserve">“ </w:t>
      </w:r>
      <w:proofErr w:type="spellStart"/>
      <w:r w:rsidR="00401916">
        <w:t>odmah</w:t>
      </w:r>
      <w:proofErr w:type="spellEnd"/>
      <w:proofErr w:type="gramEnd"/>
      <w:r w:rsidR="00401916">
        <w:t xml:space="preserve">  </w:t>
      </w:r>
      <w:proofErr w:type="spellStart"/>
      <w:r w:rsidR="00401916">
        <w:t>poslije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deklaracije</w:t>
      </w:r>
      <w:proofErr w:type="spellEnd"/>
      <w:r>
        <w:t>.</w:t>
      </w:r>
      <w:r w:rsidR="00C86434">
        <w:t xml:space="preserve"> </w:t>
      </w:r>
      <w:proofErr w:type="spellStart"/>
      <w:r>
        <w:t>Zatvorena</w:t>
      </w:r>
      <w:proofErr w:type="spellEnd"/>
      <w:r>
        <w:t xml:space="preserve"> </w:t>
      </w:r>
      <w:proofErr w:type="spellStart"/>
      <w:r w:rsidR="00401916">
        <w:t>vitičasta</w:t>
      </w:r>
      <w:proofErr w:type="spellEnd"/>
      <w:r w:rsidR="00401916">
        <w:t xml:space="preserve"> </w:t>
      </w:r>
      <w:proofErr w:type="spellStart"/>
      <w:r w:rsidR="00401916">
        <w:t>zagrada</w:t>
      </w:r>
      <w:proofErr w:type="spellEnd"/>
      <w:r w:rsidR="00401916">
        <w:t xml:space="preserve"> “}”</w:t>
      </w:r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tijelo</w:t>
      </w:r>
      <w:proofErr w:type="spellEnd"/>
      <w:r>
        <w:t xml:space="preserve"> </w:t>
      </w:r>
      <w:proofErr w:type="spellStart"/>
      <w:r>
        <w:t>prazno</w:t>
      </w:r>
      <w:proofErr w:type="spellEnd"/>
      <w:r w:rsidR="001910DC">
        <w:t>,</w:t>
      </w:r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posl</w:t>
      </w:r>
      <w:r w:rsidR="001910DC">
        <w:t>ije</w:t>
      </w:r>
      <w:proofErr w:type="spellEnd"/>
      <w:r w:rsidR="00401916">
        <w:t xml:space="preserve"> </w:t>
      </w:r>
      <w:proofErr w:type="spellStart"/>
      <w:r w:rsidR="00401916">
        <w:t>otvorene</w:t>
      </w:r>
      <w:proofErr w:type="spellEnd"/>
      <w:r w:rsidR="00401916">
        <w:t xml:space="preserve"> </w:t>
      </w:r>
      <w:proofErr w:type="spellStart"/>
      <w:r w:rsidR="00401916">
        <w:t>vitičaste</w:t>
      </w:r>
      <w:proofErr w:type="spellEnd"/>
      <w:r w:rsidR="00401916">
        <w:t xml:space="preserve"> </w:t>
      </w:r>
      <w:proofErr w:type="spellStart"/>
      <w:r w:rsidR="00401916">
        <w:t>zagrade</w:t>
      </w:r>
      <w:proofErr w:type="spellEnd"/>
      <w:r w:rsidR="00401916">
        <w:t xml:space="preserve"> “</w:t>
      </w:r>
      <w:r>
        <w:t>{</w:t>
      </w:r>
      <w:r w:rsidR="00401916">
        <w:t>“</w:t>
      </w:r>
      <w:r>
        <w:t>.</w:t>
      </w:r>
    </w:p>
    <w:p w14:paraId="2F1CECF7" w14:textId="77777777" w:rsidR="00B01294" w:rsidRPr="00B01294" w:rsidRDefault="00F21402" w:rsidP="00B01294">
      <w:pPr>
        <w:pStyle w:val="BodyText"/>
      </w:pPr>
      <w:r>
        <w:pict w14:anchorId="21BDA5AE">
          <v:shape id="_x0000_i1029" type="#_x0000_t75" style="width:381.05pt;height:58.4pt">
            <v:imagedata r:id="rId19" o:title="Snimak ekrana 2022-05-05 221914"/>
          </v:shape>
        </w:pict>
      </w:r>
    </w:p>
    <w:p w14:paraId="621E1D2F" w14:textId="77777777" w:rsidR="00772194" w:rsidRDefault="008D0C04">
      <w:pPr>
        <w:pStyle w:val="Heading1"/>
      </w:pPr>
      <w:bookmarkStart w:id="42" w:name="_Toc111944544"/>
      <w:proofErr w:type="spellStart"/>
      <w:r>
        <w:t>Izrazi</w:t>
      </w:r>
      <w:proofErr w:type="spellEnd"/>
      <w:r>
        <w:t xml:space="preserve"> i </w:t>
      </w:r>
      <w:proofErr w:type="spellStart"/>
      <w:r>
        <w:t>izjave</w:t>
      </w:r>
      <w:bookmarkEnd w:id="42"/>
      <w:proofErr w:type="spellEnd"/>
    </w:p>
    <w:p w14:paraId="7900570C" w14:textId="3A6A87E5" w:rsidR="00401916" w:rsidRPr="00401916" w:rsidRDefault="00401916" w:rsidP="00401916">
      <w:pPr>
        <w:pStyle w:val="BodyText"/>
      </w:pPr>
      <w:proofErr w:type="spellStart"/>
      <w:r w:rsidRPr="00401916">
        <w:t>Izrazi</w:t>
      </w:r>
      <w:proofErr w:type="spellEnd"/>
      <w:r w:rsidRPr="00401916">
        <w:t xml:space="preserve"> </w:t>
      </w:r>
      <w:proofErr w:type="spellStart"/>
      <w:r w:rsidRPr="00401916">
        <w:t>izvršavaju</w:t>
      </w:r>
      <w:proofErr w:type="spellEnd"/>
      <w:r w:rsidRPr="00401916">
        <w:t xml:space="preserve"> </w:t>
      </w:r>
      <w:proofErr w:type="spellStart"/>
      <w:r w:rsidRPr="00401916">
        <w:t>operacije</w:t>
      </w:r>
      <w:proofErr w:type="spellEnd"/>
      <w:r w:rsidRPr="00401916">
        <w:t xml:space="preserve"> </w:t>
      </w:r>
      <w:proofErr w:type="spellStart"/>
      <w:proofErr w:type="gramStart"/>
      <w:r w:rsidRPr="00401916">
        <w:t>nad</w:t>
      </w:r>
      <w:proofErr w:type="spellEnd"/>
      <w:proofErr w:type="gramEnd"/>
      <w:r w:rsidRPr="00401916">
        <w:t xml:space="preserve"> </w:t>
      </w:r>
      <w:proofErr w:type="spellStart"/>
      <w:r w:rsidRPr="00401916">
        <w:t>podacima</w:t>
      </w:r>
      <w:proofErr w:type="spellEnd"/>
      <w:r w:rsidRPr="00401916">
        <w:t xml:space="preserve"> i </w:t>
      </w:r>
      <w:proofErr w:type="spellStart"/>
      <w:r w:rsidRPr="00401916">
        <w:t>premiještaju</w:t>
      </w:r>
      <w:proofErr w:type="spellEnd"/>
      <w:r w:rsidRPr="00401916">
        <w:t xml:space="preserve"> </w:t>
      </w:r>
      <w:proofErr w:type="spellStart"/>
      <w:r w:rsidRPr="00401916">
        <w:t>podatke</w:t>
      </w:r>
      <w:proofErr w:type="spellEnd"/>
      <w:r w:rsidRPr="00401916">
        <w:t>.</w:t>
      </w:r>
      <w:r>
        <w:t xml:space="preserve"> </w:t>
      </w:r>
      <w:proofErr w:type="spellStart"/>
      <w:proofErr w:type="gramStart"/>
      <w:r>
        <w:t>Izjave</w:t>
      </w:r>
      <w:proofErr w:type="spellEnd"/>
      <w:r>
        <w:t xml:space="preserve"> </w:t>
      </w:r>
      <w:proofErr w:type="spellStart"/>
      <w:r w:rsidRPr="00401916">
        <w:t>predstavljaju</w:t>
      </w:r>
      <w:proofErr w:type="spellEnd"/>
      <w:r w:rsidRPr="00401916">
        <w:t xml:space="preserve"> </w:t>
      </w:r>
      <w:proofErr w:type="spellStart"/>
      <w:r w:rsidRPr="00401916">
        <w:t>osnovnu</w:t>
      </w:r>
      <w:proofErr w:type="spellEnd"/>
      <w:r w:rsidRPr="00401916">
        <w:t xml:space="preserve"> </w:t>
      </w:r>
      <w:proofErr w:type="spellStart"/>
      <w:r w:rsidRPr="00401916">
        <w:t>jedinicu</w:t>
      </w:r>
      <w:proofErr w:type="spellEnd"/>
      <w:r w:rsidRPr="00401916">
        <w:t xml:space="preserve"> </w:t>
      </w:r>
      <w:proofErr w:type="spellStart"/>
      <w:r w:rsidRPr="00401916">
        <w:t>izvršenja</w:t>
      </w:r>
      <w:proofErr w:type="spellEnd"/>
      <w:r w:rsidRPr="00401916">
        <w:t>.</w:t>
      </w:r>
      <w:proofErr w:type="gramEnd"/>
    </w:p>
    <w:p w14:paraId="68CDEB50" w14:textId="77777777" w:rsidR="007D6E36" w:rsidRDefault="007D6E36" w:rsidP="00B01294">
      <w:pPr>
        <w:pStyle w:val="Heading2"/>
      </w:pPr>
      <w:bookmarkStart w:id="43" w:name="_Toc111944545"/>
      <w:proofErr w:type="spellStart"/>
      <w:r>
        <w:t>Izrazi</w:t>
      </w:r>
      <w:bookmarkEnd w:id="43"/>
      <w:proofErr w:type="spellEnd"/>
    </w:p>
    <w:p w14:paraId="3EC94496" w14:textId="4C5C8770" w:rsidR="007D6E36" w:rsidRDefault="00A7702E" w:rsidP="007D6E36">
      <w:pPr>
        <w:ind w:left="720"/>
      </w:pPr>
      <w:proofErr w:type="gramStart"/>
      <w:r>
        <w:t xml:space="preserve">U </w:t>
      </w:r>
      <w:proofErr w:type="spellStart"/>
      <w:r>
        <w:t>izrazima</w:t>
      </w:r>
      <w:proofErr w:type="spellEnd"/>
      <w:r>
        <w:t xml:space="preserve"> se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</w:t>
      </w:r>
      <w:r w:rsidR="001910DC">
        <w:t xml:space="preserve">ne </w:t>
      </w:r>
      <w:proofErr w:type="spellStart"/>
      <w:r w:rsidR="001910DC">
        <w:t>bude</w:t>
      </w:r>
      <w:proofErr w:type="spellEnd"/>
      <w:r w:rsidR="001910DC">
        <w:t xml:space="preserve"> </w:t>
      </w:r>
      <w:proofErr w:type="spellStart"/>
      <w:r w:rsidR="001910DC">
        <w:t>dvosmiselnih</w:t>
      </w:r>
      <w:proofErr w:type="spellEnd"/>
      <w:r>
        <w:t xml:space="preserve"> </w:t>
      </w:r>
      <w:proofErr w:type="spellStart"/>
      <w:r>
        <w:t>dodjela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eksplicitne</w:t>
      </w:r>
      <w:proofErr w:type="spellEnd"/>
      <w:r>
        <w:t xml:space="preserve"> </w:t>
      </w:r>
      <w:proofErr w:type="spellStart"/>
      <w:r>
        <w:t>konverzije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6A65A8">
        <w:t xml:space="preserve"> </w:t>
      </w:r>
      <w:proofErr w:type="spellStart"/>
      <w:proofErr w:type="gramStart"/>
      <w:r w:rsidR="006A65A8">
        <w:t>Ukoliko</w:t>
      </w:r>
      <w:proofErr w:type="spellEnd"/>
      <w:r w:rsidR="006A65A8">
        <w:t xml:space="preserve"> se </w:t>
      </w:r>
      <w:proofErr w:type="spellStart"/>
      <w:r w:rsidR="006A65A8">
        <w:t>radi</w:t>
      </w:r>
      <w:proofErr w:type="spellEnd"/>
      <w:r w:rsidR="006A65A8">
        <w:t xml:space="preserve"> o </w:t>
      </w:r>
      <w:proofErr w:type="spellStart"/>
      <w:r w:rsidR="006A65A8">
        <w:t>složenim</w:t>
      </w:r>
      <w:proofErr w:type="spellEnd"/>
      <w:r w:rsidR="006A65A8">
        <w:t xml:space="preserve"> </w:t>
      </w:r>
      <w:proofErr w:type="spellStart"/>
      <w:r w:rsidR="006A65A8">
        <w:t>izrazima</w:t>
      </w:r>
      <w:proofErr w:type="spellEnd"/>
      <w:r w:rsidR="006A65A8">
        <w:t xml:space="preserve"> </w:t>
      </w:r>
      <w:proofErr w:type="spellStart"/>
      <w:r w:rsidR="006A65A8">
        <w:t>potrebno</w:t>
      </w:r>
      <w:proofErr w:type="spellEnd"/>
      <w:r w:rsidR="006A65A8">
        <w:t xml:space="preserve"> je </w:t>
      </w:r>
      <w:proofErr w:type="spellStart"/>
      <w:r w:rsidR="006A65A8">
        <w:t>korisiti</w:t>
      </w:r>
      <w:proofErr w:type="spellEnd"/>
      <w:r w:rsidR="006A65A8">
        <w:t xml:space="preserve"> </w:t>
      </w:r>
      <w:proofErr w:type="spellStart"/>
      <w:r w:rsidR="006A65A8">
        <w:t>zagrade</w:t>
      </w:r>
      <w:proofErr w:type="spellEnd"/>
      <w:r w:rsidR="006A65A8">
        <w:t xml:space="preserve"> </w:t>
      </w:r>
      <w:proofErr w:type="spellStart"/>
      <w:r w:rsidR="006A65A8">
        <w:t>radi</w:t>
      </w:r>
      <w:proofErr w:type="spellEnd"/>
      <w:r w:rsidR="006A65A8">
        <w:t xml:space="preserve"> </w:t>
      </w:r>
      <w:proofErr w:type="spellStart"/>
      <w:r w:rsidR="006A65A8">
        <w:t>lakšeg</w:t>
      </w:r>
      <w:proofErr w:type="spellEnd"/>
      <w:r w:rsidR="006A65A8">
        <w:t xml:space="preserve"> </w:t>
      </w:r>
      <w:proofErr w:type="spellStart"/>
      <w:r w:rsidR="006A65A8">
        <w:t>razumijevanja</w:t>
      </w:r>
      <w:proofErr w:type="spellEnd"/>
      <w:r w:rsidR="006A65A8">
        <w:t xml:space="preserve"> </w:t>
      </w:r>
      <w:proofErr w:type="spellStart"/>
      <w:r w:rsidR="006A65A8">
        <w:t>koda</w:t>
      </w:r>
      <w:proofErr w:type="spellEnd"/>
      <w:r w:rsidR="006A65A8">
        <w:t>.</w:t>
      </w:r>
      <w:proofErr w:type="gramEnd"/>
    </w:p>
    <w:p w14:paraId="4A59173E" w14:textId="77777777" w:rsidR="006A65A8" w:rsidRDefault="00F21402" w:rsidP="007D6E36">
      <w:pPr>
        <w:ind w:left="720"/>
      </w:pPr>
      <w:r>
        <w:rPr>
          <w:noProof/>
          <w:lang w:val="hr-HR" w:eastAsia="hr-HR"/>
        </w:rPr>
        <w:pict w14:anchorId="03BB94A1">
          <v:shape id="_x0000_i1030" type="#_x0000_t75" style="width:408.9pt;height:37.35pt;visibility:visible;mso-wrap-style:square">
            <v:imagedata r:id="rId20" o:title=""/>
          </v:shape>
        </w:pict>
      </w:r>
    </w:p>
    <w:p w14:paraId="56DD7CD0" w14:textId="77777777" w:rsidR="00B01294" w:rsidRDefault="00B01294" w:rsidP="00B01294">
      <w:pPr>
        <w:pStyle w:val="Heading2"/>
      </w:pPr>
      <w:bookmarkStart w:id="44" w:name="_Toc111944546"/>
      <w:proofErr w:type="spellStart"/>
      <w:r>
        <w:t>Izjave</w:t>
      </w:r>
      <w:bookmarkEnd w:id="44"/>
      <w:proofErr w:type="spellEnd"/>
      <w:r>
        <w:t xml:space="preserve"> </w:t>
      </w:r>
    </w:p>
    <w:p w14:paraId="0A0A28DC" w14:textId="77777777" w:rsidR="00B01294" w:rsidRDefault="00B01294" w:rsidP="00B01294">
      <w:pPr>
        <w:pStyle w:val="BodyText"/>
      </w:pPr>
      <w:proofErr w:type="spellStart"/>
      <w:proofErr w:type="gramStart"/>
      <w:r>
        <w:t>Svaka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izjavu</w:t>
      </w:r>
      <w:proofErr w:type="spellEnd"/>
      <w:r>
        <w:t>.</w:t>
      </w:r>
      <w:proofErr w:type="gramEnd"/>
    </w:p>
    <w:p w14:paraId="42CE259C" w14:textId="77777777" w:rsidR="00B01294" w:rsidRDefault="00F21402" w:rsidP="00B01294">
      <w:pPr>
        <w:pStyle w:val="BodyText"/>
      </w:pPr>
      <w:r>
        <w:lastRenderedPageBreak/>
        <w:pict w14:anchorId="4E41903F">
          <v:shape id="_x0000_i1031" type="#_x0000_t75" style="width:402.1pt;height:25.8pt">
            <v:imagedata r:id="rId21" o:title="Snimak ekrana 2022-05-06 115246"/>
          </v:shape>
        </w:pict>
      </w:r>
    </w:p>
    <w:p w14:paraId="7985B985" w14:textId="77777777" w:rsidR="00B01294" w:rsidRDefault="00B01294" w:rsidP="007D6E36">
      <w:pPr>
        <w:pStyle w:val="Heading3"/>
      </w:pPr>
      <w:bookmarkStart w:id="45" w:name="_Toc111944547"/>
      <w:r>
        <w:t xml:space="preserve">Return </w:t>
      </w:r>
      <w:proofErr w:type="spellStart"/>
      <w:r>
        <w:t>izjave</w:t>
      </w:r>
      <w:bookmarkEnd w:id="45"/>
      <w:proofErr w:type="spellEnd"/>
    </w:p>
    <w:p w14:paraId="1A2B1A15" w14:textId="0E234F74" w:rsidR="00B01294" w:rsidRDefault="00B01294" w:rsidP="00B01294">
      <w:pPr>
        <w:pStyle w:val="BodyText"/>
      </w:pPr>
      <w:r>
        <w:t xml:space="preserve">Return </w:t>
      </w:r>
      <w:proofErr w:type="spellStart"/>
      <w:r>
        <w:t>izjave</w:t>
      </w:r>
      <w:proofErr w:type="spellEnd"/>
      <w:r>
        <w:t xml:space="preserve"> ne bi </w:t>
      </w:r>
      <w:proofErr w:type="spellStart"/>
      <w:r>
        <w:t>trebale</w:t>
      </w:r>
      <w:proofErr w:type="spellEnd"/>
      <w:r>
        <w:t xml:space="preserve"> da se </w:t>
      </w:r>
      <w:proofErr w:type="spellStart"/>
      <w:r>
        <w:t>pišu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zagradama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izrazima</w:t>
      </w:r>
      <w:proofErr w:type="spellEnd"/>
      <w:r>
        <w:t>.</w:t>
      </w:r>
    </w:p>
    <w:p w14:paraId="0294475D" w14:textId="77777777" w:rsidR="00B01294" w:rsidRDefault="00F21402" w:rsidP="00B01294">
      <w:pPr>
        <w:pStyle w:val="BodyText"/>
      </w:pPr>
      <w:r>
        <w:pict w14:anchorId="44479DB9">
          <v:shape id="_x0000_i1032" type="#_x0000_t75" style="width:429.3pt;height:25.8pt">
            <v:imagedata r:id="rId22" o:title="Snimak ekrana 2022-05-06 121042"/>
          </v:shape>
        </w:pict>
      </w:r>
    </w:p>
    <w:p w14:paraId="0D8262F3" w14:textId="77777777" w:rsidR="00B01294" w:rsidRDefault="00B01294" w:rsidP="007D6E36">
      <w:pPr>
        <w:pStyle w:val="Heading3"/>
      </w:pPr>
      <w:bookmarkStart w:id="46" w:name="_Toc111944548"/>
      <w:r>
        <w:t xml:space="preserve">If/else </w:t>
      </w:r>
      <w:proofErr w:type="spellStart"/>
      <w:r>
        <w:t>izjave</w:t>
      </w:r>
      <w:bookmarkEnd w:id="46"/>
      <w:proofErr w:type="spellEnd"/>
    </w:p>
    <w:p w14:paraId="5E1AC58A" w14:textId="77777777" w:rsidR="00B01294" w:rsidRDefault="00F21402" w:rsidP="00B01294">
      <w:pPr>
        <w:pStyle w:val="BodyText"/>
      </w:pPr>
      <w:r>
        <w:rPr>
          <w:noProof/>
          <w:lang w:val="hr-HR" w:eastAsia="hr-HR"/>
        </w:rPr>
        <w:pict w14:anchorId="0A7A9E13">
          <v:shape id="Picture 1" o:spid="_x0000_i1033" type="#_x0000_t75" style="width:428.6pt;height:239.1pt;visibility:visible;mso-wrap-style:square">
            <v:imagedata r:id="rId23" o:title=""/>
          </v:shape>
        </w:pict>
      </w:r>
    </w:p>
    <w:p w14:paraId="441937FE" w14:textId="77777777" w:rsidR="00B01294" w:rsidRDefault="00B01294" w:rsidP="007D6E36">
      <w:pPr>
        <w:pStyle w:val="Heading3"/>
      </w:pPr>
      <w:bookmarkStart w:id="47" w:name="_Toc111944549"/>
      <w:r>
        <w:t xml:space="preserve">For </w:t>
      </w:r>
      <w:proofErr w:type="spellStart"/>
      <w:r>
        <w:t>izjave</w:t>
      </w:r>
      <w:bookmarkEnd w:id="47"/>
      <w:proofErr w:type="spellEnd"/>
    </w:p>
    <w:p w14:paraId="1685E497" w14:textId="77777777" w:rsidR="00B01294" w:rsidRDefault="00F21402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pict w14:anchorId="1D0EE68B">
          <v:shape id="_x0000_i1034" type="#_x0000_t75" style="width:396.7pt;height:59.1pt;visibility:visible;mso-wrap-style:square">
            <v:imagedata r:id="rId24" o:title=""/>
          </v:shape>
        </w:pict>
      </w:r>
    </w:p>
    <w:p w14:paraId="299F3C1D" w14:textId="0B34DA4E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Kada imamo više od tri izjave u inicijalizaciji ili u koraku, onda je potrebno inicijalizovati varijable prije for petlje ili na kraju petlje.</w:t>
      </w:r>
    </w:p>
    <w:p w14:paraId="5CD1F468" w14:textId="77777777" w:rsidR="00B01294" w:rsidRDefault="00B01294" w:rsidP="007D6E36">
      <w:pPr>
        <w:pStyle w:val="Heading3"/>
      </w:pPr>
      <w:bookmarkStart w:id="48" w:name="_Toc111944550"/>
      <w:r>
        <w:t xml:space="preserve">While </w:t>
      </w:r>
      <w:proofErr w:type="spellStart"/>
      <w:r>
        <w:t>izjave</w:t>
      </w:r>
      <w:bookmarkEnd w:id="48"/>
      <w:proofErr w:type="spellEnd"/>
    </w:p>
    <w:p w14:paraId="7D9A2BBE" w14:textId="77777777" w:rsidR="00F13915" w:rsidRPr="00F21402" w:rsidRDefault="00F13915" w:rsidP="00F13915">
      <w:pPr>
        <w:ind w:left="720"/>
        <w:rPr>
          <w:lang w:val="de-DE"/>
        </w:rPr>
      </w:pPr>
      <w:r w:rsidRPr="00F21402">
        <w:rPr>
          <w:lang w:val="de-DE"/>
        </w:rPr>
        <w:t>While izjava ima sljedeću formu:</w:t>
      </w:r>
    </w:p>
    <w:p w14:paraId="1E8D22CB" w14:textId="77777777" w:rsidR="00B01294" w:rsidRDefault="00F21402" w:rsidP="00B01294">
      <w:pPr>
        <w:pStyle w:val="BodyText"/>
      </w:pPr>
      <w:r>
        <w:pict w14:anchorId="5FAF1958">
          <v:shape id="_x0000_i1035" type="#_x0000_t75" style="width:382.4pt;height:34.65pt">
            <v:imagedata r:id="rId25" o:title="Snimak ekrana 2022-05-06 151450"/>
          </v:shape>
        </w:pict>
      </w:r>
    </w:p>
    <w:p w14:paraId="277C8882" w14:textId="19C24534" w:rsidR="00B01294" w:rsidRDefault="00B01294" w:rsidP="00B01294">
      <w:pPr>
        <w:pStyle w:val="BodyText"/>
      </w:pPr>
      <w:proofErr w:type="spellStart"/>
      <w:r>
        <w:t>Prazna</w:t>
      </w:r>
      <w:proofErr w:type="spellEnd"/>
      <w:r>
        <w:t xml:space="preserve"> while </w:t>
      </w:r>
      <w:proofErr w:type="spellStart"/>
      <w:r>
        <w:t>izjava</w:t>
      </w:r>
      <w:proofErr w:type="spellEnd"/>
      <w:r w:rsidR="002F2280">
        <w:t>:</w:t>
      </w:r>
    </w:p>
    <w:p w14:paraId="6F8DB6FE" w14:textId="77777777" w:rsidR="00B01294" w:rsidRDefault="00F21402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pict w14:anchorId="5B6C1D4F">
          <v:shape id="_x0000_i1036" type="#_x0000_t75" style="width:292.1pt;height:12.25pt;visibility:visible;mso-wrap-style:square">
            <v:imagedata r:id="rId26" o:title=""/>
          </v:shape>
        </w:pict>
      </w:r>
    </w:p>
    <w:p w14:paraId="2AB23153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49" w:name="_Toc111944551"/>
      <w:r>
        <w:rPr>
          <w:noProof/>
          <w:lang w:val="hr-HR" w:eastAsia="hr-HR"/>
        </w:rPr>
        <w:t>Do-while izjava</w:t>
      </w:r>
      <w:bookmarkEnd w:id="49"/>
    </w:p>
    <w:p w14:paraId="111B0B28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Do-while izjava ima sljedeću formu:</w:t>
      </w:r>
    </w:p>
    <w:p w14:paraId="5587B461" w14:textId="77777777" w:rsidR="00B01294" w:rsidRDefault="00F21402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lastRenderedPageBreak/>
        <w:pict w14:anchorId="5DAD3F75">
          <v:shape id="_x0000_i1037" type="#_x0000_t75" style="width:390.55pt;height:34.65pt;visibility:visible;mso-wrap-style:square">
            <v:imagedata r:id="rId27" o:title=""/>
          </v:shape>
        </w:pict>
      </w:r>
    </w:p>
    <w:p w14:paraId="521FC594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50" w:name="_Toc111944552"/>
      <w:r>
        <w:rPr>
          <w:noProof/>
          <w:lang w:val="hr-HR" w:eastAsia="hr-HR"/>
        </w:rPr>
        <w:t>Switch izjava</w:t>
      </w:r>
      <w:bookmarkEnd w:id="50"/>
    </w:p>
    <w:p w14:paraId="27EB9E87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Switch izjava ima sljedeću formu:</w:t>
      </w:r>
    </w:p>
    <w:p w14:paraId="152D59C4" w14:textId="77777777" w:rsidR="00B01294" w:rsidRDefault="00F21402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pict w14:anchorId="5A684A96">
          <v:shape id="_x0000_i1038" type="#_x0000_t75" style="width:393.95pt;height:129.75pt;visibility:visible;mso-wrap-style:square">
            <v:imagedata r:id="rId28" o:title=""/>
          </v:shape>
        </w:pict>
      </w:r>
    </w:p>
    <w:p w14:paraId="07D97AF0" w14:textId="77777777" w:rsidR="00B01294" w:rsidRDefault="00B01294" w:rsidP="007D6E36">
      <w:pPr>
        <w:pStyle w:val="Heading3"/>
        <w:rPr>
          <w:noProof/>
          <w:lang w:val="hr-HR" w:eastAsia="hr-HR"/>
        </w:rPr>
      </w:pPr>
      <w:bookmarkStart w:id="51" w:name="_Toc111944553"/>
      <w:r>
        <w:rPr>
          <w:noProof/>
          <w:lang w:val="hr-HR" w:eastAsia="hr-HR"/>
        </w:rPr>
        <w:t>Try-catch izjava</w:t>
      </w:r>
      <w:bookmarkEnd w:id="51"/>
    </w:p>
    <w:p w14:paraId="3D4E0EA6" w14:textId="77777777" w:rsidR="00B01294" w:rsidRDefault="00B01294" w:rsidP="00B01294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t>Try-catch izjava ima sljedeću formu:</w:t>
      </w:r>
    </w:p>
    <w:p w14:paraId="4272B61C" w14:textId="4CF65C88" w:rsidR="007D6E36" w:rsidRPr="001910DC" w:rsidRDefault="00F21402" w:rsidP="001910DC">
      <w:pPr>
        <w:pStyle w:val="BodyText"/>
        <w:rPr>
          <w:noProof/>
          <w:lang w:val="hr-HR" w:eastAsia="hr-HR"/>
        </w:rPr>
      </w:pPr>
      <w:r>
        <w:rPr>
          <w:noProof/>
          <w:lang w:val="hr-HR" w:eastAsia="hr-HR"/>
        </w:rPr>
        <w:pict w14:anchorId="6E024996">
          <v:shape id="_x0000_i1039" type="#_x0000_t75" style="width:397.35pt;height:81.5pt;visibility:visible;mso-wrap-style:square">
            <v:imagedata r:id="rId29" o:title=""/>
          </v:shape>
        </w:pict>
      </w:r>
    </w:p>
    <w:p w14:paraId="52A1FE61" w14:textId="77777777" w:rsidR="00772194" w:rsidRDefault="008D0C04">
      <w:pPr>
        <w:pStyle w:val="Heading1"/>
      </w:pPr>
      <w:bookmarkStart w:id="52" w:name="_Toc111944554"/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bookmarkEnd w:id="52"/>
      <w:proofErr w:type="spellEnd"/>
    </w:p>
    <w:p w14:paraId="406BA049" w14:textId="342BF80E" w:rsidR="000C3A18" w:rsidRPr="000C3A18" w:rsidRDefault="008F72EE" w:rsidP="000C3A18">
      <w:pPr>
        <w:pStyle w:val="BodyText"/>
      </w:pPr>
      <w:proofErr w:type="spellStart"/>
      <w:proofErr w:type="gramStart"/>
      <w:r>
        <w:t>K</w:t>
      </w:r>
      <w:r w:rsidR="000C3A18">
        <w:t>oristi</w:t>
      </w:r>
      <w:proofErr w:type="spellEnd"/>
      <w:r>
        <w:t xml:space="preserve"> se</w:t>
      </w:r>
      <w:r w:rsidR="000C3A18">
        <w:t xml:space="preserve"> </w:t>
      </w:r>
      <w:proofErr w:type="spellStart"/>
      <w:r w:rsidR="000C3A18">
        <w:t>s</w:t>
      </w:r>
      <w:r w:rsidR="00100A23">
        <w:t>i</w:t>
      </w:r>
      <w:r w:rsidR="000C3A18">
        <w:t>stem</w:t>
      </w:r>
      <w:proofErr w:type="spellEnd"/>
      <w:r w:rsidR="00C44E9A">
        <w:t xml:space="preserve"> </w:t>
      </w:r>
      <w:proofErr w:type="spellStart"/>
      <w:r w:rsidR="00C44E9A">
        <w:t>za</w:t>
      </w:r>
      <w:proofErr w:type="spellEnd"/>
      <w:r w:rsidR="000C3A18">
        <w:t xml:space="preserve"> </w:t>
      </w:r>
      <w:proofErr w:type="spellStart"/>
      <w:r w:rsidR="000C3A18">
        <w:t>automa</w:t>
      </w:r>
      <w:r>
        <w:t>tsko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proofErr w:type="spellEnd"/>
      <w:r w:rsidR="000C3A18">
        <w:t xml:space="preserve"> </w:t>
      </w:r>
      <w:proofErr w:type="spellStart"/>
      <w:r w:rsidR="000C3A18">
        <w:t>koji</w:t>
      </w:r>
      <w:proofErr w:type="spellEnd"/>
      <w:r w:rsidR="000C3A18">
        <w:t xml:space="preserve"> se </w:t>
      </w:r>
      <w:proofErr w:type="spellStart"/>
      <w:r w:rsidR="000C3A18">
        <w:t>naziva</w:t>
      </w:r>
      <w:proofErr w:type="spellEnd"/>
      <w:r w:rsidR="000C3A18">
        <w:t xml:space="preserve"> </w:t>
      </w:r>
      <w:r w:rsidR="000C3A18" w:rsidRPr="00C44E9A">
        <w:rPr>
          <w:i/>
          <w:iCs/>
        </w:rPr>
        <w:t>garbage colle</w:t>
      </w:r>
      <w:r w:rsidR="00C44E9A" w:rsidRPr="00C44E9A">
        <w:rPr>
          <w:i/>
          <w:iCs/>
        </w:rPr>
        <w:t>c</w:t>
      </w:r>
      <w:r w:rsidR="000C3A18" w:rsidRPr="00C44E9A">
        <w:rPr>
          <w:i/>
          <w:iCs/>
        </w:rPr>
        <w:t>tor</w:t>
      </w:r>
      <w:r w:rsidR="000C3A18">
        <w:t xml:space="preserve">, </w:t>
      </w:r>
      <w:proofErr w:type="spellStart"/>
      <w:r w:rsidR="000C3A18">
        <w:t>koji</w:t>
      </w:r>
      <w:proofErr w:type="spellEnd"/>
      <w:r w:rsidR="000C3A18">
        <w:t xml:space="preserve"> </w:t>
      </w:r>
      <w:proofErr w:type="spellStart"/>
      <w:r w:rsidR="000C3A18">
        <w:t>radi</w:t>
      </w:r>
      <w:proofErr w:type="spellEnd"/>
      <w:r w:rsidR="000C3A18">
        <w:t xml:space="preserve"> u </w:t>
      </w:r>
      <w:proofErr w:type="spellStart"/>
      <w:r w:rsidR="000C3A18">
        <w:t>pozadini</w:t>
      </w:r>
      <w:proofErr w:type="spellEnd"/>
      <w:r w:rsidR="000C3A18">
        <w:t xml:space="preserve"> </w:t>
      </w:r>
      <w:r w:rsidR="00075D06">
        <w:t>i</w:t>
      </w:r>
      <w:r w:rsidR="000C3A18">
        <w:t xml:space="preserve"> </w:t>
      </w:r>
      <w:proofErr w:type="spellStart"/>
      <w:r w:rsidR="000C3A18">
        <w:t>briše</w:t>
      </w:r>
      <w:proofErr w:type="spellEnd"/>
      <w:r w:rsidR="000C3A18">
        <w:t xml:space="preserve"> </w:t>
      </w:r>
      <w:proofErr w:type="spellStart"/>
      <w:r w:rsidR="000C3A18">
        <w:t>neiskorišćene</w:t>
      </w:r>
      <w:proofErr w:type="spellEnd"/>
      <w:r w:rsidR="000C3A18">
        <w:t xml:space="preserve"> </w:t>
      </w:r>
      <w:proofErr w:type="spellStart"/>
      <w:r w:rsidR="000C3A18">
        <w:t>objekte</w:t>
      </w:r>
      <w:proofErr w:type="spellEnd"/>
      <w:r w:rsidR="00C44E9A">
        <w:t>.</w:t>
      </w:r>
      <w:proofErr w:type="gramEnd"/>
    </w:p>
    <w:p w14:paraId="00D2B149" w14:textId="77777777" w:rsidR="008D0C04" w:rsidRDefault="008D0C04" w:rsidP="008D0C04">
      <w:pPr>
        <w:pStyle w:val="Heading1"/>
      </w:pPr>
      <w:bookmarkStart w:id="53" w:name="_Toc111944555"/>
      <w:proofErr w:type="spellStart"/>
      <w:r>
        <w:t>Upravljanje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i </w:t>
      </w:r>
      <w:proofErr w:type="spellStart"/>
      <w:r>
        <w:t>izuzecima</w:t>
      </w:r>
      <w:bookmarkEnd w:id="53"/>
      <w:proofErr w:type="spellEnd"/>
    </w:p>
    <w:p w14:paraId="575812BB" w14:textId="77777777" w:rsidR="00C44E9A" w:rsidRDefault="0029366D" w:rsidP="008F5E58">
      <w:pPr>
        <w:pStyle w:val="BodyText"/>
        <w:numPr>
          <w:ilvl w:val="0"/>
          <w:numId w:val="40"/>
        </w:numPr>
        <w:spacing w:after="40"/>
        <w:ind w:left="1434" w:hanging="357"/>
      </w:pPr>
      <w:r>
        <w:t xml:space="preserve">Try i catch </w:t>
      </w:r>
      <w:proofErr w:type="spellStart"/>
      <w:proofErr w:type="gramStart"/>
      <w:r>
        <w:t>blok</w:t>
      </w:r>
      <w:proofErr w:type="spellEnd"/>
      <w:proofErr w:type="gram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finally </w:t>
      </w:r>
      <w:proofErr w:type="spellStart"/>
      <w:r>
        <w:t>blokom</w:t>
      </w:r>
      <w:proofErr w:type="spellEnd"/>
      <w:r>
        <w:t xml:space="preserve">. </w:t>
      </w:r>
    </w:p>
    <w:p w14:paraId="4033E0E0" w14:textId="77777777" w:rsidR="00C44E9A" w:rsidRPr="00F21402" w:rsidRDefault="0029366D" w:rsidP="008F5E58">
      <w:pPr>
        <w:pStyle w:val="BodyText"/>
        <w:numPr>
          <w:ilvl w:val="0"/>
          <w:numId w:val="40"/>
        </w:numPr>
        <w:spacing w:after="40"/>
        <w:ind w:left="1434" w:hanging="357"/>
        <w:rPr>
          <w:lang w:val="de-DE"/>
        </w:rPr>
      </w:pPr>
      <w:r w:rsidRPr="00F21402">
        <w:rPr>
          <w:lang w:val="de-DE"/>
        </w:rPr>
        <w:t>Prilikom kreiranja novog tipa izuzetka potrebno ga je dokume</w:t>
      </w:r>
      <w:r w:rsidR="00C44E9A" w:rsidRPr="00F21402">
        <w:rPr>
          <w:lang w:val="de-DE"/>
        </w:rPr>
        <w:t>n</w:t>
      </w:r>
      <w:r w:rsidRPr="00F21402">
        <w:rPr>
          <w:lang w:val="de-DE"/>
        </w:rPr>
        <w:t>tovati</w:t>
      </w:r>
      <w:r w:rsidR="00EB03F8" w:rsidRPr="00F21402">
        <w:rPr>
          <w:lang w:val="de-DE"/>
        </w:rPr>
        <w:t xml:space="preserve">. </w:t>
      </w:r>
    </w:p>
    <w:p w14:paraId="43E4E1F6" w14:textId="74B743EA" w:rsidR="00C44E9A" w:rsidRPr="00F21402" w:rsidRDefault="00115A9F" w:rsidP="008F5E58">
      <w:pPr>
        <w:pStyle w:val="BodyText"/>
        <w:numPr>
          <w:ilvl w:val="0"/>
          <w:numId w:val="40"/>
        </w:numPr>
        <w:spacing w:after="40"/>
        <w:ind w:left="1434" w:hanging="357"/>
        <w:rPr>
          <w:lang w:val="de-DE"/>
        </w:rPr>
      </w:pPr>
      <w:r w:rsidRPr="00F21402">
        <w:rPr>
          <w:lang w:val="de-DE"/>
        </w:rPr>
        <w:t>Potrebno je čuvati svaku grešku i izuz</w:t>
      </w:r>
      <w:r w:rsidR="00FC6333" w:rsidRPr="00F21402">
        <w:rPr>
          <w:lang w:val="de-DE"/>
        </w:rPr>
        <w:t>e</w:t>
      </w:r>
      <w:r w:rsidRPr="00F21402">
        <w:rPr>
          <w:lang w:val="de-DE"/>
        </w:rPr>
        <w:t xml:space="preserve">tak u log file. </w:t>
      </w:r>
    </w:p>
    <w:p w14:paraId="03E69507" w14:textId="23EC4192" w:rsidR="00C44E9A" w:rsidRPr="00F21402" w:rsidRDefault="004A0FEB" w:rsidP="008F5E58">
      <w:pPr>
        <w:pStyle w:val="BodyText"/>
        <w:numPr>
          <w:ilvl w:val="0"/>
          <w:numId w:val="40"/>
        </w:numPr>
        <w:spacing w:after="40"/>
        <w:ind w:left="1434" w:hanging="357"/>
        <w:rPr>
          <w:lang w:val="de-DE"/>
        </w:rPr>
      </w:pPr>
      <w:r w:rsidRPr="00F21402">
        <w:rPr>
          <w:lang w:val="de-DE"/>
        </w:rPr>
        <w:t>Prvo se hvataju specifični</w:t>
      </w:r>
      <w:r w:rsidR="00401916" w:rsidRPr="00F21402">
        <w:rPr>
          <w:lang w:val="de-DE"/>
        </w:rPr>
        <w:t>,</w:t>
      </w:r>
      <w:r w:rsidRPr="00F21402">
        <w:rPr>
          <w:lang w:val="de-DE"/>
        </w:rPr>
        <w:t xml:space="preserve"> pa uopšteni izuzeci</w:t>
      </w:r>
      <w:r w:rsidR="00EB03F8" w:rsidRPr="00F21402">
        <w:rPr>
          <w:lang w:val="de-DE"/>
        </w:rPr>
        <w:t>.</w:t>
      </w:r>
      <w:r w:rsidRPr="00F21402">
        <w:rPr>
          <w:lang w:val="de-DE"/>
        </w:rPr>
        <w:t xml:space="preserve"> </w:t>
      </w:r>
    </w:p>
    <w:p w14:paraId="3192F96C" w14:textId="45DD51C5" w:rsidR="00C44E9A" w:rsidRPr="00F21402" w:rsidRDefault="00C44E9A" w:rsidP="008F5E58">
      <w:pPr>
        <w:pStyle w:val="BodyText"/>
        <w:numPr>
          <w:ilvl w:val="0"/>
          <w:numId w:val="40"/>
        </w:numPr>
        <w:spacing w:after="40"/>
        <w:ind w:left="1434" w:hanging="357"/>
        <w:rPr>
          <w:lang w:val="de-DE"/>
        </w:rPr>
      </w:pPr>
      <w:r w:rsidRPr="00F21402">
        <w:rPr>
          <w:lang w:val="de-DE"/>
        </w:rPr>
        <w:t xml:space="preserve">Prilikom bacanja izuzetaka potrebno je opisati razlog nastajanja greške korisniku. </w:t>
      </w:r>
    </w:p>
    <w:p w14:paraId="3AAEB3D0" w14:textId="3EBD6C0A" w:rsidR="00075D06" w:rsidRPr="00F21402" w:rsidRDefault="00EB03F8" w:rsidP="008F5E58">
      <w:pPr>
        <w:pStyle w:val="BodyText"/>
        <w:numPr>
          <w:ilvl w:val="0"/>
          <w:numId w:val="40"/>
        </w:numPr>
        <w:spacing w:after="40"/>
        <w:ind w:left="1434" w:hanging="357"/>
        <w:rPr>
          <w:lang w:val="de-DE"/>
        </w:rPr>
      </w:pPr>
      <w:r w:rsidRPr="00F21402">
        <w:rPr>
          <w:lang w:val="de-DE"/>
        </w:rPr>
        <w:t>Ukoliko se desi izuzetak potrebno je omogućiti nesmetan rad korisnika.</w:t>
      </w:r>
    </w:p>
    <w:p w14:paraId="36C7704B" w14:textId="6A4CC731" w:rsidR="00772194" w:rsidRDefault="008D0C04" w:rsidP="00075D06">
      <w:pPr>
        <w:pStyle w:val="Heading1"/>
      </w:pPr>
      <w:bookmarkStart w:id="54" w:name="_Toc111944556"/>
      <w:proofErr w:type="spellStart"/>
      <w:r>
        <w:t>Prenosivost</w:t>
      </w:r>
      <w:bookmarkEnd w:id="54"/>
      <w:proofErr w:type="spellEnd"/>
    </w:p>
    <w:p w14:paraId="158BB3C7" w14:textId="20C29B04" w:rsidR="00736FE4" w:rsidRPr="00052339" w:rsidRDefault="00052339" w:rsidP="00736FE4">
      <w:pPr>
        <w:pStyle w:val="BodyText"/>
      </w:pPr>
      <w:proofErr w:type="spellStart"/>
      <w:r>
        <w:t>Grafički</w:t>
      </w:r>
      <w:proofErr w:type="spellEnd"/>
      <w:r>
        <w:t xml:space="preserve"> editor </w:t>
      </w:r>
      <w:proofErr w:type="spellStart"/>
      <w:r>
        <w:rPr>
          <w:i/>
        </w:rPr>
        <w:t>queri</w:t>
      </w:r>
      <w:proofErr w:type="spellEnd"/>
      <w:r>
        <w:rPr>
          <w:i/>
        </w:rPr>
        <w:t xml:space="preserve"> </w:t>
      </w:r>
      <w:proofErr w:type="spellStart"/>
      <w:r w:rsidR="002C0E3A">
        <w:t>može</w:t>
      </w:r>
      <w:proofErr w:type="spellEnd"/>
      <w:r w:rsidR="002C0E3A">
        <w:t xml:space="preserve"> da </w:t>
      </w:r>
      <w:proofErr w:type="spellStart"/>
      <w:r w:rsidR="002C0E3A">
        <w:t>radi</w:t>
      </w:r>
      <w:proofErr w:type="spellEnd"/>
      <w:r w:rsidR="002C0E3A">
        <w:t xml:space="preserve"> </w:t>
      </w:r>
      <w:proofErr w:type="spellStart"/>
      <w:proofErr w:type="gramStart"/>
      <w:r w:rsidR="002C0E3A">
        <w:t>na</w:t>
      </w:r>
      <w:proofErr w:type="spellEnd"/>
      <w:proofErr w:type="gramEnd"/>
      <w:r w:rsidR="002C0E3A">
        <w:t xml:space="preserve"> </w:t>
      </w:r>
      <w:proofErr w:type="spellStart"/>
      <w:r w:rsidR="002C0E3A">
        <w:t>bilo</w:t>
      </w:r>
      <w:proofErr w:type="spellEnd"/>
      <w:r w:rsidR="002C0E3A">
        <w:t xml:space="preserve"> </w:t>
      </w:r>
      <w:proofErr w:type="spellStart"/>
      <w:r w:rsidR="002C0E3A">
        <w:t>kom</w:t>
      </w:r>
      <w:proofErr w:type="spellEnd"/>
      <w:r w:rsidR="002C0E3A">
        <w:t xml:space="preserve"> </w:t>
      </w:r>
      <w:proofErr w:type="spellStart"/>
      <w:r w:rsidR="002C0E3A">
        <w:t>računarskom</w:t>
      </w:r>
      <w:proofErr w:type="spellEnd"/>
      <w:r w:rsidR="002C0E3A">
        <w:t xml:space="preserve"> </w:t>
      </w:r>
      <w:proofErr w:type="spellStart"/>
      <w:r w:rsidR="002C0E3A">
        <w:t>sistemu</w:t>
      </w:r>
      <w:proofErr w:type="spellEnd"/>
      <w:r w:rsidR="002C0E3A">
        <w:t xml:space="preserve"> </w:t>
      </w:r>
      <w:proofErr w:type="spellStart"/>
      <w:r w:rsidR="002C0E3A">
        <w:t>koji</w:t>
      </w:r>
      <w:proofErr w:type="spellEnd"/>
      <w:r w:rsidR="002C0E3A">
        <w:t xml:space="preserve"> </w:t>
      </w:r>
      <w:proofErr w:type="spellStart"/>
      <w:r w:rsidR="002C0E3A">
        <w:t>posjeduje</w:t>
      </w:r>
      <w:proofErr w:type="spellEnd"/>
      <w:r w:rsidR="002C0E3A">
        <w:t xml:space="preserve"> JVM.</w:t>
      </w:r>
      <w:r w:rsidR="00100A23">
        <w:t xml:space="preserve"> </w:t>
      </w:r>
      <w:proofErr w:type="spellStart"/>
      <w:proofErr w:type="gramStart"/>
      <w:r w:rsidR="00100A23">
        <w:t>Izvršni</w:t>
      </w:r>
      <w:proofErr w:type="spellEnd"/>
      <w:r w:rsidR="00100A23">
        <w:t xml:space="preserve"> </w:t>
      </w:r>
      <w:proofErr w:type="spellStart"/>
      <w:r w:rsidR="00100A23">
        <w:t>kod</w:t>
      </w:r>
      <w:proofErr w:type="spellEnd"/>
      <w:r w:rsidR="00100A23">
        <w:t xml:space="preserve"> se ne </w:t>
      </w:r>
      <w:proofErr w:type="spellStart"/>
      <w:r w:rsidR="00100A23">
        <w:t>mora</w:t>
      </w:r>
      <w:proofErr w:type="spellEnd"/>
      <w:r w:rsidR="00100A23">
        <w:t xml:space="preserve"> </w:t>
      </w:r>
      <w:proofErr w:type="spellStart"/>
      <w:r w:rsidR="00100A23">
        <w:t>m</w:t>
      </w:r>
      <w:r w:rsidR="00401916">
        <w:t>i</w:t>
      </w:r>
      <w:r w:rsidR="00100A23">
        <w:t>jenjati</w:t>
      </w:r>
      <w:proofErr w:type="spellEnd"/>
      <w:r w:rsidR="00100A23">
        <w:t xml:space="preserve"> da bi </w:t>
      </w:r>
      <w:proofErr w:type="spellStart"/>
      <w:r w:rsidR="00100A23">
        <w:t>zadovoljio</w:t>
      </w:r>
      <w:proofErr w:type="spellEnd"/>
      <w:r w:rsidR="00100A23">
        <w:t xml:space="preserve"> </w:t>
      </w:r>
      <w:proofErr w:type="spellStart"/>
      <w:r w:rsidR="00100A23">
        <w:t>posebne</w:t>
      </w:r>
      <w:proofErr w:type="spellEnd"/>
      <w:r w:rsidR="00100A23">
        <w:t xml:space="preserve"> </w:t>
      </w:r>
      <w:proofErr w:type="spellStart"/>
      <w:r w:rsidR="00100A23">
        <w:t>potrebe</w:t>
      </w:r>
      <w:proofErr w:type="spellEnd"/>
      <w:r w:rsidR="00100A23">
        <w:t xml:space="preserve"> </w:t>
      </w:r>
      <w:proofErr w:type="spellStart"/>
      <w:r w:rsidR="00100A23">
        <w:t>računarskog</w:t>
      </w:r>
      <w:proofErr w:type="spellEnd"/>
      <w:r w:rsidR="00100A23">
        <w:t xml:space="preserve"> </w:t>
      </w:r>
      <w:proofErr w:type="spellStart"/>
      <w:r w:rsidR="00100A23">
        <w:t>sistema</w:t>
      </w:r>
      <w:proofErr w:type="spellEnd"/>
      <w:r w:rsidR="00100A23">
        <w:t>.</w:t>
      </w:r>
      <w:proofErr w:type="gramEnd"/>
    </w:p>
    <w:p w14:paraId="545DD156" w14:textId="227567DD" w:rsidR="00772194" w:rsidRDefault="00B87484" w:rsidP="00CA31BE">
      <w:pPr>
        <w:pStyle w:val="Heading1"/>
      </w:pPr>
      <w:bookmarkStart w:id="55" w:name="_Toc111944557"/>
      <w:proofErr w:type="spellStart"/>
      <w:r>
        <w:t>Ponovno</w:t>
      </w:r>
      <w:proofErr w:type="spellEnd"/>
      <w:r>
        <w:t xml:space="preserve"> </w:t>
      </w:r>
      <w:proofErr w:type="spellStart"/>
      <w:r>
        <w:t>korišt</w:t>
      </w:r>
      <w:r w:rsidR="008D0C04">
        <w:t>enje</w:t>
      </w:r>
      <w:bookmarkEnd w:id="55"/>
      <w:proofErr w:type="spellEnd"/>
    </w:p>
    <w:p w14:paraId="236632A3" w14:textId="10C5743D" w:rsidR="00CA31BE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</w:pPr>
      <w:proofErr w:type="spellStart"/>
      <w:r>
        <w:t>Pridržavati</w:t>
      </w:r>
      <w:proofErr w:type="spellEnd"/>
      <w:r>
        <w:t xml:space="preserve"> se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modularnosti</w:t>
      </w:r>
      <w:proofErr w:type="spellEnd"/>
      <w:r>
        <w:t>.</w:t>
      </w:r>
    </w:p>
    <w:p w14:paraId="0208F545" w14:textId="3E7A5D45" w:rsidR="00A47C8B" w:rsidRDefault="00A47C8B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 xml:space="preserve">Moduli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spregnuti</w:t>
      </w:r>
      <w:proofErr w:type="spellEnd"/>
      <w:r>
        <w:t>.</w:t>
      </w:r>
    </w:p>
    <w:p w14:paraId="0E02FB0F" w14:textId="60E54E26" w:rsidR="00CA31BE" w:rsidRPr="00F21402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  <w:rPr>
          <w:lang w:val="de-DE"/>
        </w:rPr>
      </w:pPr>
      <w:r w:rsidRPr="00F21402">
        <w:rPr>
          <w:lang w:val="de-DE"/>
        </w:rPr>
        <w:t>Klase i metode trebaju da obavljaju jednu funkciju.</w:t>
      </w:r>
    </w:p>
    <w:p w14:paraId="00A4A47A" w14:textId="193FC487" w:rsidR="00A14AC0" w:rsidRDefault="00A14AC0" w:rsidP="008F5E58">
      <w:pPr>
        <w:pStyle w:val="BodyText"/>
        <w:numPr>
          <w:ilvl w:val="0"/>
          <w:numId w:val="31"/>
        </w:numPr>
        <w:spacing w:after="40"/>
        <w:ind w:left="1077" w:hanging="357"/>
      </w:pPr>
      <w:proofErr w:type="spellStart"/>
      <w:r>
        <w:t>Koristiti</w:t>
      </w:r>
      <w:proofErr w:type="spellEnd"/>
      <w:r>
        <w:t xml:space="preserve"> </w:t>
      </w:r>
      <w:proofErr w:type="spellStart"/>
      <w:r>
        <w:t>enkapsulaciju</w:t>
      </w:r>
      <w:proofErr w:type="spellEnd"/>
      <w:r>
        <w:t>.</w:t>
      </w:r>
    </w:p>
    <w:p w14:paraId="6F5DDD0C" w14:textId="53FD956F" w:rsidR="00A14AC0" w:rsidRPr="00F21402" w:rsidRDefault="00A14AC0" w:rsidP="008F5E58">
      <w:pPr>
        <w:pStyle w:val="BodyText"/>
        <w:numPr>
          <w:ilvl w:val="0"/>
          <w:numId w:val="31"/>
        </w:numPr>
        <w:spacing w:after="40"/>
        <w:ind w:left="1077" w:hanging="357"/>
        <w:rPr>
          <w:lang w:val="de-DE"/>
        </w:rPr>
      </w:pPr>
      <w:r w:rsidRPr="00F21402">
        <w:rPr>
          <w:lang w:val="de-DE"/>
        </w:rPr>
        <w:lastRenderedPageBreak/>
        <w:t>Praviti testove za klase</w:t>
      </w:r>
      <w:r w:rsidR="00CA31BE" w:rsidRPr="00F21402">
        <w:rPr>
          <w:lang w:val="de-DE"/>
        </w:rPr>
        <w:t xml:space="preserve"> i </w:t>
      </w:r>
      <w:r w:rsidR="00CA31BE">
        <w:rPr>
          <w:lang w:val="sr-Latn-BA"/>
        </w:rPr>
        <w:t>učiniti da su klase jednostavne za testiranje.</w:t>
      </w:r>
    </w:p>
    <w:p w14:paraId="6929C358" w14:textId="689090AD" w:rsidR="00CA31BE" w:rsidRDefault="00CA31BE" w:rsidP="008F5E58">
      <w:pPr>
        <w:pStyle w:val="BodyText"/>
        <w:numPr>
          <w:ilvl w:val="0"/>
          <w:numId w:val="31"/>
        </w:numPr>
        <w:spacing w:after="40"/>
        <w:ind w:left="1077" w:hanging="357"/>
      </w:pPr>
      <w:r>
        <w:t xml:space="preserve">Ne </w:t>
      </w:r>
      <w:proofErr w:type="spellStart"/>
      <w:r>
        <w:t>ponavljati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mijenjan</w:t>
      </w:r>
      <w:proofErr w:type="spellEnd"/>
      <w:r>
        <w:t xml:space="preserve"> i </w:t>
      </w:r>
      <w:proofErr w:type="spellStart"/>
      <w:r>
        <w:t>nekompatibilan</w:t>
      </w:r>
      <w:proofErr w:type="spellEnd"/>
      <w:r>
        <w:t xml:space="preserve"> s </w:t>
      </w:r>
      <w:proofErr w:type="spellStart"/>
      <w:r>
        <w:t>ostatkom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2BDD6C4D" w14:textId="42A4A339" w:rsidR="00CA31BE" w:rsidRDefault="00CA31BE" w:rsidP="00CA31BE">
      <w:pPr>
        <w:pStyle w:val="Heading1"/>
      </w:pPr>
      <w:bookmarkStart w:id="56" w:name="_Toc111944558"/>
      <w:proofErr w:type="spellStart"/>
      <w:r>
        <w:t>Problemi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kompajliranju</w:t>
      </w:r>
      <w:bookmarkEnd w:id="56"/>
      <w:proofErr w:type="spellEnd"/>
    </w:p>
    <w:p w14:paraId="16519A58" w14:textId="09CF0F72" w:rsidR="00CA31BE" w:rsidRPr="00CA31BE" w:rsidRDefault="00075D06" w:rsidP="00075D06">
      <w:pPr>
        <w:pStyle w:val="ListParagraph"/>
      </w:pP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posjedovati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kompajliranje</w:t>
      </w:r>
      <w:proofErr w:type="spellEnd"/>
      <w:r>
        <w:t xml:space="preserve"> Java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opisano</w:t>
      </w:r>
      <w:proofErr w:type="spellEnd"/>
      <w:r>
        <w:t xml:space="preserve"> u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prenosivost</w:t>
      </w:r>
      <w:proofErr w:type="spellEnd"/>
      <w:r>
        <w:t>.</w:t>
      </w:r>
      <w:proofErr w:type="gramEnd"/>
      <w:r w:rsidR="006B1E74">
        <w:t xml:space="preserve"> </w:t>
      </w:r>
      <w:proofErr w:type="spellStart"/>
      <w:proofErr w:type="gramStart"/>
      <w:r w:rsidR="006B1E74">
        <w:t>Koristiti</w:t>
      </w:r>
      <w:proofErr w:type="spellEnd"/>
      <w:r w:rsidR="006B1E74">
        <w:t xml:space="preserve"> </w:t>
      </w:r>
      <w:proofErr w:type="spellStart"/>
      <w:r w:rsidR="006B1E74">
        <w:t>alate</w:t>
      </w:r>
      <w:proofErr w:type="spellEnd"/>
      <w:r w:rsidR="006B1E74">
        <w:t xml:space="preserve"> </w:t>
      </w:r>
      <w:proofErr w:type="spellStart"/>
      <w:r w:rsidR="006B1E74">
        <w:t>za</w:t>
      </w:r>
      <w:proofErr w:type="spellEnd"/>
      <w:r w:rsidR="006B1E74">
        <w:t xml:space="preserve"> </w:t>
      </w:r>
      <w:proofErr w:type="spellStart"/>
      <w:r w:rsidR="006B1E74">
        <w:t>upravljanje</w:t>
      </w:r>
      <w:proofErr w:type="spellEnd"/>
      <w:r w:rsidR="006B1E74">
        <w:t xml:space="preserve"> </w:t>
      </w:r>
      <w:proofErr w:type="spellStart"/>
      <w:r w:rsidR="006B1E74">
        <w:t>zavisnostima</w:t>
      </w:r>
      <w:proofErr w:type="spellEnd"/>
      <w:r w:rsidR="006B1E74">
        <w:t xml:space="preserve"> </w:t>
      </w:r>
      <w:proofErr w:type="spellStart"/>
      <w:r w:rsidR="006B1E74">
        <w:t>između</w:t>
      </w:r>
      <w:proofErr w:type="spellEnd"/>
      <w:r w:rsidR="006B1E74">
        <w:t xml:space="preserve"> </w:t>
      </w:r>
      <w:proofErr w:type="spellStart"/>
      <w:r w:rsidR="006B1E74">
        <w:t>modula</w:t>
      </w:r>
      <w:proofErr w:type="spellEnd"/>
      <w:r w:rsidR="006B1E74">
        <w:t xml:space="preserve"> (Maven je </w:t>
      </w:r>
      <w:proofErr w:type="spellStart"/>
      <w:r w:rsidR="006B1E74">
        <w:t>preporučen</w:t>
      </w:r>
      <w:proofErr w:type="spellEnd"/>
      <w:r w:rsidR="006B1E74">
        <w:t>).</w:t>
      </w:r>
      <w:proofErr w:type="gramEnd"/>
      <w:r w:rsidR="006B1E74">
        <w:t xml:space="preserve"> </w:t>
      </w:r>
      <w:proofErr w:type="spellStart"/>
      <w:proofErr w:type="gramStart"/>
      <w:r w:rsidR="006B1E74">
        <w:t>Obrisati</w:t>
      </w:r>
      <w:proofErr w:type="spellEnd"/>
      <w:r w:rsidR="006B1E74">
        <w:t xml:space="preserve"> </w:t>
      </w:r>
      <w:proofErr w:type="spellStart"/>
      <w:r w:rsidR="006B1E74">
        <w:t>neiskorišćene</w:t>
      </w:r>
      <w:proofErr w:type="spellEnd"/>
      <w:r w:rsidR="006B1E74">
        <w:t xml:space="preserve"> </w:t>
      </w:r>
      <w:proofErr w:type="spellStart"/>
      <w:r w:rsidR="006B1E74">
        <w:t>zavisnosti</w:t>
      </w:r>
      <w:proofErr w:type="spellEnd"/>
      <w:r w:rsidR="006B1E74">
        <w:t xml:space="preserve"> i </w:t>
      </w:r>
      <w:proofErr w:type="spellStart"/>
      <w:r w:rsidR="006B1E74">
        <w:t>komentarisati</w:t>
      </w:r>
      <w:proofErr w:type="spellEnd"/>
      <w:r w:rsidR="006B1E74">
        <w:t xml:space="preserve"> </w:t>
      </w:r>
      <w:proofErr w:type="spellStart"/>
      <w:r w:rsidR="006B1E74">
        <w:t>importe</w:t>
      </w:r>
      <w:proofErr w:type="spellEnd"/>
      <w:r w:rsidR="006B1E74">
        <w:t xml:space="preserve"> </w:t>
      </w:r>
      <w:proofErr w:type="spellStart"/>
      <w:r w:rsidR="006B1E74">
        <w:t>zavisnosti</w:t>
      </w:r>
      <w:proofErr w:type="spellEnd"/>
      <w:r w:rsidR="006B1E74">
        <w:t>.</w:t>
      </w:r>
      <w:proofErr w:type="gramEnd"/>
      <w:r w:rsidR="006B1E74">
        <w:t xml:space="preserve"> </w:t>
      </w:r>
      <w:proofErr w:type="spellStart"/>
      <w:proofErr w:type="gramStart"/>
      <w:r>
        <w:t>Koristiti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kompaljiranju</w:t>
      </w:r>
      <w:proofErr w:type="spellEnd"/>
      <w:r>
        <w:t>.</w:t>
      </w:r>
      <w:proofErr w:type="gramEnd"/>
    </w:p>
    <w:p w14:paraId="22430E62" w14:textId="77777777" w:rsidR="00772194" w:rsidRDefault="008D0C04">
      <w:pPr>
        <w:pStyle w:val="Heading1"/>
      </w:pPr>
      <w:bookmarkStart w:id="57" w:name="_Toc111944559"/>
      <w:proofErr w:type="spellStart"/>
      <w:r>
        <w:t>Aneks</w:t>
      </w:r>
      <w:proofErr w:type="spellEnd"/>
      <w:r>
        <w:t xml:space="preserve">: </w:t>
      </w:r>
      <w:proofErr w:type="spellStart"/>
      <w:r>
        <w:t>sažetak</w:t>
      </w:r>
      <w:proofErr w:type="spellEnd"/>
      <w:r>
        <w:t xml:space="preserve"> </w:t>
      </w:r>
      <w:proofErr w:type="spellStart"/>
      <w:r>
        <w:t>smjernica</w:t>
      </w:r>
      <w:bookmarkEnd w:id="57"/>
      <w:proofErr w:type="spellEnd"/>
    </w:p>
    <w:p w14:paraId="1746F130" w14:textId="43665258" w:rsidR="00504BD8" w:rsidRDefault="00504BD8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Organizacija i stil koda opisuje izgled i formatiranje koda radi lakše čitljivosti.</w:t>
      </w:r>
    </w:p>
    <w:p w14:paraId="4771C473" w14:textId="388E78C3" w:rsidR="00504BD8" w:rsidRDefault="00504BD8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Komentari – opisan</w:t>
      </w:r>
      <w:r w:rsidR="00FC6333">
        <w:rPr>
          <w:lang w:val="sr-Latn-BA"/>
        </w:rPr>
        <w:t>o kada i kako komentarisati i dokumentovati kod.</w:t>
      </w:r>
    </w:p>
    <w:p w14:paraId="548F8D24" w14:textId="2EAC7557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Imenovanje – data tabela s pravilima imenovanja elemenata kojima se programer služi.</w:t>
      </w:r>
    </w:p>
    <w:p w14:paraId="291E5F6D" w14:textId="14F16EBE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Deklaracije – opisan način deklarisanja promjenljivih.</w:t>
      </w:r>
    </w:p>
    <w:p w14:paraId="0D322FFD" w14:textId="0DD32377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Izrazi i izjave – opisan način pisanja petlji, matematičkih i logičkih izraza programskog koda.</w:t>
      </w:r>
    </w:p>
    <w:p w14:paraId="7804562E" w14:textId="51EBC4AA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 xml:space="preserve">Upravljanje memorijom – </w:t>
      </w:r>
      <w:r w:rsidR="002C2168">
        <w:rPr>
          <w:lang w:val="sr-Latn-BA"/>
        </w:rPr>
        <w:t>opisan rad garbage collectora.</w:t>
      </w:r>
    </w:p>
    <w:p w14:paraId="793B758F" w14:textId="1E71E933" w:rsidR="00FC6333" w:rsidRDefault="00FC6333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Upravljanje greškama i izuzecima</w:t>
      </w:r>
      <w:r w:rsidR="00075D06">
        <w:rPr>
          <w:lang w:val="sr-Latn-BA"/>
        </w:rPr>
        <w:t xml:space="preserve"> govori o rješavanju mogućih greški pomoću try-catch izraza.</w:t>
      </w:r>
    </w:p>
    <w:p w14:paraId="2537763F" w14:textId="59E98D1C" w:rsidR="00075D06" w:rsidRDefault="00075D06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Prenosivost opisuje uslove i mogućnosti prenosa queri na druge platforme.</w:t>
      </w:r>
    </w:p>
    <w:p w14:paraId="2C15A1C8" w14:textId="40465A4F" w:rsidR="00075D06" w:rsidRDefault="003C64A6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Ponovno korišt</w:t>
      </w:r>
      <w:r w:rsidR="00075D06">
        <w:rPr>
          <w:lang w:val="sr-Latn-BA"/>
        </w:rPr>
        <w:t>enje – opisani principi dobre prakse koji omogućuju da kod bude ponovo iskoristiv u budućim projektima ili interno.</w:t>
      </w:r>
    </w:p>
    <w:p w14:paraId="5FA26559" w14:textId="0CF5B9ED" w:rsidR="00075D06" w:rsidRPr="00075D06" w:rsidRDefault="006B1E74" w:rsidP="008F5E58">
      <w:pPr>
        <w:pStyle w:val="BodyText"/>
        <w:numPr>
          <w:ilvl w:val="0"/>
          <w:numId w:val="36"/>
        </w:numPr>
        <w:spacing w:after="40"/>
        <w:ind w:left="1077" w:hanging="357"/>
        <w:rPr>
          <w:lang w:val="sr-Latn-BA"/>
        </w:rPr>
      </w:pPr>
      <w:r>
        <w:rPr>
          <w:lang w:val="sr-Latn-BA"/>
        </w:rPr>
        <w:t>Problemi</w:t>
      </w:r>
      <w:r w:rsidR="00F21402">
        <w:rPr>
          <w:lang w:val="sr-Latn-BA"/>
        </w:rPr>
        <w:t xml:space="preserve"> pri kompajliranju – opisane mođusob</w:t>
      </w:r>
      <w:bookmarkStart w:id="58" w:name="_GoBack"/>
      <w:bookmarkEnd w:id="58"/>
      <w:r>
        <w:rPr>
          <w:lang w:val="sr-Latn-BA"/>
        </w:rPr>
        <w:t>ne zavisnosti u cilju izbjegavanja problema pri kompajliranju.</w:t>
      </w:r>
    </w:p>
    <w:sectPr w:rsidR="00075D06" w:rsidRPr="00075D06" w:rsidSect="00772194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9C13F" w14:textId="77777777" w:rsidR="005F13F4" w:rsidRDefault="005F13F4">
      <w:pPr>
        <w:spacing w:line="240" w:lineRule="auto"/>
      </w:pPr>
      <w:r>
        <w:separator/>
      </w:r>
    </w:p>
  </w:endnote>
  <w:endnote w:type="continuationSeparator" w:id="0">
    <w:p w14:paraId="24493928" w14:textId="77777777" w:rsidR="005F13F4" w:rsidRDefault="005F13F4">
      <w:pPr>
        <w:spacing w:line="240" w:lineRule="auto"/>
      </w:pPr>
      <w:r>
        <w:continuationSeparator/>
      </w:r>
    </w:p>
  </w:endnote>
  <w:endnote w:type="continuationNotice" w:id="1">
    <w:p w14:paraId="4E3202BB" w14:textId="77777777" w:rsidR="005F13F4" w:rsidRDefault="005F13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1580B" w14:textId="77777777" w:rsidR="00837E05" w:rsidRDefault="00837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B8E3E" w14:textId="77777777" w:rsidR="00837E05" w:rsidRDefault="00837E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7E05" w14:paraId="1C1852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5FD1" w14:textId="77777777" w:rsidR="00837E05" w:rsidRDefault="00837E05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E5A40C" w14:textId="56F25986" w:rsidR="00837E05" w:rsidRDefault="00837E05" w:rsidP="00DE6B3C">
          <w:pPr>
            <w:jc w:val="center"/>
          </w:pPr>
          <w:r>
            <w:sym w:font="Symbol" w:char="F0D3"/>
          </w:r>
          <w:proofErr w:type="spellStart"/>
          <w:r>
            <w:t>Grupa</w:t>
          </w:r>
          <w:proofErr w:type="spellEnd"/>
          <w:r>
            <w:t xml:space="preserve">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140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D3595E" w14:textId="1E159AE0" w:rsidR="00837E05" w:rsidRDefault="00837E05" w:rsidP="00401916">
          <w:pPr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21402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 w:rsidR="00401916">
            <w:rPr>
              <w:rStyle w:val="PageNumber"/>
            </w:rPr>
            <w:t xml:space="preserve"> </w:t>
          </w:r>
        </w:p>
      </w:tc>
    </w:tr>
  </w:tbl>
  <w:p w14:paraId="6C1DF86E" w14:textId="77777777" w:rsidR="00837E05" w:rsidRDefault="00837E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677A" w14:textId="77777777" w:rsidR="00837E05" w:rsidRDefault="00837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EE900" w14:textId="77777777" w:rsidR="005F13F4" w:rsidRDefault="005F13F4">
      <w:pPr>
        <w:spacing w:line="240" w:lineRule="auto"/>
      </w:pPr>
      <w:r>
        <w:separator/>
      </w:r>
    </w:p>
  </w:footnote>
  <w:footnote w:type="continuationSeparator" w:id="0">
    <w:p w14:paraId="0ECE3D90" w14:textId="77777777" w:rsidR="005F13F4" w:rsidRDefault="005F13F4">
      <w:pPr>
        <w:spacing w:line="240" w:lineRule="auto"/>
      </w:pPr>
      <w:r>
        <w:continuationSeparator/>
      </w:r>
    </w:p>
  </w:footnote>
  <w:footnote w:type="continuationNotice" w:id="1">
    <w:p w14:paraId="7336C604" w14:textId="77777777" w:rsidR="005F13F4" w:rsidRDefault="005F13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ABF5" w14:textId="77777777" w:rsidR="00837E05" w:rsidRDefault="00837E05">
    <w:pPr>
      <w:rPr>
        <w:sz w:val="24"/>
      </w:rPr>
    </w:pPr>
  </w:p>
  <w:p w14:paraId="64B69D7C" w14:textId="77777777" w:rsidR="00837E05" w:rsidRDefault="00837E05">
    <w:pPr>
      <w:pBdr>
        <w:top w:val="single" w:sz="6" w:space="1" w:color="auto"/>
      </w:pBdr>
      <w:rPr>
        <w:sz w:val="24"/>
      </w:rPr>
    </w:pPr>
  </w:p>
  <w:p w14:paraId="4CC482D3" w14:textId="77777777" w:rsidR="00837E05" w:rsidRDefault="00837E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29DBBE42" w14:textId="77777777" w:rsidR="00837E05" w:rsidRDefault="00837E05">
    <w:pPr>
      <w:pBdr>
        <w:bottom w:val="single" w:sz="6" w:space="1" w:color="auto"/>
      </w:pBdr>
      <w:jc w:val="right"/>
      <w:rPr>
        <w:sz w:val="24"/>
      </w:rPr>
    </w:pPr>
  </w:p>
  <w:p w14:paraId="6E1EA923" w14:textId="77777777" w:rsidR="00837E05" w:rsidRDefault="00837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7E05" w14:paraId="7163C9BC" w14:textId="77777777" w:rsidTr="00276687">
      <w:tc>
        <w:tcPr>
          <w:tcW w:w="6379" w:type="dxa"/>
        </w:tcPr>
        <w:p w14:paraId="69164F34" w14:textId="77777777" w:rsidR="00837E05" w:rsidRPr="00231492" w:rsidRDefault="00837E05" w:rsidP="00276687">
          <w:pPr>
            <w:rPr>
              <w:i/>
            </w:rPr>
          </w:pPr>
          <w:proofErr w:type="spellStart"/>
          <w:r w:rsidRPr="00231492">
            <w:rPr>
              <w:i/>
            </w:rPr>
            <w:t>queri</w:t>
          </w:r>
          <w:proofErr w:type="spellEnd"/>
        </w:p>
      </w:tc>
      <w:tc>
        <w:tcPr>
          <w:tcW w:w="3179" w:type="dxa"/>
        </w:tcPr>
        <w:p w14:paraId="17E96F69" w14:textId="563EFED2" w:rsidR="00837E05" w:rsidRDefault="00837E05" w:rsidP="00311DB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</w:t>
          </w:r>
          <w:r w:rsidR="00231492">
            <w:t>rzija</w:t>
          </w:r>
          <w:proofErr w:type="spellEnd"/>
          <w:r w:rsidR="00231492">
            <w:t>:           1.0</w:t>
          </w:r>
        </w:p>
      </w:tc>
    </w:tr>
    <w:tr w:rsidR="00837E05" w14:paraId="138DE3D8" w14:textId="77777777" w:rsidTr="00276687">
      <w:tc>
        <w:tcPr>
          <w:tcW w:w="6379" w:type="dxa"/>
        </w:tcPr>
        <w:p w14:paraId="1C3F3326" w14:textId="77777777" w:rsidR="00837E05" w:rsidRDefault="00837E05" w:rsidP="00276687">
          <w:proofErr w:type="spellStart"/>
          <w:r>
            <w:t>Smjernice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programiranje</w:t>
          </w:r>
          <w:proofErr w:type="spellEnd"/>
        </w:p>
      </w:tc>
      <w:tc>
        <w:tcPr>
          <w:tcW w:w="3179" w:type="dxa"/>
        </w:tcPr>
        <w:p w14:paraId="3F9A0A67" w14:textId="68619F85" w:rsidR="00837E05" w:rsidRDefault="00837E05" w:rsidP="00311DB9">
          <w:r>
            <w:t xml:space="preserve">  Datum:  17.05.2022.</w:t>
          </w:r>
        </w:p>
      </w:tc>
    </w:tr>
  </w:tbl>
  <w:p w14:paraId="456A8174" w14:textId="77777777" w:rsidR="00837E05" w:rsidRDefault="00837E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F50D6" w14:textId="77777777" w:rsidR="00837E05" w:rsidRDefault="00837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AAA3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7150A6"/>
    <w:multiLevelType w:val="hybridMultilevel"/>
    <w:tmpl w:val="495A80CE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D3940"/>
    <w:multiLevelType w:val="hybridMultilevel"/>
    <w:tmpl w:val="22AA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4015F4"/>
    <w:multiLevelType w:val="hybridMultilevel"/>
    <w:tmpl w:val="D8525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A82393"/>
    <w:multiLevelType w:val="hybridMultilevel"/>
    <w:tmpl w:val="E4F65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D71CA0"/>
    <w:multiLevelType w:val="hybridMultilevel"/>
    <w:tmpl w:val="B7CA6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9F5A4E"/>
    <w:multiLevelType w:val="hybridMultilevel"/>
    <w:tmpl w:val="9BDA8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AF0642"/>
    <w:multiLevelType w:val="hybridMultilevel"/>
    <w:tmpl w:val="7F4E5E2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755CCE"/>
    <w:multiLevelType w:val="hybridMultilevel"/>
    <w:tmpl w:val="08FE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8CB0D25"/>
    <w:multiLevelType w:val="hybridMultilevel"/>
    <w:tmpl w:val="C7BADDF4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4B321C"/>
    <w:multiLevelType w:val="hybridMultilevel"/>
    <w:tmpl w:val="10E4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3053A8"/>
    <w:multiLevelType w:val="hybridMultilevel"/>
    <w:tmpl w:val="E586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54A6F4A"/>
    <w:multiLevelType w:val="hybridMultilevel"/>
    <w:tmpl w:val="810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A957DC"/>
    <w:multiLevelType w:val="hybridMultilevel"/>
    <w:tmpl w:val="B6D0F8CA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402D98"/>
    <w:multiLevelType w:val="multilevel"/>
    <w:tmpl w:val="B732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5FB0257D"/>
    <w:multiLevelType w:val="hybridMultilevel"/>
    <w:tmpl w:val="C142A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A0686D"/>
    <w:multiLevelType w:val="hybridMultilevel"/>
    <w:tmpl w:val="E7FE8138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715A6E"/>
    <w:multiLevelType w:val="hybridMultilevel"/>
    <w:tmpl w:val="F46802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2F85667"/>
    <w:multiLevelType w:val="hybridMultilevel"/>
    <w:tmpl w:val="EE14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5C368E"/>
    <w:multiLevelType w:val="hybridMultilevel"/>
    <w:tmpl w:val="435ED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9753DBF"/>
    <w:multiLevelType w:val="hybridMultilevel"/>
    <w:tmpl w:val="02ACBBB0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2018B9"/>
    <w:multiLevelType w:val="hybridMultilevel"/>
    <w:tmpl w:val="38A6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9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6"/>
  </w:num>
  <w:num w:numId="11">
    <w:abstractNumId w:val="18"/>
  </w:num>
  <w:num w:numId="12">
    <w:abstractNumId w:val="16"/>
  </w:num>
  <w:num w:numId="13">
    <w:abstractNumId w:val="35"/>
  </w:num>
  <w:num w:numId="14">
    <w:abstractNumId w:val="15"/>
  </w:num>
  <w:num w:numId="15">
    <w:abstractNumId w:val="10"/>
  </w:num>
  <w:num w:numId="16">
    <w:abstractNumId w:val="33"/>
  </w:num>
  <w:num w:numId="17">
    <w:abstractNumId w:val="24"/>
  </w:num>
  <w:num w:numId="18">
    <w:abstractNumId w:val="12"/>
  </w:num>
  <w:num w:numId="19">
    <w:abstractNumId w:val="22"/>
  </w:num>
  <w:num w:numId="20">
    <w:abstractNumId w:val="13"/>
  </w:num>
  <w:num w:numId="21">
    <w:abstractNumId w:val="32"/>
  </w:num>
  <w:num w:numId="22">
    <w:abstractNumId w:val="5"/>
  </w:num>
  <w:num w:numId="23">
    <w:abstractNumId w:val="30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36"/>
  </w:num>
  <w:num w:numId="29">
    <w:abstractNumId w:val="40"/>
  </w:num>
  <w:num w:numId="30">
    <w:abstractNumId w:val="20"/>
  </w:num>
  <w:num w:numId="31">
    <w:abstractNumId w:val="7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9"/>
  </w:num>
  <w:num w:numId="35">
    <w:abstractNumId w:val="14"/>
  </w:num>
  <w:num w:numId="36">
    <w:abstractNumId w:val="9"/>
  </w:num>
  <w:num w:numId="37">
    <w:abstractNumId w:val="11"/>
  </w:num>
  <w:num w:numId="38">
    <w:abstractNumId w:val="8"/>
  </w:num>
  <w:num w:numId="39">
    <w:abstractNumId w:val="4"/>
  </w:num>
  <w:num w:numId="40">
    <w:abstractNumId w:val="34"/>
  </w:num>
  <w:num w:numId="41">
    <w:abstractNumId w:val="38"/>
  </w:num>
  <w:num w:numId="42">
    <w:abstractNumId w:val="3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A7F22"/>
    <w:rsid w:val="00052339"/>
    <w:rsid w:val="0005548C"/>
    <w:rsid w:val="000720F9"/>
    <w:rsid w:val="00075D06"/>
    <w:rsid w:val="000A0DA6"/>
    <w:rsid w:val="000B68BB"/>
    <w:rsid w:val="000C3A18"/>
    <w:rsid w:val="000C66A7"/>
    <w:rsid w:val="00100A23"/>
    <w:rsid w:val="00102E14"/>
    <w:rsid w:val="0011145A"/>
    <w:rsid w:val="00115A9F"/>
    <w:rsid w:val="0012476D"/>
    <w:rsid w:val="00135EED"/>
    <w:rsid w:val="0015566B"/>
    <w:rsid w:val="00167320"/>
    <w:rsid w:val="00172640"/>
    <w:rsid w:val="001808FF"/>
    <w:rsid w:val="001910DC"/>
    <w:rsid w:val="001B7AD7"/>
    <w:rsid w:val="001D6362"/>
    <w:rsid w:val="00215EA4"/>
    <w:rsid w:val="00231492"/>
    <w:rsid w:val="00276687"/>
    <w:rsid w:val="0029366D"/>
    <w:rsid w:val="002964D8"/>
    <w:rsid w:val="00296A48"/>
    <w:rsid w:val="002B0DEC"/>
    <w:rsid w:val="002C0E3A"/>
    <w:rsid w:val="002C2168"/>
    <w:rsid w:val="002C56EE"/>
    <w:rsid w:val="002F2280"/>
    <w:rsid w:val="00311DB9"/>
    <w:rsid w:val="00314F64"/>
    <w:rsid w:val="003309AB"/>
    <w:rsid w:val="00372A0C"/>
    <w:rsid w:val="0038241C"/>
    <w:rsid w:val="003C64A6"/>
    <w:rsid w:val="003F31EF"/>
    <w:rsid w:val="00401916"/>
    <w:rsid w:val="00477632"/>
    <w:rsid w:val="004A0FEB"/>
    <w:rsid w:val="004A613C"/>
    <w:rsid w:val="004D700C"/>
    <w:rsid w:val="00504BD8"/>
    <w:rsid w:val="00517E97"/>
    <w:rsid w:val="00536141"/>
    <w:rsid w:val="005F13F4"/>
    <w:rsid w:val="00623887"/>
    <w:rsid w:val="00695C76"/>
    <w:rsid w:val="006A65A8"/>
    <w:rsid w:val="006B1E74"/>
    <w:rsid w:val="007038A7"/>
    <w:rsid w:val="00736FE4"/>
    <w:rsid w:val="00772194"/>
    <w:rsid w:val="00785572"/>
    <w:rsid w:val="007B4351"/>
    <w:rsid w:val="007C0A48"/>
    <w:rsid w:val="007D6E36"/>
    <w:rsid w:val="00837E05"/>
    <w:rsid w:val="008457D4"/>
    <w:rsid w:val="00854BE0"/>
    <w:rsid w:val="008B0371"/>
    <w:rsid w:val="008D0C04"/>
    <w:rsid w:val="008F5E58"/>
    <w:rsid w:val="008F72EE"/>
    <w:rsid w:val="0097729F"/>
    <w:rsid w:val="009A7320"/>
    <w:rsid w:val="009D45E2"/>
    <w:rsid w:val="00A14AC0"/>
    <w:rsid w:val="00A47C8B"/>
    <w:rsid w:val="00A7702E"/>
    <w:rsid w:val="00AB74FF"/>
    <w:rsid w:val="00AF1D75"/>
    <w:rsid w:val="00AF2F56"/>
    <w:rsid w:val="00B01294"/>
    <w:rsid w:val="00B0595A"/>
    <w:rsid w:val="00B63529"/>
    <w:rsid w:val="00B66E12"/>
    <w:rsid w:val="00B827CD"/>
    <w:rsid w:val="00B87484"/>
    <w:rsid w:val="00B91052"/>
    <w:rsid w:val="00BA7F22"/>
    <w:rsid w:val="00BB36D3"/>
    <w:rsid w:val="00C44E9A"/>
    <w:rsid w:val="00C86434"/>
    <w:rsid w:val="00CA04CE"/>
    <w:rsid w:val="00CA31BE"/>
    <w:rsid w:val="00CB1AC9"/>
    <w:rsid w:val="00D4465A"/>
    <w:rsid w:val="00D80043"/>
    <w:rsid w:val="00D84DF2"/>
    <w:rsid w:val="00DD0107"/>
    <w:rsid w:val="00DE6B3C"/>
    <w:rsid w:val="00E035D9"/>
    <w:rsid w:val="00E03799"/>
    <w:rsid w:val="00E06D61"/>
    <w:rsid w:val="00E74AE0"/>
    <w:rsid w:val="00E82532"/>
    <w:rsid w:val="00EA6C46"/>
    <w:rsid w:val="00EB03F8"/>
    <w:rsid w:val="00EF7D06"/>
    <w:rsid w:val="00F02B57"/>
    <w:rsid w:val="00F13915"/>
    <w:rsid w:val="00F1484C"/>
    <w:rsid w:val="00F21402"/>
    <w:rsid w:val="00F351C0"/>
    <w:rsid w:val="00F64A3A"/>
    <w:rsid w:val="00FC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D3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9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77219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721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21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21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219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7219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7219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7219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7219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7219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77219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7219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72194"/>
    <w:pPr>
      <w:ind w:left="900" w:hanging="900"/>
    </w:pPr>
  </w:style>
  <w:style w:type="paragraph" w:styleId="TOC1">
    <w:name w:val="toc 1"/>
    <w:basedOn w:val="Normal"/>
    <w:next w:val="Normal"/>
    <w:uiPriority w:val="39"/>
    <w:rsid w:val="0077219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7219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7219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721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721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72194"/>
  </w:style>
  <w:style w:type="paragraph" w:styleId="TOC4">
    <w:name w:val="toc 4"/>
    <w:basedOn w:val="Normal"/>
    <w:next w:val="Normal"/>
    <w:autoRedefine/>
    <w:semiHidden/>
    <w:rsid w:val="00772194"/>
    <w:pPr>
      <w:ind w:left="600"/>
    </w:pPr>
  </w:style>
  <w:style w:type="paragraph" w:styleId="TOC5">
    <w:name w:val="toc 5"/>
    <w:basedOn w:val="Normal"/>
    <w:next w:val="Normal"/>
    <w:autoRedefine/>
    <w:semiHidden/>
    <w:rsid w:val="00772194"/>
    <w:pPr>
      <w:ind w:left="800"/>
    </w:pPr>
  </w:style>
  <w:style w:type="paragraph" w:customStyle="1" w:styleId="Tabletext">
    <w:name w:val="Tabletext"/>
    <w:basedOn w:val="Normal"/>
    <w:rsid w:val="0077219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772194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772194"/>
    <w:pPr>
      <w:ind w:left="1000"/>
    </w:pPr>
  </w:style>
  <w:style w:type="paragraph" w:styleId="TOC7">
    <w:name w:val="toc 7"/>
    <w:basedOn w:val="Normal"/>
    <w:next w:val="Normal"/>
    <w:autoRedefine/>
    <w:semiHidden/>
    <w:rsid w:val="00772194"/>
    <w:pPr>
      <w:ind w:left="1200"/>
    </w:pPr>
  </w:style>
  <w:style w:type="paragraph" w:styleId="TOC8">
    <w:name w:val="toc 8"/>
    <w:basedOn w:val="Normal"/>
    <w:next w:val="Normal"/>
    <w:autoRedefine/>
    <w:semiHidden/>
    <w:rsid w:val="00772194"/>
    <w:pPr>
      <w:ind w:left="1400"/>
    </w:pPr>
  </w:style>
  <w:style w:type="paragraph" w:styleId="TOC9">
    <w:name w:val="toc 9"/>
    <w:basedOn w:val="Normal"/>
    <w:next w:val="Normal"/>
    <w:autoRedefine/>
    <w:semiHidden/>
    <w:rsid w:val="00772194"/>
    <w:pPr>
      <w:ind w:left="1600"/>
    </w:pPr>
  </w:style>
  <w:style w:type="paragraph" w:customStyle="1" w:styleId="Bullet1">
    <w:name w:val="Bullet1"/>
    <w:basedOn w:val="Normal"/>
    <w:rsid w:val="00772194"/>
    <w:pPr>
      <w:ind w:left="720" w:hanging="432"/>
    </w:pPr>
  </w:style>
  <w:style w:type="paragraph" w:customStyle="1" w:styleId="Bullet2">
    <w:name w:val="Bullet2"/>
    <w:basedOn w:val="Normal"/>
    <w:rsid w:val="0077219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7219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772194"/>
    <w:rPr>
      <w:sz w:val="20"/>
      <w:vertAlign w:val="superscript"/>
    </w:rPr>
  </w:style>
  <w:style w:type="paragraph" w:styleId="FootnoteText">
    <w:name w:val="footnote text"/>
    <w:basedOn w:val="Normal"/>
    <w:semiHidden/>
    <w:rsid w:val="0077219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7219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7219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7219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72194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772194"/>
    <w:rPr>
      <w:i/>
      <w:color w:val="0000FF"/>
    </w:rPr>
  </w:style>
  <w:style w:type="paragraph" w:styleId="BodyTextIndent">
    <w:name w:val="Body Text Indent"/>
    <w:basedOn w:val="Normal"/>
    <w:semiHidden/>
    <w:rsid w:val="0077219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7219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7219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2194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7721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EE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F02B57"/>
    <w:rPr>
      <w:color w:val="800080"/>
      <w:u w:val="single"/>
    </w:rPr>
  </w:style>
  <w:style w:type="paragraph" w:styleId="NoSpacing">
    <w:name w:val="No Spacing"/>
    <w:uiPriority w:val="1"/>
    <w:qFormat/>
    <w:rsid w:val="000C66A7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27668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TMLCode">
    <w:name w:val="HTML Code"/>
    <w:uiPriority w:val="99"/>
    <w:semiHidden/>
    <w:unhideWhenUsed/>
    <w:rsid w:val="002766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76687"/>
    <w:rPr>
      <w:rFonts w:ascii="Courier New" w:hAnsi="Courier New" w:cs="Courier New"/>
    </w:rPr>
  </w:style>
  <w:style w:type="character" w:customStyle="1" w:styleId="BodyTextChar">
    <w:name w:val="Body Text Char"/>
    <w:link w:val="BodyText"/>
    <w:semiHidden/>
    <w:rsid w:val="001910DC"/>
  </w:style>
  <w:style w:type="paragraph" w:styleId="Revision">
    <w:name w:val="Revision"/>
    <w:hidden/>
    <w:uiPriority w:val="99"/>
    <w:semiHidden/>
    <w:rsid w:val="001910DC"/>
  </w:style>
  <w:style w:type="character" w:customStyle="1" w:styleId="Heading1Char">
    <w:name w:val="Heading 1 Char"/>
    <w:basedOn w:val="DefaultParagraphFont"/>
    <w:link w:val="Heading1"/>
    <w:rsid w:val="00CA31B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075D0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7E9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311DB9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758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774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9">
          <w:marLeft w:val="0"/>
          <w:marRight w:val="0"/>
          <w:marTop w:val="8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gle.github.io/styleguide/javaguide.html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oracle.com/java/technologies/javase/codeconventions-introduction.html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tackify.com/best-practices-exceptions-java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Smjernice%20za%20programiranj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D8C6F-EAB9-4A27-9112-823ABB25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Smjernice za programiranje.dot</Template>
  <TotalTime>472</TotalTime>
  <Pages>9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programiranje</vt:lpstr>
    </vt:vector>
  </TitlesOfParts>
  <Company>Grupa 1</Company>
  <LinksUpToDate>false</LinksUpToDate>
  <CharactersWithSpaces>11155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programiranje</dc:title>
  <dc:subject>queri</dc:subject>
  <dc:creator>Yelja</dc:creator>
  <cp:lastModifiedBy>DT User3</cp:lastModifiedBy>
  <cp:revision>28</cp:revision>
  <cp:lastPrinted>1900-12-31T22:00:00Z</cp:lastPrinted>
  <dcterms:created xsi:type="dcterms:W3CDTF">2022-05-03T10:41:00Z</dcterms:created>
  <dcterms:modified xsi:type="dcterms:W3CDTF">2022-08-31T13:37:00Z</dcterms:modified>
</cp:coreProperties>
</file>