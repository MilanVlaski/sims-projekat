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5ED" w:rsidRDefault="004465ED">
      <w:pPr>
        <w:pStyle w:val="Title"/>
        <w:jc w:val="right"/>
      </w:pPr>
      <w:r>
        <w:rPr>
          <w:noProof/>
          <w:lang w:val="en-GB" w:eastAsia="en-GB"/>
        </w:rPr>
        <w:drawing>
          <wp:inline distT="0" distB="0" distL="0" distR="0">
            <wp:extent cx="1908000" cy="190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ims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7E" w:rsidRDefault="004465ED" w:rsidP="004465ED">
      <w:pPr>
        <w:pStyle w:val="Title"/>
      </w:pPr>
      <w:r>
        <w:t xml:space="preserve">                                                                     </w:t>
      </w:r>
      <w:r w:rsidR="001B3F5D">
        <w:t xml:space="preserve">     </w:t>
      </w:r>
      <w:r>
        <w:t xml:space="preserve"> </w:t>
      </w:r>
      <w:fldSimple w:instr=" SUBJECT  \* MERGEFORMAT ">
        <w:r w:rsidR="00A850C2">
          <w:t>queri</w:t>
        </w:r>
      </w:fldSimple>
    </w:p>
    <w:p w:rsidR="00F4567E" w:rsidRDefault="004465ED" w:rsidP="004465ED">
      <w:pPr>
        <w:pStyle w:val="Title"/>
      </w:pPr>
      <w:r>
        <w:t xml:space="preserve">                                                                      </w:t>
      </w:r>
      <w:r w:rsidR="001B3F5D">
        <w:t xml:space="preserve">     </w:t>
      </w:r>
      <w:fldSimple w:instr=" TITLE  \* MERGEFORMAT ">
        <w:r w:rsidR="00A850C2">
          <w:t>Vizija</w:t>
        </w:r>
      </w:fldSimple>
    </w:p>
    <w:p w:rsidR="00F4567E" w:rsidRDefault="00F4567E">
      <w:pPr>
        <w:pStyle w:val="Title"/>
        <w:jc w:val="right"/>
      </w:pPr>
    </w:p>
    <w:p w:rsidR="00F4567E" w:rsidRDefault="004465ED" w:rsidP="004465ED">
      <w:pPr>
        <w:pStyle w:val="Title"/>
        <w:rPr>
          <w:sz w:val="28"/>
        </w:rPr>
      </w:pPr>
      <w:r>
        <w:rPr>
          <w:sz w:val="28"/>
        </w:rPr>
        <w:t xml:space="preserve">                                                                                          </w:t>
      </w:r>
      <w:r w:rsidR="000A1CC6">
        <w:rPr>
          <w:sz w:val="28"/>
        </w:rPr>
        <w:t>Verzija 1.3</w:t>
      </w:r>
    </w:p>
    <w:p w:rsidR="00F4567E" w:rsidRDefault="00F4567E">
      <w:pPr>
        <w:pStyle w:val="Title"/>
        <w:rPr>
          <w:sz w:val="28"/>
        </w:rPr>
      </w:pPr>
    </w:p>
    <w:p w:rsidR="00F4567E" w:rsidRDefault="00F4567E">
      <w:pPr>
        <w:sectPr w:rsidR="00F4567E" w:rsidSect="004465ED">
          <w:headerReference w:type="default" r:id="rId10"/>
          <w:pgSz w:w="12240" w:h="15840" w:code="1"/>
          <w:pgMar w:top="1440" w:right="680" w:bottom="1440" w:left="1440" w:header="720" w:footer="720" w:gutter="0"/>
          <w:cols w:space="720"/>
          <w:vAlign w:val="center"/>
        </w:sectPr>
      </w:pPr>
    </w:p>
    <w:p w:rsidR="00F4567E" w:rsidRDefault="00415EA0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4567E">
        <w:tc>
          <w:tcPr>
            <w:tcW w:w="2304" w:type="dxa"/>
          </w:tcPr>
          <w:p w:rsidR="00F4567E" w:rsidRDefault="00415EA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F4567E" w:rsidRDefault="00415EA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F4567E" w:rsidRDefault="00415EA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F4567E" w:rsidRDefault="00415EA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4567E">
        <w:tc>
          <w:tcPr>
            <w:tcW w:w="2304" w:type="dxa"/>
          </w:tcPr>
          <w:p w:rsidR="00F4567E" w:rsidRDefault="00A850C2">
            <w:pPr>
              <w:pStyle w:val="Tabletext"/>
            </w:pPr>
            <w:r>
              <w:t>05.05.2022.</w:t>
            </w:r>
          </w:p>
        </w:tc>
        <w:tc>
          <w:tcPr>
            <w:tcW w:w="1152" w:type="dxa"/>
          </w:tcPr>
          <w:p w:rsidR="00F4567E" w:rsidRDefault="00A850C2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F4567E" w:rsidRDefault="00C63211">
            <w:pPr>
              <w:pStyle w:val="Tabletext"/>
            </w:pPr>
            <w:r>
              <w:t>Rad na uvodu, pozicioniranju i opisu zainteresovanih strana i korisnika</w:t>
            </w:r>
          </w:p>
        </w:tc>
        <w:tc>
          <w:tcPr>
            <w:tcW w:w="2304" w:type="dxa"/>
          </w:tcPr>
          <w:p w:rsidR="00F4567E" w:rsidRDefault="00A850C2">
            <w:pPr>
              <w:pStyle w:val="Tabletext"/>
            </w:pPr>
            <w:r>
              <w:t>Mladen Todorović</w:t>
            </w:r>
          </w:p>
        </w:tc>
      </w:tr>
      <w:tr w:rsidR="00F4567E">
        <w:tc>
          <w:tcPr>
            <w:tcW w:w="2304" w:type="dxa"/>
          </w:tcPr>
          <w:p w:rsidR="00F4567E" w:rsidRDefault="005B5733">
            <w:pPr>
              <w:pStyle w:val="Tabletext"/>
            </w:pPr>
            <w:r>
              <w:t>07.05.2022</w:t>
            </w:r>
            <w:r w:rsidR="00907E5F">
              <w:t>.</w:t>
            </w:r>
          </w:p>
        </w:tc>
        <w:tc>
          <w:tcPr>
            <w:tcW w:w="1152" w:type="dxa"/>
          </w:tcPr>
          <w:p w:rsidR="00F4567E" w:rsidRDefault="005B5733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:rsidR="00F4567E" w:rsidRDefault="005B5733">
            <w:pPr>
              <w:pStyle w:val="Tabletext"/>
            </w:pPr>
            <w:r>
              <w:t>Rad na 4. stavci</w:t>
            </w:r>
          </w:p>
        </w:tc>
        <w:tc>
          <w:tcPr>
            <w:tcW w:w="2304" w:type="dxa"/>
          </w:tcPr>
          <w:p w:rsidR="00F4567E" w:rsidRDefault="005B5733">
            <w:pPr>
              <w:pStyle w:val="Tabletext"/>
            </w:pPr>
            <w:r>
              <w:t>Adin Parić</w:t>
            </w:r>
          </w:p>
        </w:tc>
      </w:tr>
      <w:tr w:rsidR="00F4567E">
        <w:tc>
          <w:tcPr>
            <w:tcW w:w="2304" w:type="dxa"/>
          </w:tcPr>
          <w:p w:rsidR="00F4567E" w:rsidRDefault="00907E5F">
            <w:pPr>
              <w:pStyle w:val="Tabletext"/>
            </w:pPr>
            <w:r>
              <w:t>07.05.2022.</w:t>
            </w:r>
          </w:p>
        </w:tc>
        <w:tc>
          <w:tcPr>
            <w:tcW w:w="1152" w:type="dxa"/>
          </w:tcPr>
          <w:p w:rsidR="00F4567E" w:rsidRDefault="00907E5F">
            <w:pPr>
              <w:pStyle w:val="Tabletext"/>
            </w:pPr>
            <w:r>
              <w:t>0.3</w:t>
            </w:r>
          </w:p>
        </w:tc>
        <w:tc>
          <w:tcPr>
            <w:tcW w:w="3744" w:type="dxa"/>
          </w:tcPr>
          <w:p w:rsidR="00F4567E" w:rsidRPr="00FA15BD" w:rsidRDefault="00907E5F">
            <w:pPr>
              <w:pStyle w:val="Tabletext"/>
              <w:rPr>
                <w:lang w:val="de-DE"/>
              </w:rPr>
            </w:pPr>
            <w:r w:rsidRPr="00FA15BD">
              <w:rPr>
                <w:lang w:val="de-DE"/>
              </w:rPr>
              <w:t>Dorada prve tri stavke dokumenta</w:t>
            </w:r>
          </w:p>
        </w:tc>
        <w:tc>
          <w:tcPr>
            <w:tcW w:w="2304" w:type="dxa"/>
          </w:tcPr>
          <w:p w:rsidR="00F4567E" w:rsidRDefault="00907E5F">
            <w:pPr>
              <w:pStyle w:val="Tabletext"/>
            </w:pPr>
            <w:r>
              <w:t>Mladen Todorović</w:t>
            </w:r>
          </w:p>
        </w:tc>
      </w:tr>
      <w:tr w:rsidR="00F4567E">
        <w:tc>
          <w:tcPr>
            <w:tcW w:w="2304" w:type="dxa"/>
          </w:tcPr>
          <w:p w:rsidR="00F4567E" w:rsidRDefault="00D80239">
            <w:pPr>
              <w:pStyle w:val="Tabletext"/>
            </w:pPr>
            <w:r>
              <w:t>11.05.2022</w:t>
            </w:r>
            <w:r w:rsidR="001B3F5D">
              <w:t>.</w:t>
            </w:r>
          </w:p>
        </w:tc>
        <w:tc>
          <w:tcPr>
            <w:tcW w:w="1152" w:type="dxa"/>
          </w:tcPr>
          <w:p w:rsidR="00F4567E" w:rsidRDefault="00D80239">
            <w:pPr>
              <w:pStyle w:val="Tabletext"/>
            </w:pPr>
            <w:r>
              <w:t>0.4</w:t>
            </w:r>
          </w:p>
        </w:tc>
        <w:tc>
          <w:tcPr>
            <w:tcW w:w="3744" w:type="dxa"/>
          </w:tcPr>
          <w:p w:rsidR="00F4567E" w:rsidRDefault="00D80239">
            <w:pPr>
              <w:pStyle w:val="Tabletext"/>
            </w:pPr>
            <w:r>
              <w:t>Rad na stavkama 5,6,7,8,9,10</w:t>
            </w:r>
          </w:p>
        </w:tc>
        <w:tc>
          <w:tcPr>
            <w:tcW w:w="2304" w:type="dxa"/>
          </w:tcPr>
          <w:p w:rsidR="00F4567E" w:rsidRDefault="00D80239">
            <w:pPr>
              <w:pStyle w:val="Tabletext"/>
            </w:pPr>
            <w:r>
              <w:t>Adin Parić</w:t>
            </w:r>
          </w:p>
        </w:tc>
      </w:tr>
      <w:tr w:rsidR="001B3F5D">
        <w:tc>
          <w:tcPr>
            <w:tcW w:w="2304" w:type="dxa"/>
          </w:tcPr>
          <w:p w:rsidR="001B3F5D" w:rsidRDefault="001B3F5D">
            <w:pPr>
              <w:pStyle w:val="Tabletext"/>
            </w:pPr>
            <w:r>
              <w:t>12.05.2022.</w:t>
            </w:r>
          </w:p>
        </w:tc>
        <w:tc>
          <w:tcPr>
            <w:tcW w:w="1152" w:type="dxa"/>
          </w:tcPr>
          <w:p w:rsidR="001B3F5D" w:rsidRDefault="001B3F5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B3F5D" w:rsidRDefault="001B3F5D">
            <w:pPr>
              <w:pStyle w:val="Tabletext"/>
            </w:pPr>
            <w:r>
              <w:t>Dodavanje preostalih stavki i dorada cijelog dokumenta</w:t>
            </w:r>
          </w:p>
        </w:tc>
        <w:tc>
          <w:tcPr>
            <w:tcW w:w="2304" w:type="dxa"/>
          </w:tcPr>
          <w:p w:rsidR="001B3F5D" w:rsidRDefault="001B3F5D">
            <w:pPr>
              <w:pStyle w:val="Tabletext"/>
            </w:pPr>
            <w:r>
              <w:t>Mladen Todorović</w:t>
            </w:r>
          </w:p>
          <w:p w:rsidR="001B3F5D" w:rsidRDefault="001B3F5D">
            <w:pPr>
              <w:pStyle w:val="Tabletext"/>
            </w:pPr>
            <w:r>
              <w:t>Adin Parić</w:t>
            </w:r>
          </w:p>
        </w:tc>
      </w:tr>
      <w:tr w:rsidR="00F53986">
        <w:tc>
          <w:tcPr>
            <w:tcW w:w="2304" w:type="dxa"/>
          </w:tcPr>
          <w:p w:rsidR="00F53986" w:rsidRDefault="00F53986">
            <w:pPr>
              <w:pStyle w:val="Tabletext"/>
            </w:pPr>
            <w:r>
              <w:t>26.05.2022.</w:t>
            </w:r>
          </w:p>
        </w:tc>
        <w:tc>
          <w:tcPr>
            <w:tcW w:w="1152" w:type="dxa"/>
          </w:tcPr>
          <w:p w:rsidR="00F53986" w:rsidRDefault="00F53986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F53986" w:rsidRDefault="00F53986">
            <w:pPr>
              <w:pStyle w:val="Tabletext"/>
            </w:pPr>
            <w:r>
              <w:t>Ispravka grešaka, dorada dokumenta</w:t>
            </w:r>
          </w:p>
        </w:tc>
        <w:tc>
          <w:tcPr>
            <w:tcW w:w="2304" w:type="dxa"/>
          </w:tcPr>
          <w:p w:rsidR="00F53986" w:rsidRDefault="00F53986">
            <w:pPr>
              <w:pStyle w:val="Tabletext"/>
            </w:pPr>
            <w:r>
              <w:t>Mladen Todorović</w:t>
            </w:r>
          </w:p>
        </w:tc>
      </w:tr>
      <w:tr w:rsidR="00C37D74">
        <w:tc>
          <w:tcPr>
            <w:tcW w:w="2304" w:type="dxa"/>
          </w:tcPr>
          <w:p w:rsidR="00C37D74" w:rsidRDefault="00C37D74">
            <w:pPr>
              <w:pStyle w:val="Tabletext"/>
            </w:pPr>
            <w:r>
              <w:t>08.06.2022.</w:t>
            </w:r>
          </w:p>
        </w:tc>
        <w:tc>
          <w:tcPr>
            <w:tcW w:w="1152" w:type="dxa"/>
          </w:tcPr>
          <w:p w:rsidR="00C37D74" w:rsidRDefault="00C37D74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C37D74" w:rsidRDefault="00C37D74">
            <w:pPr>
              <w:pStyle w:val="Tabletext"/>
            </w:pPr>
            <w:r>
              <w:t>Dodavanje stavke Prvenstvo i prioritet</w:t>
            </w:r>
          </w:p>
        </w:tc>
        <w:tc>
          <w:tcPr>
            <w:tcW w:w="2304" w:type="dxa"/>
          </w:tcPr>
          <w:p w:rsidR="00C37D74" w:rsidRDefault="00C37D74">
            <w:pPr>
              <w:pStyle w:val="Tabletext"/>
            </w:pPr>
            <w:r>
              <w:t>Mladen Todorović</w:t>
            </w:r>
          </w:p>
        </w:tc>
      </w:tr>
      <w:tr w:rsidR="00071415">
        <w:tc>
          <w:tcPr>
            <w:tcW w:w="2304" w:type="dxa"/>
          </w:tcPr>
          <w:p w:rsidR="00071415" w:rsidRDefault="00071415">
            <w:pPr>
              <w:pStyle w:val="Tabletext"/>
            </w:pPr>
            <w:r>
              <w:t>20.08.2022.</w:t>
            </w:r>
          </w:p>
        </w:tc>
        <w:tc>
          <w:tcPr>
            <w:tcW w:w="1152" w:type="dxa"/>
          </w:tcPr>
          <w:p w:rsidR="00071415" w:rsidRDefault="00071415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071415" w:rsidRPr="00FA15BD" w:rsidRDefault="00071415">
            <w:pPr>
              <w:pStyle w:val="Tabletext"/>
              <w:rPr>
                <w:lang w:val="de-DE"/>
              </w:rPr>
            </w:pPr>
            <w:r w:rsidRPr="00FA15BD">
              <w:rPr>
                <w:lang w:val="de-DE"/>
              </w:rPr>
              <w:t>Manje izmjene i uređivanje teksta dokumenta</w:t>
            </w:r>
          </w:p>
        </w:tc>
        <w:tc>
          <w:tcPr>
            <w:tcW w:w="2304" w:type="dxa"/>
          </w:tcPr>
          <w:p w:rsidR="00071415" w:rsidRDefault="00071415">
            <w:pPr>
              <w:pStyle w:val="Tabletext"/>
            </w:pPr>
            <w:r>
              <w:t>Mladen Todorović</w:t>
            </w:r>
          </w:p>
        </w:tc>
      </w:tr>
    </w:tbl>
    <w:p w:rsidR="00F4567E" w:rsidRDefault="00F4567E"/>
    <w:p w:rsidR="00D80239" w:rsidRDefault="00D80239">
      <w:pPr>
        <w:pStyle w:val="Title"/>
      </w:pPr>
    </w:p>
    <w:p w:rsidR="00D80239" w:rsidRDefault="00D80239">
      <w:pPr>
        <w:pStyle w:val="Title"/>
      </w:pPr>
    </w:p>
    <w:p w:rsidR="00F4567E" w:rsidRDefault="00F4567E">
      <w:pPr>
        <w:pStyle w:val="Title"/>
      </w:pPr>
      <w:r w:rsidRPr="00D80239">
        <w:br w:type="page"/>
      </w:r>
      <w:r w:rsidR="00907E5F">
        <w:lastRenderedPageBreak/>
        <w:t>Sadržaj</w:t>
      </w:r>
    </w:p>
    <w:p w:rsidR="00C37D74" w:rsidRDefault="00F4567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37D74">
        <w:rPr>
          <w:noProof/>
        </w:rPr>
        <w:t>1.</w:t>
      </w:r>
      <w:r w:rsidR="00C37D74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C37D74">
        <w:rPr>
          <w:noProof/>
        </w:rPr>
        <w:t>Uvod</w:t>
      </w:r>
      <w:r w:rsidR="00C37D74">
        <w:rPr>
          <w:noProof/>
        </w:rPr>
        <w:tab/>
      </w:r>
      <w:r w:rsidR="00C37D74">
        <w:rPr>
          <w:noProof/>
        </w:rPr>
        <w:fldChar w:fldCharType="begin"/>
      </w:r>
      <w:r w:rsidR="00C37D74">
        <w:rPr>
          <w:noProof/>
        </w:rPr>
        <w:instrText xml:space="preserve"> PAGEREF _Toc105547324 \h </w:instrText>
      </w:r>
      <w:r w:rsidR="00C37D74">
        <w:rPr>
          <w:noProof/>
        </w:rPr>
      </w:r>
      <w:r w:rsidR="00C37D74">
        <w:rPr>
          <w:noProof/>
        </w:rPr>
        <w:fldChar w:fldCharType="separate"/>
      </w:r>
      <w:r w:rsidR="00C37D74">
        <w:rPr>
          <w:noProof/>
        </w:rPr>
        <w:t>5</w:t>
      </w:r>
      <w:r w:rsidR="00C37D74"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Područje primjene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7D74" w:rsidRDefault="00C37D7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Pozicioniranje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Poslovna prilika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Definisanje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Pozicija proizvoda na tržištu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7D74" w:rsidRDefault="00C37D7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Opisi zainteresovanih strana 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Demografija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Rezime zainteresovanih strana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Rezime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Korisničko okruženje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Profili zainteresovanih strana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7D74" w:rsidRDefault="00C37D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IT kompanije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7D74" w:rsidRDefault="00C37D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Obrazovne ustanove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7D74" w:rsidRDefault="00C37D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Ostali korisnici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7D74" w:rsidRDefault="00C37D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Administratori baza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7D74" w:rsidRDefault="00C37D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Projektanti baza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7D74" w:rsidRDefault="00C37D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Programeri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7D74" w:rsidRDefault="00C37D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Profesori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7D74" w:rsidRDefault="00C37D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Studenti/Učenici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7D74" w:rsidRPr="00FA15BD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3.7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Ključne potrebe zainteresovanih strana i korisnika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_Toc105547349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10</w:t>
      </w:r>
      <w:r>
        <w:rPr>
          <w:noProof/>
        </w:rPr>
        <w:fldChar w:fldCharType="end"/>
      </w:r>
    </w:p>
    <w:p w:rsidR="00C37D74" w:rsidRPr="00FA15BD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3.8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Alternative i konkurencija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_Toc105547350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10</w:t>
      </w:r>
      <w:r>
        <w:rPr>
          <w:noProof/>
        </w:rPr>
        <w:fldChar w:fldCharType="end"/>
      </w:r>
    </w:p>
    <w:p w:rsidR="00C37D74" w:rsidRPr="00FA15BD" w:rsidRDefault="00C37D7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4.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Pregled proizvoda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_Toc105547351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10</w:t>
      </w:r>
      <w:r>
        <w:rPr>
          <w:noProof/>
        </w:rPr>
        <w:fldChar w:fldCharType="end"/>
      </w:r>
    </w:p>
    <w:p w:rsidR="00C37D74" w:rsidRPr="00FA15BD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4.1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Perspektiva proizvoda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_Toc105547352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10</w:t>
      </w:r>
      <w:r>
        <w:rPr>
          <w:noProof/>
        </w:rPr>
        <w:fldChar w:fldCharType="end"/>
      </w:r>
    </w:p>
    <w:p w:rsidR="00C37D74" w:rsidRPr="00FA15BD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4.2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Sažetak mogućnosti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_Toc105547353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10</w:t>
      </w:r>
      <w:r>
        <w:rPr>
          <w:noProof/>
        </w:rPr>
        <w:fldChar w:fldCharType="end"/>
      </w:r>
    </w:p>
    <w:p w:rsidR="00C37D74" w:rsidRPr="00FA15BD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4.3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Pretpostavke i zavisnosti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_Toc105547354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11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Troškovi i cijena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37D74" w:rsidRPr="00FA15BD" w:rsidRDefault="00C37D7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5.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Karakteristike proizvoda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_Toc105547357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11</w:t>
      </w:r>
      <w:r>
        <w:rPr>
          <w:noProof/>
        </w:rPr>
        <w:fldChar w:fldCharType="end"/>
      </w:r>
    </w:p>
    <w:p w:rsidR="00C37D74" w:rsidRPr="00FA15BD" w:rsidRDefault="00C37D7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6.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Ograničenja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_Toc105547358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12</w:t>
      </w:r>
      <w:r>
        <w:rPr>
          <w:noProof/>
        </w:rPr>
        <w:fldChar w:fldCharType="end"/>
      </w:r>
    </w:p>
    <w:p w:rsidR="00C37D74" w:rsidRPr="00FA15BD" w:rsidRDefault="00C37D7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7.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Rasponi kvaliteta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_Toc105547359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12</w:t>
      </w:r>
      <w:r>
        <w:rPr>
          <w:noProof/>
        </w:rPr>
        <w:fldChar w:fldCharType="end"/>
      </w:r>
    </w:p>
    <w:p w:rsidR="00C37D74" w:rsidRPr="00FA15BD" w:rsidRDefault="00C37D7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8.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Prvenstvo i prioritet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_Toc105547360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12</w:t>
      </w:r>
      <w:r>
        <w:rPr>
          <w:noProof/>
        </w:rPr>
        <w:fldChar w:fldCharType="end"/>
      </w:r>
    </w:p>
    <w:p w:rsidR="00C37D74" w:rsidRPr="00FA15BD" w:rsidRDefault="00C37D7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9.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Ostali zahtjevi proizvoda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_Toc105547361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12</w:t>
      </w:r>
      <w:r>
        <w:rPr>
          <w:noProof/>
        </w:rPr>
        <w:fldChar w:fldCharType="end"/>
      </w:r>
    </w:p>
    <w:p w:rsidR="00C37D74" w:rsidRPr="00FA15BD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9.1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Važeći stanardi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_Toc105547362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12</w:t>
      </w:r>
      <w:r>
        <w:rPr>
          <w:noProof/>
        </w:rPr>
        <w:fldChar w:fldCharType="end"/>
      </w:r>
    </w:p>
    <w:p w:rsidR="00C37D74" w:rsidRPr="00FA15BD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9.2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Sistemski zahtjevi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_Toc105547363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12</w:t>
      </w:r>
      <w:r>
        <w:rPr>
          <w:noProof/>
        </w:rPr>
        <w:fldChar w:fldCharType="end"/>
      </w:r>
    </w:p>
    <w:p w:rsidR="00C37D74" w:rsidRPr="00FA15BD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9.3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Performanse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_Toc105547364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12</w:t>
      </w:r>
      <w:r>
        <w:rPr>
          <w:noProof/>
        </w:rPr>
        <w:fldChar w:fldCharType="end"/>
      </w:r>
    </w:p>
    <w:p w:rsidR="00C37D74" w:rsidRPr="00FA15BD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lastRenderedPageBreak/>
        <w:t>9.4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Zahtjevi okruženja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_Toc105547365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12</w:t>
      </w:r>
      <w:r>
        <w:rPr>
          <w:noProof/>
        </w:rPr>
        <w:fldChar w:fldCharType="end"/>
      </w:r>
    </w:p>
    <w:p w:rsidR="00C37D74" w:rsidRPr="00FA15BD" w:rsidRDefault="00C37D7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10.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Dokumentacija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_Toc105547366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12</w:t>
      </w:r>
      <w:r>
        <w:rPr>
          <w:noProof/>
        </w:rPr>
        <w:fldChar w:fldCharType="end"/>
      </w:r>
    </w:p>
    <w:p w:rsidR="00C37D74" w:rsidRPr="00FA15BD" w:rsidRDefault="00C37D7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10.1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Korisničko uputstvo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_Toc105547367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12</w:t>
      </w:r>
      <w:r>
        <w:rPr>
          <w:noProof/>
        </w:rPr>
        <w:fldChar w:fldCharType="end"/>
      </w:r>
    </w:p>
    <w:p w:rsidR="00C37D74" w:rsidRPr="00FA15BD" w:rsidRDefault="00C37D7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10.2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Online pomoć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_Toc105547368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12</w:t>
      </w:r>
      <w:r>
        <w:rPr>
          <w:noProof/>
        </w:rPr>
        <w:fldChar w:fldCharType="end"/>
      </w:r>
    </w:p>
    <w:p w:rsidR="00C37D74" w:rsidRPr="00FA15BD" w:rsidRDefault="00C37D7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10.3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Vodič za instalaciju, konfiguracija i ReadMe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_Toc105547369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12</w:t>
      </w:r>
      <w:r>
        <w:rPr>
          <w:noProof/>
        </w:rPr>
        <w:fldChar w:fldCharType="end"/>
      </w:r>
    </w:p>
    <w:p w:rsidR="00C37D74" w:rsidRPr="00FA15BD" w:rsidRDefault="00C37D7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10.4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Obilježavanje i pakovanje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_Toc105547370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13</w:t>
      </w:r>
      <w:r>
        <w:rPr>
          <w:noProof/>
        </w:rPr>
        <w:fldChar w:fldCharType="end"/>
      </w:r>
    </w:p>
    <w:p w:rsidR="00C37D74" w:rsidRDefault="00C37D7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A         Atributi karakteristika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A.1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A.2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Benefit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37D74" w:rsidRPr="00FA15BD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A.3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Napor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_Toc105547374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13</w:t>
      </w:r>
      <w:r>
        <w:rPr>
          <w:noProof/>
        </w:rPr>
        <w:fldChar w:fldCharType="end"/>
      </w:r>
    </w:p>
    <w:p w:rsidR="00C37D74" w:rsidRPr="00FA15BD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A.4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Rizik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_Toc105547375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13</w:t>
      </w:r>
      <w:r>
        <w:rPr>
          <w:noProof/>
        </w:rPr>
        <w:fldChar w:fldCharType="end"/>
      </w:r>
    </w:p>
    <w:p w:rsidR="00C37D74" w:rsidRPr="00FA15BD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A.5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Stabilnost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_Toc105547376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13</w:t>
      </w:r>
      <w:r>
        <w:rPr>
          <w:noProof/>
        </w:rPr>
        <w:fldChar w:fldCharType="end"/>
      </w:r>
    </w:p>
    <w:p w:rsidR="00C37D74" w:rsidRPr="00FA15BD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A.6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Cilj izdanja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_Toc105547377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13</w:t>
      </w:r>
      <w:r>
        <w:rPr>
          <w:noProof/>
        </w:rPr>
        <w:fldChar w:fldCharType="end"/>
      </w:r>
    </w:p>
    <w:p w:rsidR="00C37D74" w:rsidRPr="00FA15BD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</w:pPr>
      <w:r w:rsidRPr="00FA15BD">
        <w:rPr>
          <w:noProof/>
          <w:lang w:val="de-DE"/>
        </w:rPr>
        <w:t>A.7</w:t>
      </w:r>
      <w:r w:rsidRPr="00FA15BD">
        <w:rPr>
          <w:rFonts w:asciiTheme="minorHAnsi" w:eastAsiaTheme="minorEastAsia" w:hAnsiTheme="minorHAnsi" w:cstheme="minorBidi"/>
          <w:noProof/>
          <w:sz w:val="22"/>
          <w:szCs w:val="22"/>
          <w:lang w:val="de-DE" w:eastAsia="en-GB"/>
        </w:rPr>
        <w:tab/>
      </w:r>
      <w:r w:rsidRPr="00FA15BD">
        <w:rPr>
          <w:noProof/>
          <w:lang w:val="de-DE"/>
        </w:rPr>
        <w:t>Dodijeljeno</w:t>
      </w:r>
      <w:r w:rsidRPr="00FA15BD">
        <w:rPr>
          <w:noProof/>
          <w:lang w:val="de-DE"/>
        </w:rPr>
        <w:tab/>
      </w:r>
      <w:r>
        <w:rPr>
          <w:noProof/>
        </w:rPr>
        <w:fldChar w:fldCharType="begin"/>
      </w:r>
      <w:r w:rsidRPr="00FA15BD">
        <w:rPr>
          <w:noProof/>
          <w:lang w:val="de-DE"/>
        </w:rPr>
        <w:instrText xml:space="preserve"> PAGEREF _Toc105547378 \h </w:instrText>
      </w:r>
      <w:r>
        <w:rPr>
          <w:noProof/>
        </w:rPr>
      </w:r>
      <w:r>
        <w:rPr>
          <w:noProof/>
        </w:rPr>
        <w:fldChar w:fldCharType="separate"/>
      </w:r>
      <w:r w:rsidRPr="00FA15BD">
        <w:rPr>
          <w:noProof/>
          <w:lang w:val="de-DE"/>
        </w:rPr>
        <w:t>14</w:t>
      </w:r>
      <w:r>
        <w:rPr>
          <w:noProof/>
        </w:rPr>
        <w:fldChar w:fldCharType="end"/>
      </w:r>
    </w:p>
    <w:p w:rsidR="00C37D74" w:rsidRDefault="00C37D7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A.8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Razlog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_Toc105547379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4567E" w:rsidRDefault="00F4567E">
      <w:pPr>
        <w:pStyle w:val="Title"/>
      </w:pPr>
      <w:r>
        <w:fldChar w:fldCharType="end"/>
      </w:r>
      <w:r>
        <w:br w:type="page"/>
      </w:r>
      <w:r w:rsidR="00235A39">
        <w:lastRenderedPageBreak/>
        <w:t>Vizija</w:t>
      </w:r>
    </w:p>
    <w:p w:rsidR="00F4567E" w:rsidRDefault="00A46BFE">
      <w:pPr>
        <w:pStyle w:val="Heading1"/>
      </w:pPr>
      <w:bookmarkStart w:id="0" w:name="_Toc105547324"/>
      <w:bookmarkStart w:id="1" w:name="_Toc436203377"/>
      <w:bookmarkStart w:id="2" w:name="_Toc452813577"/>
      <w:r>
        <w:t>Uvod</w:t>
      </w:r>
      <w:bookmarkEnd w:id="0"/>
    </w:p>
    <w:p w:rsidR="00A46BFE" w:rsidRPr="00C8389F" w:rsidRDefault="00F12EA3" w:rsidP="00A46BFE">
      <w:pPr>
        <w:pStyle w:val="BodyText"/>
      </w:pPr>
      <w:r>
        <w:t xml:space="preserve">Dokument Vizija se sastoji iz više odjeljaka u kojima se opisuje softverski alat </w:t>
      </w:r>
      <w:r w:rsidRPr="00F12EA3">
        <w:rPr>
          <w:i/>
        </w:rPr>
        <w:t>queri</w:t>
      </w:r>
      <w:r>
        <w:t>, njegova pozicija na tržištu, kao i zainteresovane strane i korisnici. Definisani su i analizirani zahtjevi koje ispunjava</w:t>
      </w:r>
      <w:r w:rsidR="00DB0460">
        <w:t>, kao i dokumentacija koja je dostupna korisnicima.</w:t>
      </w:r>
    </w:p>
    <w:p w:rsidR="00F4567E" w:rsidRDefault="00A46BFE">
      <w:pPr>
        <w:pStyle w:val="Heading2"/>
      </w:pPr>
      <w:bookmarkStart w:id="3" w:name="_Toc105547325"/>
      <w:r>
        <w:t>Svrha</w:t>
      </w:r>
      <w:bookmarkEnd w:id="3"/>
    </w:p>
    <w:p w:rsidR="001D253C" w:rsidRPr="001D253C" w:rsidRDefault="004414F1" w:rsidP="001D253C">
      <w:pPr>
        <w:pStyle w:val="BodyText"/>
      </w:pPr>
      <w:r>
        <w:t xml:space="preserve">Svrha dokumenta Vizija je da predstavi </w:t>
      </w:r>
      <w:r w:rsidR="001D253C">
        <w:t>mogućnosti koje pruža softver</w:t>
      </w:r>
      <w:r w:rsidR="00625349">
        <w:t>ski alat</w:t>
      </w:r>
      <w:r w:rsidR="001D253C">
        <w:t xml:space="preserve"> </w:t>
      </w:r>
      <w:r w:rsidR="001D253C" w:rsidRPr="001D253C">
        <w:rPr>
          <w:i/>
        </w:rPr>
        <w:t>queri</w:t>
      </w:r>
      <w:r w:rsidR="001D253C">
        <w:t xml:space="preserve">. Fokusira se na zahtjeve zainteresovanih strana i krajnjih korisnika. </w:t>
      </w:r>
      <w:r>
        <w:t>Detaljan opis pojedinačnih funkcionalnosti je prezentovan u use-case i drugoj pratećoj dokumentaciji.</w:t>
      </w:r>
    </w:p>
    <w:p w:rsidR="00F4567E" w:rsidRDefault="00A46BFE">
      <w:pPr>
        <w:pStyle w:val="Heading2"/>
      </w:pPr>
      <w:bookmarkStart w:id="4" w:name="_Toc105547326"/>
      <w:r>
        <w:t>Područje primjene</w:t>
      </w:r>
      <w:bookmarkEnd w:id="4"/>
    </w:p>
    <w:p w:rsidR="004414F1" w:rsidRPr="004414F1" w:rsidRDefault="004414F1" w:rsidP="004414F1">
      <w:pPr>
        <w:pStyle w:val="BodyText"/>
      </w:pPr>
      <w:r>
        <w:t>Dokument Vizija koristi projek</w:t>
      </w:r>
      <w:r w:rsidR="00625349">
        <w:t>tantskom timu za izradu softverskog alata</w:t>
      </w:r>
      <w:r>
        <w:t xml:space="preserve"> </w:t>
      </w:r>
      <w:r w:rsidRPr="004414F1">
        <w:rPr>
          <w:i/>
        </w:rPr>
        <w:t>queri</w:t>
      </w:r>
      <w:r w:rsidR="00235A39">
        <w:rPr>
          <w:i/>
        </w:rPr>
        <w:t>,</w:t>
      </w:r>
      <w:r>
        <w:t xml:space="preserve"> namijenjenog modelovanju baza podataka i generisanju SQL koda baziranog na formiranom grafičkom modelu baz</w:t>
      </w:r>
      <w:r w:rsidR="0084142B">
        <w:t>a podataka, jer su njim obuhvaćeni i opisani svi potrebni parametri.</w:t>
      </w:r>
    </w:p>
    <w:p w:rsidR="00F4567E" w:rsidRDefault="00A46BFE">
      <w:pPr>
        <w:pStyle w:val="Heading2"/>
      </w:pPr>
      <w:bookmarkStart w:id="5" w:name="_Toc105547327"/>
      <w:r>
        <w:t>Definicije, akronimi I skraćenice</w:t>
      </w:r>
      <w:bookmarkEnd w:id="5"/>
    </w:p>
    <w:p w:rsidR="0084142B" w:rsidRPr="0084142B" w:rsidRDefault="0084142B" w:rsidP="0084142B">
      <w:pPr>
        <w:pStyle w:val="BodyText"/>
      </w:pPr>
      <w:r>
        <w:t>Sve potrebne definicije, akronimi i skraćenice sadržani su u dokumentu Rječnik, koji je dio projektne dokumentacije.</w:t>
      </w:r>
    </w:p>
    <w:p w:rsidR="00F4567E" w:rsidRDefault="00F4567E">
      <w:pPr>
        <w:pStyle w:val="Heading2"/>
      </w:pPr>
      <w:bookmarkStart w:id="6" w:name="_Toc456598590"/>
      <w:bookmarkStart w:id="7" w:name="_Toc456600921"/>
      <w:bookmarkStart w:id="8" w:name="_Toc105547328"/>
      <w:r>
        <w:t>Reference</w:t>
      </w:r>
      <w:bookmarkEnd w:id="6"/>
      <w:bookmarkEnd w:id="7"/>
      <w:bookmarkEnd w:id="8"/>
    </w:p>
    <w:p w:rsidR="0084142B" w:rsidRDefault="0084142B" w:rsidP="00F33D5F">
      <w:pPr>
        <w:pStyle w:val="BodyText"/>
        <w:spacing w:after="60"/>
        <w:ind w:left="0" w:firstLine="720"/>
      </w:pPr>
      <w:r>
        <w:t>[1] Osnove sistema baza podataka, Elektrotehnički fakultet, Istočno Sarajevo 2018, prof. dr Srđan Nogo</w:t>
      </w:r>
    </w:p>
    <w:p w:rsidR="0084142B" w:rsidRDefault="0084142B" w:rsidP="00F33D5F">
      <w:pPr>
        <w:pStyle w:val="BodyText"/>
        <w:spacing w:after="60"/>
      </w:pPr>
      <w:r>
        <w:t>[</w:t>
      </w:r>
      <w:r w:rsidR="004465ED">
        <w:t>2</w:t>
      </w:r>
      <w:r>
        <w:t>]</w:t>
      </w:r>
      <w:r w:rsidR="004465ED" w:rsidRPr="004465ED">
        <w:t xml:space="preserve"> </w:t>
      </w:r>
      <w:hyperlink r:id="rId11" w:history="1">
        <w:r w:rsidR="00EF2383" w:rsidRPr="003D5C29">
          <w:rPr>
            <w:rStyle w:val="Hyperlink"/>
          </w:rPr>
          <w:t>Data Modeling tools</w:t>
        </w:r>
      </w:hyperlink>
    </w:p>
    <w:p w:rsidR="009C4F69" w:rsidRDefault="0084142B" w:rsidP="00F33D5F">
      <w:pPr>
        <w:pStyle w:val="BodyText"/>
        <w:spacing w:after="60"/>
      </w:pPr>
      <w:r>
        <w:t>[</w:t>
      </w:r>
      <w:r w:rsidR="004465ED">
        <w:t>3</w:t>
      </w:r>
      <w:r w:rsidR="009C4F69">
        <w:t xml:space="preserve">] </w:t>
      </w:r>
      <w:hyperlink r:id="rId12" w:history="1">
        <w:r w:rsidR="009C4F69">
          <w:rPr>
            <w:rStyle w:val="Hyperlink"/>
          </w:rPr>
          <w:t>What is a Database Model | Lucidchart</w:t>
        </w:r>
      </w:hyperlink>
      <w:r w:rsidR="009C4F69" w:rsidRPr="009C4F69">
        <w:t xml:space="preserve"> </w:t>
      </w:r>
    </w:p>
    <w:p w:rsidR="009C4F69" w:rsidRDefault="009C4F69" w:rsidP="00F33D5F">
      <w:pPr>
        <w:pStyle w:val="BodyText"/>
        <w:spacing w:after="60"/>
      </w:pPr>
      <w:r>
        <w:t xml:space="preserve">[4] </w:t>
      </w:r>
      <w:r w:rsidR="008F2544">
        <w:t>Data Modeling – SAP PowerDesigner – Dokument version 16.6-2016-02-22</w:t>
      </w:r>
    </w:p>
    <w:p w:rsidR="003D5C29" w:rsidRDefault="009C4F69" w:rsidP="00F33D5F">
      <w:pPr>
        <w:pStyle w:val="BodyText"/>
        <w:spacing w:after="60"/>
        <w:rPr>
          <w:rStyle w:val="Hyperlink"/>
        </w:rPr>
      </w:pPr>
      <w:r>
        <w:t>[5</w:t>
      </w:r>
      <w:r w:rsidR="003D5C29">
        <w:t xml:space="preserve">] </w:t>
      </w:r>
      <w:hyperlink r:id="rId13" w:history="1">
        <w:r w:rsidR="00EF2383" w:rsidRPr="004465ED">
          <w:rPr>
            <w:rStyle w:val="Hyperlink"/>
          </w:rPr>
          <w:t>MySQL Workbench</w:t>
        </w:r>
      </w:hyperlink>
    </w:p>
    <w:p w:rsidR="00F4567E" w:rsidRDefault="00A46BFE">
      <w:pPr>
        <w:pStyle w:val="Heading2"/>
      </w:pPr>
      <w:bookmarkStart w:id="9" w:name="_Toc105547329"/>
      <w:r>
        <w:t>Pregled</w:t>
      </w:r>
      <w:bookmarkEnd w:id="9"/>
    </w:p>
    <w:p w:rsidR="0084142B" w:rsidRPr="00FA15BD" w:rsidRDefault="0084142B" w:rsidP="00D2238F">
      <w:pPr>
        <w:pStyle w:val="BodyText"/>
        <w:rPr>
          <w:lang w:val="de-DE"/>
        </w:rPr>
      </w:pPr>
      <w:r w:rsidRPr="00FA15BD">
        <w:rPr>
          <w:lang w:val="de-DE"/>
        </w:rPr>
        <w:t xml:space="preserve">U nastavku je </w:t>
      </w:r>
      <w:r w:rsidR="00212033" w:rsidRPr="00FA15BD">
        <w:rPr>
          <w:lang w:val="de-DE"/>
        </w:rPr>
        <w:t xml:space="preserve">objašnjen problem koji rješava </w:t>
      </w:r>
      <w:r w:rsidR="00212033" w:rsidRPr="00FA15BD">
        <w:rPr>
          <w:i/>
          <w:lang w:val="de-DE"/>
        </w:rPr>
        <w:t>queri</w:t>
      </w:r>
      <w:r w:rsidR="00212033" w:rsidRPr="00FA15BD">
        <w:rPr>
          <w:lang w:val="de-DE"/>
        </w:rPr>
        <w:t>, analizirane su zainteresovane strane i korisnici. Detaljnije je opisan projektni proizvod, kao i svi zahtjevi koje ispunjava.</w:t>
      </w:r>
    </w:p>
    <w:p w:rsidR="00F4567E" w:rsidRDefault="00A46BFE">
      <w:pPr>
        <w:pStyle w:val="Heading1"/>
      </w:pPr>
      <w:bookmarkStart w:id="10" w:name="_Toc105547330"/>
      <w:bookmarkEnd w:id="1"/>
      <w:bookmarkEnd w:id="2"/>
      <w:r>
        <w:t>Pozicioniranje</w:t>
      </w:r>
      <w:bookmarkEnd w:id="10"/>
    </w:p>
    <w:p w:rsidR="00F4567E" w:rsidRDefault="00A46BFE" w:rsidP="00AA3990">
      <w:pPr>
        <w:pStyle w:val="Heading2"/>
      </w:pPr>
      <w:bookmarkStart w:id="11" w:name="_Toc105547331"/>
      <w:r>
        <w:t>Poslovna prilika</w:t>
      </w:r>
      <w:bookmarkEnd w:id="11"/>
    </w:p>
    <w:p w:rsidR="00AA3990" w:rsidRDefault="008F446C" w:rsidP="00F33D5F">
      <w:pPr>
        <w:pStyle w:val="BodyText"/>
      </w:pPr>
      <w:r>
        <w:t>Baza podataka je kolekcija povezanih podataka organizovana na taj način da joj je moguće lako pristupiti, njom upravljati i održavati. To tehnološko rješenje se koristi u svakodnevnom radu i interakciji sa mnogobrojnim aplikacijama i sistemima. Zbog toga se javlja potreba za modelovanjem, kao postupkom koji pomaže u izradi ili modifikovanju baza podataka. S</w:t>
      </w:r>
      <w:r w:rsidR="00212033">
        <w:t>oftver</w:t>
      </w:r>
      <w:r>
        <w:t xml:space="preserve">ski alat </w:t>
      </w:r>
      <w:r w:rsidRPr="008F446C">
        <w:rPr>
          <w:i/>
        </w:rPr>
        <w:t>queri</w:t>
      </w:r>
      <w:r>
        <w:t xml:space="preserve"> će zamijeniti postojeća softverska rješenja namijenjena</w:t>
      </w:r>
      <w:r w:rsidR="00212033">
        <w:t xml:space="preserve"> modelovanju baza podataka, jer pruža mogućnost jednostavnog crtanja ER dijagrama, a zatim i generisanja SQL upita potrebnih za izradu baze podataka. Takođe će omogućiti generisanje ER modela iz već postojeće baze podataka, kao i modifikaciju istog.</w:t>
      </w:r>
      <w:r w:rsidR="008906D3">
        <w:t xml:space="preserve"> </w:t>
      </w:r>
      <w:r>
        <w:rPr>
          <w:i/>
        </w:rPr>
        <w:t>queri</w:t>
      </w:r>
      <w:r w:rsidR="008906D3">
        <w:t xml:space="preserve"> je kompatibilan sa n</w:t>
      </w:r>
      <w:r w:rsidR="00F33D5F">
        <w:t>ajpoznatijim verzijama RDBMS-a</w:t>
      </w:r>
      <w:r w:rsidR="0065505B">
        <w:t>.</w:t>
      </w:r>
    </w:p>
    <w:p w:rsidR="00AA3990" w:rsidRDefault="00AA3990" w:rsidP="008906D3">
      <w:pPr>
        <w:pStyle w:val="BodyText"/>
      </w:pPr>
    </w:p>
    <w:p w:rsidR="00F33D5F" w:rsidRDefault="00F33D5F" w:rsidP="008906D3">
      <w:pPr>
        <w:pStyle w:val="BodyText"/>
      </w:pPr>
    </w:p>
    <w:p w:rsidR="00F33D5F" w:rsidRDefault="00F33D5F" w:rsidP="008906D3">
      <w:pPr>
        <w:pStyle w:val="BodyText"/>
      </w:pPr>
    </w:p>
    <w:p w:rsidR="00F33D5F" w:rsidRDefault="00F33D5F" w:rsidP="008906D3">
      <w:pPr>
        <w:pStyle w:val="BodyText"/>
      </w:pPr>
    </w:p>
    <w:p w:rsidR="00F33D5F" w:rsidRDefault="00F33D5F" w:rsidP="008906D3">
      <w:pPr>
        <w:pStyle w:val="BodyText"/>
      </w:pPr>
    </w:p>
    <w:p w:rsidR="00F33D5F" w:rsidRDefault="00F33D5F" w:rsidP="008906D3">
      <w:pPr>
        <w:pStyle w:val="BodyText"/>
      </w:pPr>
    </w:p>
    <w:p w:rsidR="00F33D5F" w:rsidRPr="00212033" w:rsidRDefault="00F33D5F" w:rsidP="008906D3">
      <w:pPr>
        <w:pStyle w:val="BodyText"/>
      </w:pPr>
    </w:p>
    <w:p w:rsidR="00F4567E" w:rsidRDefault="00A46BFE" w:rsidP="00994AEF">
      <w:pPr>
        <w:pStyle w:val="Heading2"/>
      </w:pPr>
      <w:bookmarkStart w:id="12" w:name="_Toc105547332"/>
      <w:r>
        <w:lastRenderedPageBreak/>
        <w:t>Definisanje problema</w:t>
      </w:r>
      <w:bookmarkEnd w:id="12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4567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7465B9">
            <w:pPr>
              <w:pStyle w:val="BodyText"/>
              <w:keepNext/>
              <w:ind w:left="72"/>
            </w:pPr>
            <w: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53E01" w:rsidRPr="00E53E01" w:rsidRDefault="00E53E01" w:rsidP="00E53E01">
            <w:pPr>
              <w:pStyle w:val="BodyText"/>
            </w:pPr>
            <w:r>
              <w:t xml:space="preserve">kreiranja i održavanja baze podataka bez vizuelnog modela </w:t>
            </w:r>
          </w:p>
        </w:tc>
      </w:tr>
      <w:tr w:rsidR="00F456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E53E01">
            <w:pPr>
              <w:pStyle w:val="BodyText"/>
              <w:keepNext/>
              <w:ind w:left="72"/>
            </w:pPr>
            <w:r>
              <w:t>utiče na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53E01" w:rsidRPr="00E53E01" w:rsidRDefault="00E53E01" w:rsidP="00F72E31">
            <w:pPr>
              <w:pStyle w:val="BodyText"/>
            </w:pPr>
            <w:r>
              <w:t>korisnike koji</w:t>
            </w:r>
            <w:r w:rsidR="00F72E31">
              <w:t xml:space="preserve"> rade sa bazama</w:t>
            </w:r>
            <w:r>
              <w:t xml:space="preserve"> podataka</w:t>
            </w:r>
          </w:p>
        </w:tc>
      </w:tr>
      <w:tr w:rsidR="00F456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E53E01">
            <w:pPr>
              <w:pStyle w:val="BodyText"/>
              <w:keepNext/>
              <w:ind w:left="72"/>
            </w:pPr>
            <w:r>
              <w:t>što dovodi do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53E01" w:rsidRPr="00E53E01" w:rsidRDefault="00E53E01" w:rsidP="00E53E01">
            <w:pPr>
              <w:pStyle w:val="BodyText"/>
            </w:pPr>
            <w:r>
              <w:t>nedovoljno efikasnog kreiranja i održavanja baze podataka i</w:t>
            </w:r>
            <w:r w:rsidR="009943C1">
              <w:t xml:space="preserve"> pri tome</w:t>
            </w:r>
            <w:r>
              <w:t xml:space="preserve"> </w:t>
            </w:r>
            <w:r w:rsidR="009943C1">
              <w:t>neželjenog gubitka vremena .</w:t>
            </w:r>
          </w:p>
        </w:tc>
      </w:tr>
      <w:tr w:rsidR="00F456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D2238F">
            <w:pPr>
              <w:pStyle w:val="BodyText"/>
              <w:ind w:left="72"/>
            </w:pPr>
            <w:r>
              <w:t>Uspješno rješenje bi bila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C1" w:rsidRPr="009943C1" w:rsidRDefault="00D2238F" w:rsidP="009943C1">
            <w:pPr>
              <w:pStyle w:val="BodyText"/>
            </w:pPr>
            <w:r>
              <w:t>izrada adekvatnog</w:t>
            </w:r>
            <w:r w:rsidR="009943C1">
              <w:t xml:space="preserve"> softver</w:t>
            </w:r>
            <w:r>
              <w:t>skog alata</w:t>
            </w:r>
            <w:r w:rsidR="009943C1">
              <w:t xml:space="preserve"> koji na jednostavan način modeluje bazu podataka, a istovremeno omogućuje kreiranje SQL koda na osnovu modela, i obrnuto.</w:t>
            </w:r>
          </w:p>
        </w:tc>
      </w:tr>
    </w:tbl>
    <w:p w:rsidR="00F4567E" w:rsidRDefault="00A46BFE" w:rsidP="00994AEF">
      <w:pPr>
        <w:pStyle w:val="Heading2"/>
      </w:pPr>
      <w:bookmarkStart w:id="13" w:name="_Toc105547333"/>
      <w:r>
        <w:t>Pozicija proizvoda na tržištu</w:t>
      </w:r>
      <w:bookmarkEnd w:id="13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4567E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9943C1">
            <w:pPr>
              <w:pStyle w:val="BodyText"/>
              <w:keepNext/>
              <w:ind w:left="72"/>
            </w:pPr>
            <w:r>
              <w:t>Za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943C1" w:rsidRPr="009943C1" w:rsidRDefault="009943C1" w:rsidP="009943C1">
            <w:pPr>
              <w:pStyle w:val="BodyText"/>
            </w:pPr>
            <w:r>
              <w:t>studente/uč</w:t>
            </w:r>
            <w:r w:rsidR="00235A39">
              <w:t xml:space="preserve">enike, programere, projektante i </w:t>
            </w:r>
            <w:r>
              <w:t>administratore</w:t>
            </w:r>
            <w:r w:rsidR="00EF2383">
              <w:t xml:space="preserve"> </w:t>
            </w:r>
            <w:r w:rsidR="00235A39">
              <w:t xml:space="preserve"> </w:t>
            </w:r>
          </w:p>
        </w:tc>
      </w:tr>
      <w:tr w:rsidR="00F456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9943C1">
            <w:pPr>
              <w:pStyle w:val="BodyText"/>
              <w:keepNext/>
              <w:ind w:left="72"/>
            </w:pPr>
            <w:r>
              <w:t>koji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C1" w:rsidRPr="009943C1" w:rsidRDefault="009943C1" w:rsidP="009943C1">
            <w:pPr>
              <w:pStyle w:val="BodyText"/>
            </w:pPr>
            <w:r>
              <w:t>se bave kreiranjem i modifikovanjem baza podataka.</w:t>
            </w:r>
          </w:p>
        </w:tc>
      </w:tr>
      <w:tr w:rsidR="00F456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Pr="009943C1" w:rsidRDefault="009943C1">
            <w:pPr>
              <w:pStyle w:val="BodyText"/>
              <w:keepNext/>
              <w:ind w:left="72"/>
              <w:rPr>
                <w:i/>
              </w:rPr>
            </w:pPr>
            <w:r w:rsidRPr="009943C1">
              <w:rPr>
                <w:i/>
              </w:rPr>
              <w:t>queri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C1" w:rsidRPr="009943C1" w:rsidRDefault="00AA3990" w:rsidP="00AA3990">
            <w:pPr>
              <w:pStyle w:val="BodyText"/>
              <w:ind w:left="0"/>
            </w:pPr>
            <w:r>
              <w:t xml:space="preserve">               </w:t>
            </w:r>
            <w:r w:rsidR="009943C1">
              <w:t>je softver</w:t>
            </w:r>
            <w:r w:rsidR="00D2238F">
              <w:t>ski alat</w:t>
            </w:r>
          </w:p>
        </w:tc>
      </w:tr>
      <w:tr w:rsidR="00F456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9943C1">
            <w:pPr>
              <w:pStyle w:val="BodyText"/>
              <w:keepNext/>
              <w:ind w:left="72"/>
            </w:pPr>
            <w:r>
              <w:t>koji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43C1" w:rsidRPr="009943C1" w:rsidRDefault="009943C1" w:rsidP="00EF2383">
            <w:pPr>
              <w:pStyle w:val="BodyText"/>
            </w:pPr>
            <w:r>
              <w:t>omogućava kreiranje modela baze podataka i generisanje SQL koda na osnovu njega, ali i inverzan postupak automatskog kreiranja modela za već postojeću bazu podataka, te modifikovanje istog.</w:t>
            </w:r>
          </w:p>
        </w:tc>
      </w:tr>
      <w:tr w:rsidR="00F456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4567E" w:rsidRDefault="006662C4">
            <w:pPr>
              <w:pStyle w:val="BodyText"/>
              <w:keepNext/>
              <w:ind w:left="72"/>
            </w:pPr>
            <w:r>
              <w:t>Za razliku od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62C4" w:rsidRPr="006662C4" w:rsidRDefault="006662C4" w:rsidP="00EF2383">
            <w:pPr>
              <w:pStyle w:val="BodyText"/>
            </w:pPr>
            <w:r>
              <w:t xml:space="preserve">alternativnih </w:t>
            </w:r>
            <w:r w:rsidR="00D2238F">
              <w:t xml:space="preserve">softverskih </w:t>
            </w:r>
            <w:r>
              <w:t xml:space="preserve">rješenja ovog problema koji nemaju jednostavan način izrade modela, ili nemaju mogućnost generisanja SQL </w:t>
            </w:r>
            <w:r w:rsidR="00EF2383">
              <w:t>koda</w:t>
            </w:r>
            <w:r>
              <w:t>,</w:t>
            </w:r>
          </w:p>
        </w:tc>
      </w:tr>
      <w:tr w:rsidR="00F4567E" w:rsidRPr="00FA15B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4567E" w:rsidRDefault="006662C4">
            <w:pPr>
              <w:pStyle w:val="BodyText"/>
              <w:ind w:left="72"/>
            </w:pPr>
            <w:r>
              <w:t>naš proizvod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662C4" w:rsidRPr="00FA15BD" w:rsidRDefault="006662C4" w:rsidP="00F72E31">
            <w:pPr>
              <w:pStyle w:val="BodyText"/>
              <w:rPr>
                <w:lang w:val="de-DE"/>
              </w:rPr>
            </w:pPr>
            <w:r>
              <w:t xml:space="preserve">pruža mogućnost brzog </w:t>
            </w:r>
            <w:r w:rsidR="00F72E31">
              <w:t xml:space="preserve">kreiranja modela, kako uz jednostavnu manipulaciju objektima ER dijagrama, tako i automatski iz SQL koda već kreirane baze podataka. </w:t>
            </w:r>
            <w:r w:rsidR="00F72E31" w:rsidRPr="00FA15BD">
              <w:rPr>
                <w:lang w:val="de-DE"/>
              </w:rPr>
              <w:t>Istovremeno se “na klik” može generisati SQL kod na osnovu modela.</w:t>
            </w:r>
          </w:p>
        </w:tc>
      </w:tr>
    </w:tbl>
    <w:p w:rsidR="00AA3990" w:rsidRPr="00FA15BD" w:rsidRDefault="00AA3990" w:rsidP="00F33D5F">
      <w:pPr>
        <w:pStyle w:val="Heading1"/>
        <w:numPr>
          <w:ilvl w:val="0"/>
          <w:numId w:val="0"/>
        </w:numPr>
        <w:rPr>
          <w:lang w:val="de-DE"/>
        </w:rPr>
      </w:pPr>
      <w:bookmarkStart w:id="14" w:name="_Toc436203381"/>
    </w:p>
    <w:p w:rsidR="00F4567E" w:rsidRDefault="00F72E31">
      <w:pPr>
        <w:pStyle w:val="Heading1"/>
      </w:pPr>
      <w:bookmarkStart w:id="15" w:name="_Toc105547334"/>
      <w:r>
        <w:t>Opisi zainteresovanih strana i korisnika</w:t>
      </w:r>
      <w:bookmarkEnd w:id="15"/>
    </w:p>
    <w:p w:rsidR="00F4567E" w:rsidRDefault="0049635B">
      <w:pPr>
        <w:pStyle w:val="Heading2"/>
        <w:widowControl/>
      </w:pPr>
      <w:bookmarkStart w:id="16" w:name="_Toc105547335"/>
      <w:r>
        <w:t>Demografija tržišta</w:t>
      </w:r>
      <w:bookmarkEnd w:id="16"/>
    </w:p>
    <w:p w:rsidR="00106330" w:rsidRDefault="00106330" w:rsidP="00106330">
      <w:pPr>
        <w:pStyle w:val="BodyText"/>
      </w:pPr>
      <w:r>
        <w:t xml:space="preserve">Baze podataka su nezamjenljiv dio skoro svih aplikacija i računarskih sistema uopšte. </w:t>
      </w:r>
      <w:r w:rsidR="005C5B82">
        <w:t>Za efikasniju izradu i održavanje baze podataka, neophodno je kreirati odgov</w:t>
      </w:r>
      <w:r w:rsidR="00235A39">
        <w:t>arajući model. Studenti na fakul</w:t>
      </w:r>
      <w:r w:rsidR="005C5B82">
        <w:t>tetima iz oblasti računarstva i informatike uče o bazama</w:t>
      </w:r>
      <w:r w:rsidR="00235A39">
        <w:t xml:space="preserve"> podataka, te modelovanju istih. Sličan “problem” analiziraju i u drugim obrazovnim ustanovama.</w:t>
      </w:r>
      <w:r w:rsidR="007553EE">
        <w:t xml:space="preserve"> </w:t>
      </w:r>
      <w:r w:rsidR="005C5B82">
        <w:t xml:space="preserve">Brojne IT kompanije imaju posebna radna mjesta u čijem je opisu održavanje baze podataka. S druge strane, programeri će vjerovatno naići na potrebu za postojanjem baze podataka prilikom rješavanja svog specifičnog problema. Svima njima je neophodno modelovati bazu podataka, što omogućava </w:t>
      </w:r>
      <w:r w:rsidR="00625349">
        <w:rPr>
          <w:i/>
        </w:rPr>
        <w:t>queri</w:t>
      </w:r>
      <w:r w:rsidR="005C5B82">
        <w:t xml:space="preserve">. </w:t>
      </w:r>
    </w:p>
    <w:p w:rsidR="00AA3990" w:rsidRDefault="00AA3990" w:rsidP="00106330">
      <w:pPr>
        <w:pStyle w:val="BodyText"/>
      </w:pPr>
    </w:p>
    <w:p w:rsidR="00AA3990" w:rsidRDefault="00AA3990" w:rsidP="00106330">
      <w:pPr>
        <w:pStyle w:val="BodyText"/>
      </w:pPr>
    </w:p>
    <w:p w:rsidR="00AA3990" w:rsidRPr="005C5B82" w:rsidRDefault="00AA3990" w:rsidP="00106330">
      <w:pPr>
        <w:pStyle w:val="BodyText"/>
      </w:pPr>
    </w:p>
    <w:p w:rsidR="00F4567E" w:rsidRDefault="0049635B">
      <w:pPr>
        <w:pStyle w:val="Heading2"/>
      </w:pPr>
      <w:bookmarkStart w:id="17" w:name="_Toc105547336"/>
      <w:r>
        <w:lastRenderedPageBreak/>
        <w:t>Rezime zainteresovanih strana</w:t>
      </w:r>
      <w:bookmarkEnd w:id="17"/>
    </w:p>
    <w:tbl>
      <w:tblPr>
        <w:tblStyle w:val="LightList"/>
        <w:tblW w:w="8627" w:type="dxa"/>
        <w:tblInd w:w="837" w:type="dxa"/>
        <w:tblLayout w:type="fixed"/>
        <w:tblLook w:val="00A0" w:firstRow="1" w:lastRow="0" w:firstColumn="1" w:lastColumn="0" w:noHBand="0" w:noVBand="0"/>
      </w:tblPr>
      <w:tblGrid>
        <w:gridCol w:w="1955"/>
        <w:gridCol w:w="2610"/>
        <w:gridCol w:w="4062"/>
      </w:tblGrid>
      <w:tr w:rsidR="00994AEF" w:rsidTr="0099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994AEF" w:rsidRDefault="00994AEF" w:rsidP="000D282E">
            <w:pPr>
              <w:pStyle w:val="BodyText"/>
              <w:ind w:left="0"/>
              <w:rPr>
                <w:b w:val="0"/>
              </w:rPr>
            </w:pPr>
            <w:r>
              <w:t>Naziv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94AEF" w:rsidRDefault="00994AEF" w:rsidP="000D282E">
            <w:pPr>
              <w:pStyle w:val="BodyText"/>
              <w:ind w:left="0"/>
              <w:rPr>
                <w:b w:val="0"/>
              </w:rPr>
            </w:pPr>
            <w:r>
              <w:t>Opis</w:t>
            </w:r>
          </w:p>
        </w:tc>
        <w:tc>
          <w:tcPr>
            <w:tcW w:w="4062" w:type="dxa"/>
          </w:tcPr>
          <w:p w:rsidR="00994AEF" w:rsidRDefault="00994AEF" w:rsidP="000D282E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Odgovornosti</w:t>
            </w:r>
          </w:p>
        </w:tc>
      </w:tr>
      <w:tr w:rsidR="00994AEF" w:rsidRPr="00FA15BD" w:rsidTr="0099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994AEF" w:rsidRPr="00994AEF" w:rsidRDefault="00994AEF" w:rsidP="00994AEF">
            <w:pPr>
              <w:pStyle w:val="InfoBlue"/>
              <w:rPr>
                <w:b w:val="0"/>
              </w:rPr>
            </w:pPr>
            <w:r>
              <w:rPr>
                <w:b w:val="0"/>
              </w:rPr>
              <w:t>IT kompanije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94AEF" w:rsidRPr="00FA15BD" w:rsidRDefault="00994AEF" w:rsidP="00994AEF">
            <w:pPr>
              <w:pStyle w:val="BodyText"/>
              <w:ind w:left="0"/>
              <w:rPr>
                <w:lang w:val="de-DE"/>
              </w:rPr>
            </w:pPr>
            <w:r w:rsidRPr="00FA15BD">
              <w:rPr>
                <w:lang w:val="de-DE"/>
              </w:rPr>
              <w:t xml:space="preserve">Preduzeća (firme) čija su djelatnost informacione tehnologije. </w:t>
            </w:r>
          </w:p>
        </w:tc>
        <w:tc>
          <w:tcPr>
            <w:tcW w:w="4062" w:type="dxa"/>
          </w:tcPr>
          <w:p w:rsidR="00994AEF" w:rsidRPr="00FA15BD" w:rsidRDefault="00994AEF" w:rsidP="00994AEF">
            <w:pPr>
              <w:pStyle w:val="InfoBlu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FA15BD">
              <w:rPr>
                <w:lang w:val="de-DE"/>
              </w:rPr>
              <w:t>Projektovanje i izrada softverskih proizvoda i njihovo plasiranje na tržište.</w:t>
            </w:r>
          </w:p>
        </w:tc>
      </w:tr>
      <w:tr w:rsidR="00994AEF" w:rsidTr="0099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994AEF" w:rsidRPr="00994AEF" w:rsidRDefault="00994AEF" w:rsidP="007553EE">
            <w:pPr>
              <w:pStyle w:val="BodyText"/>
              <w:ind w:left="0"/>
              <w:rPr>
                <w:b w:val="0"/>
              </w:rPr>
            </w:pPr>
            <w:r w:rsidRPr="00994AEF">
              <w:rPr>
                <w:b w:val="0"/>
              </w:rPr>
              <w:t>Obrazovne ustanove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94AEF" w:rsidRPr="007553EE" w:rsidRDefault="00994AEF" w:rsidP="00E634A7">
            <w:pPr>
              <w:pStyle w:val="BodyText"/>
              <w:ind w:left="0"/>
            </w:pPr>
            <w:r>
              <w:t xml:space="preserve">Javne ili privatne ustanove koje su akreditovane za izvođenje nastave. </w:t>
            </w:r>
          </w:p>
        </w:tc>
        <w:tc>
          <w:tcPr>
            <w:tcW w:w="4062" w:type="dxa"/>
          </w:tcPr>
          <w:p w:rsidR="00994AEF" w:rsidRPr="007553EE" w:rsidRDefault="00994AEF" w:rsidP="00EF2383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Provođenje jednog ili više obrazovnih programa usmjerenih na obrazovanje studenata/učenika.</w:t>
            </w:r>
          </w:p>
        </w:tc>
      </w:tr>
      <w:tr w:rsidR="00994AEF" w:rsidTr="0099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994AEF" w:rsidRPr="00994AEF" w:rsidRDefault="00994AEF" w:rsidP="008F5580">
            <w:pPr>
              <w:pStyle w:val="BodyText"/>
              <w:ind w:left="0"/>
              <w:rPr>
                <w:b w:val="0"/>
              </w:rPr>
            </w:pPr>
            <w:r w:rsidRPr="00994AEF">
              <w:rPr>
                <w:b w:val="0"/>
              </w:rPr>
              <w:t>Ostali korisnici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94AEF" w:rsidRPr="008F5580" w:rsidRDefault="00994AEF" w:rsidP="008F5580">
            <w:pPr>
              <w:pStyle w:val="BodyText"/>
              <w:ind w:left="0"/>
            </w:pPr>
            <w:r>
              <w:t>Sve osobe zainteresovane za modelovanje baze podataka</w:t>
            </w:r>
          </w:p>
        </w:tc>
        <w:tc>
          <w:tcPr>
            <w:tcW w:w="4062" w:type="dxa"/>
          </w:tcPr>
          <w:p w:rsidR="00994AEF" w:rsidRPr="00E634A7" w:rsidRDefault="00994AEF" w:rsidP="00E634A7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Kreiranje ili modifikovanje baza podataka u sklopu privatnih projekata</w:t>
            </w:r>
          </w:p>
        </w:tc>
      </w:tr>
    </w:tbl>
    <w:p w:rsidR="00F4567E" w:rsidRDefault="0049635B" w:rsidP="00AA3990">
      <w:pPr>
        <w:pStyle w:val="Heading2"/>
      </w:pPr>
      <w:bookmarkStart w:id="18" w:name="_Toc105547337"/>
      <w:r>
        <w:t>Rezime korisnika</w:t>
      </w:r>
      <w:bookmarkEnd w:id="18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48"/>
        <w:gridCol w:w="4572"/>
        <w:gridCol w:w="2628"/>
      </w:tblGrid>
      <w:tr w:rsidR="002D4A00" w:rsidTr="002D4A00">
        <w:trPr>
          <w:trHeight w:val="418"/>
        </w:trPr>
        <w:tc>
          <w:tcPr>
            <w:tcW w:w="1548" w:type="dxa"/>
            <w:shd w:val="solid" w:color="000000" w:fill="FFFFFF"/>
          </w:tcPr>
          <w:p w:rsidR="002D4A00" w:rsidRDefault="002D4A00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4572" w:type="dxa"/>
            <w:shd w:val="solid" w:color="000000" w:fill="FFFFFF"/>
          </w:tcPr>
          <w:p w:rsidR="002D4A00" w:rsidRDefault="002D4A00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628" w:type="dxa"/>
            <w:shd w:val="solid" w:color="000000" w:fill="FFFFFF"/>
          </w:tcPr>
          <w:p w:rsidR="002D4A00" w:rsidRDefault="002D4A00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Zainteresovana strana</w:t>
            </w:r>
          </w:p>
        </w:tc>
      </w:tr>
      <w:tr w:rsidR="00235A39" w:rsidTr="00994AEF">
        <w:trPr>
          <w:trHeight w:val="680"/>
        </w:trPr>
        <w:tc>
          <w:tcPr>
            <w:tcW w:w="1548" w:type="dxa"/>
          </w:tcPr>
          <w:p w:rsidR="00235A39" w:rsidRPr="00C35633" w:rsidRDefault="00235A39" w:rsidP="00C35633">
            <w:pPr>
              <w:pStyle w:val="BodyText"/>
              <w:ind w:left="0"/>
            </w:pPr>
            <w:r>
              <w:t>Administrator baze podataka</w:t>
            </w:r>
          </w:p>
        </w:tc>
        <w:tc>
          <w:tcPr>
            <w:tcW w:w="4572" w:type="dxa"/>
          </w:tcPr>
          <w:p w:rsidR="00235A39" w:rsidRPr="00002171" w:rsidRDefault="00235A39" w:rsidP="00AA3990">
            <w:pPr>
              <w:pStyle w:val="BodyText"/>
              <w:ind w:left="0"/>
            </w:pPr>
            <w:r>
              <w:t>Osoba koja održava i modifi</w:t>
            </w:r>
            <w:r w:rsidR="00994AEF">
              <w:t>kuje baze podataka</w:t>
            </w:r>
          </w:p>
        </w:tc>
        <w:tc>
          <w:tcPr>
            <w:tcW w:w="2628" w:type="dxa"/>
          </w:tcPr>
          <w:p w:rsidR="00235A39" w:rsidRPr="005F27B0" w:rsidRDefault="00235A39" w:rsidP="005F27B0">
            <w:pPr>
              <w:pStyle w:val="BodyText"/>
              <w:ind w:left="0"/>
            </w:pPr>
            <w:r>
              <w:t>Zaposlen u IT kompaniji</w:t>
            </w:r>
          </w:p>
        </w:tc>
      </w:tr>
      <w:tr w:rsidR="00235A39" w:rsidTr="00994AEF">
        <w:trPr>
          <w:trHeight w:val="680"/>
        </w:trPr>
        <w:tc>
          <w:tcPr>
            <w:tcW w:w="1548" w:type="dxa"/>
          </w:tcPr>
          <w:p w:rsidR="00235A39" w:rsidRPr="00A850C2" w:rsidRDefault="00235A39" w:rsidP="00A850C2">
            <w:pPr>
              <w:pStyle w:val="BodyText"/>
              <w:ind w:left="0"/>
            </w:pPr>
            <w:r>
              <w:t>Projektant baze podataka</w:t>
            </w:r>
          </w:p>
        </w:tc>
        <w:tc>
          <w:tcPr>
            <w:tcW w:w="4572" w:type="dxa"/>
          </w:tcPr>
          <w:p w:rsidR="00235A39" w:rsidRPr="00235A39" w:rsidRDefault="00235A39" w:rsidP="00235A39">
            <w:pPr>
              <w:pStyle w:val="BodyText"/>
              <w:ind w:left="0"/>
            </w:pPr>
            <w:r>
              <w:t>Osob</w:t>
            </w:r>
            <w:r w:rsidR="00994AEF">
              <w:t>a koja projektuje bazu podataka</w:t>
            </w:r>
          </w:p>
          <w:p w:rsidR="00235A39" w:rsidRDefault="00235A39" w:rsidP="00994AEF">
            <w:pPr>
              <w:pStyle w:val="InfoBlue"/>
            </w:pPr>
          </w:p>
        </w:tc>
        <w:tc>
          <w:tcPr>
            <w:tcW w:w="2628" w:type="dxa"/>
          </w:tcPr>
          <w:p w:rsidR="00235A39" w:rsidRPr="00A850C2" w:rsidRDefault="00235A39" w:rsidP="00A850C2">
            <w:pPr>
              <w:pStyle w:val="BodyText"/>
              <w:ind w:left="0"/>
            </w:pPr>
            <w:r>
              <w:t>Zaposlen u IT kompaniji</w:t>
            </w:r>
          </w:p>
        </w:tc>
      </w:tr>
      <w:tr w:rsidR="00235A39" w:rsidTr="00994AEF">
        <w:trPr>
          <w:trHeight w:val="680"/>
        </w:trPr>
        <w:tc>
          <w:tcPr>
            <w:tcW w:w="1548" w:type="dxa"/>
          </w:tcPr>
          <w:p w:rsidR="00235A39" w:rsidRPr="00983214" w:rsidRDefault="00235A39" w:rsidP="00983214">
            <w:pPr>
              <w:pStyle w:val="BodyText"/>
              <w:ind w:left="0"/>
            </w:pPr>
            <w:r>
              <w:t>Programer</w:t>
            </w:r>
          </w:p>
        </w:tc>
        <w:tc>
          <w:tcPr>
            <w:tcW w:w="4572" w:type="dxa"/>
          </w:tcPr>
          <w:p w:rsidR="00235A39" w:rsidRPr="00235A39" w:rsidRDefault="00235A39" w:rsidP="00235A39">
            <w:pPr>
              <w:pStyle w:val="BodyText"/>
              <w:ind w:left="0"/>
            </w:pPr>
            <w:r>
              <w:t>Osoba k</w:t>
            </w:r>
            <w:r w:rsidR="002D4A00">
              <w:t>oja razvija softverski proizvod i u tom procesu naiđe na pot</w:t>
            </w:r>
            <w:r w:rsidR="00994AEF">
              <w:t>rebu dizajniranja baze podataka</w:t>
            </w:r>
          </w:p>
        </w:tc>
        <w:tc>
          <w:tcPr>
            <w:tcW w:w="2628" w:type="dxa"/>
          </w:tcPr>
          <w:p w:rsidR="00235A39" w:rsidRPr="00983214" w:rsidRDefault="00235A39" w:rsidP="00983214">
            <w:pPr>
              <w:pStyle w:val="BodyText"/>
              <w:ind w:left="0"/>
            </w:pPr>
            <w:r>
              <w:t>Zaposlen u IT kompaniji ili samozaposlen</w:t>
            </w:r>
          </w:p>
        </w:tc>
      </w:tr>
      <w:tr w:rsidR="00235A39" w:rsidTr="00994AEF">
        <w:trPr>
          <w:trHeight w:val="680"/>
        </w:trPr>
        <w:tc>
          <w:tcPr>
            <w:tcW w:w="1548" w:type="dxa"/>
          </w:tcPr>
          <w:p w:rsidR="00235A39" w:rsidRPr="00983214" w:rsidRDefault="00235A39" w:rsidP="00983214">
            <w:pPr>
              <w:pStyle w:val="BodyText"/>
              <w:ind w:left="0"/>
            </w:pPr>
            <w:r>
              <w:t>Profesor</w:t>
            </w:r>
          </w:p>
        </w:tc>
        <w:tc>
          <w:tcPr>
            <w:tcW w:w="4572" w:type="dxa"/>
          </w:tcPr>
          <w:p w:rsidR="00235A39" w:rsidRDefault="002D4A00" w:rsidP="00994AEF">
            <w:pPr>
              <w:pStyle w:val="BodyText"/>
              <w:ind w:left="0"/>
            </w:pPr>
            <w:r>
              <w:t>Osoba koja podučava studente</w:t>
            </w:r>
            <w:r w:rsidR="00994AEF">
              <w:t>/učenike radu sa bazom podataka</w:t>
            </w:r>
          </w:p>
        </w:tc>
        <w:tc>
          <w:tcPr>
            <w:tcW w:w="2628" w:type="dxa"/>
          </w:tcPr>
          <w:p w:rsidR="00235A39" w:rsidRPr="00983214" w:rsidRDefault="00235A39" w:rsidP="00983214">
            <w:pPr>
              <w:pStyle w:val="BodyText"/>
              <w:ind w:left="0"/>
            </w:pPr>
            <w:r>
              <w:t>Zaposlen u obrazovnoj ustanovi</w:t>
            </w:r>
          </w:p>
        </w:tc>
      </w:tr>
      <w:tr w:rsidR="00235A39" w:rsidTr="00994AEF">
        <w:trPr>
          <w:trHeight w:val="680"/>
        </w:trPr>
        <w:tc>
          <w:tcPr>
            <w:tcW w:w="1548" w:type="dxa"/>
          </w:tcPr>
          <w:p w:rsidR="00235A39" w:rsidRPr="00983214" w:rsidRDefault="00994AEF" w:rsidP="00983214">
            <w:pPr>
              <w:pStyle w:val="BodyText"/>
              <w:ind w:left="0"/>
            </w:pPr>
            <w:r>
              <w:t>Student/uč</w:t>
            </w:r>
            <w:r w:rsidR="00235A39">
              <w:t>enik</w:t>
            </w:r>
          </w:p>
        </w:tc>
        <w:tc>
          <w:tcPr>
            <w:tcW w:w="4572" w:type="dxa"/>
          </w:tcPr>
          <w:p w:rsidR="00235A39" w:rsidRDefault="002D4A00" w:rsidP="00994AEF">
            <w:pPr>
              <w:pStyle w:val="BodyText"/>
              <w:ind w:left="0"/>
            </w:pPr>
            <w:r>
              <w:t>Osoba koja uči modelovanje baze podataka u sklopu predmeta u školi/faklutetu</w:t>
            </w:r>
          </w:p>
        </w:tc>
        <w:tc>
          <w:tcPr>
            <w:tcW w:w="2628" w:type="dxa"/>
          </w:tcPr>
          <w:p w:rsidR="00235A39" w:rsidRPr="00983214" w:rsidRDefault="00235A39" w:rsidP="00983214">
            <w:pPr>
              <w:pStyle w:val="BodyText"/>
              <w:ind w:left="0"/>
            </w:pPr>
            <w:r>
              <w:t>Pohađa nastavu u obrazovnoj ustanovi</w:t>
            </w:r>
          </w:p>
        </w:tc>
      </w:tr>
      <w:tr w:rsidR="00235A39" w:rsidTr="00994AEF">
        <w:trPr>
          <w:trHeight w:val="680"/>
        </w:trPr>
        <w:tc>
          <w:tcPr>
            <w:tcW w:w="1548" w:type="dxa"/>
          </w:tcPr>
          <w:p w:rsidR="00235A39" w:rsidRPr="00A850C2" w:rsidRDefault="00235A39" w:rsidP="00A850C2">
            <w:pPr>
              <w:pStyle w:val="BodyText"/>
              <w:ind w:left="0"/>
            </w:pPr>
            <w:r>
              <w:t>Ostali korisnici</w:t>
            </w:r>
          </w:p>
        </w:tc>
        <w:tc>
          <w:tcPr>
            <w:tcW w:w="4572" w:type="dxa"/>
          </w:tcPr>
          <w:p w:rsidR="00235A39" w:rsidRPr="00FA15BD" w:rsidRDefault="002D4A00" w:rsidP="00994AEF">
            <w:pPr>
              <w:pStyle w:val="BodyText"/>
              <w:ind w:left="0"/>
              <w:rPr>
                <w:lang w:val="de-DE"/>
              </w:rPr>
            </w:pPr>
            <w:r w:rsidRPr="00FA15BD">
              <w:rPr>
                <w:lang w:val="de-DE"/>
              </w:rPr>
              <w:t>Osobe koje modeluju bazu podataka u privatne svrhe</w:t>
            </w:r>
          </w:p>
        </w:tc>
        <w:tc>
          <w:tcPr>
            <w:tcW w:w="2628" w:type="dxa"/>
          </w:tcPr>
          <w:p w:rsidR="00235A39" w:rsidRPr="00A850C2" w:rsidRDefault="00235A39" w:rsidP="00A850C2">
            <w:pPr>
              <w:pStyle w:val="BodyText"/>
              <w:ind w:left="0"/>
            </w:pPr>
            <w:r>
              <w:t>Ostali korisnici</w:t>
            </w:r>
          </w:p>
        </w:tc>
      </w:tr>
    </w:tbl>
    <w:p w:rsidR="00F4567E" w:rsidRDefault="00F4567E" w:rsidP="00994AEF">
      <w:pPr>
        <w:pStyle w:val="BodyText"/>
        <w:ind w:left="0"/>
      </w:pPr>
    </w:p>
    <w:p w:rsidR="00F4567E" w:rsidRDefault="00BE79B6" w:rsidP="00AA3990">
      <w:pPr>
        <w:pStyle w:val="Heading2"/>
      </w:pPr>
      <w:bookmarkStart w:id="19" w:name="_Toc105547338"/>
      <w:r>
        <w:t>Korisničko okruženje</w:t>
      </w:r>
      <w:bookmarkEnd w:id="19"/>
    </w:p>
    <w:p w:rsidR="00AA3990" w:rsidRPr="00FA15BD" w:rsidRDefault="00BE79B6" w:rsidP="00994AEF">
      <w:pPr>
        <w:pStyle w:val="BodyText"/>
        <w:rPr>
          <w:lang w:val="de-DE"/>
        </w:rPr>
      </w:pPr>
      <w:r w:rsidRPr="00FA15BD">
        <w:rPr>
          <w:lang w:val="de-DE"/>
        </w:rPr>
        <w:t>Za korištenje</w:t>
      </w:r>
      <w:r w:rsidRPr="00FA15BD">
        <w:rPr>
          <w:i/>
          <w:lang w:val="de-DE"/>
        </w:rPr>
        <w:t xml:space="preserve"> queri </w:t>
      </w:r>
      <w:r w:rsidR="00625349" w:rsidRPr="00FA15BD">
        <w:rPr>
          <w:lang w:val="de-DE"/>
        </w:rPr>
        <w:t>softverskog alata</w:t>
      </w:r>
      <w:r w:rsidRPr="00FA15BD">
        <w:rPr>
          <w:lang w:val="de-DE"/>
        </w:rPr>
        <w:t xml:space="preserve"> je potrebno imati instaliranu JVM, jer je kodiran u Java programskom jeziku. Svi ostali potrebni resursi dolaze uz softver.</w:t>
      </w:r>
      <w:r w:rsidR="00761EC6" w:rsidRPr="00FA15BD">
        <w:rPr>
          <w:lang w:val="de-DE"/>
        </w:rPr>
        <w:t xml:space="preserve"> Poželjno je da računar ima pristup internetu, jer je moguće koristiti Cloud servise za čuvanje/importovanje modela.</w:t>
      </w:r>
    </w:p>
    <w:p w:rsidR="00F4567E" w:rsidRDefault="000C29D1">
      <w:pPr>
        <w:pStyle w:val="Heading2"/>
        <w:widowControl/>
      </w:pPr>
      <w:bookmarkStart w:id="20" w:name="_Toc105547339"/>
      <w:r>
        <w:t>Profili zainteresovanih strana</w:t>
      </w:r>
      <w:bookmarkEnd w:id="20"/>
    </w:p>
    <w:p w:rsidR="00F4567E" w:rsidRDefault="000C29D1">
      <w:pPr>
        <w:pStyle w:val="Heading3"/>
      </w:pPr>
      <w:bookmarkStart w:id="21" w:name="_Toc105547340"/>
      <w:r>
        <w:t>IT kompanije</w:t>
      </w:r>
      <w:bookmarkEnd w:id="21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F4567E">
        <w:tc>
          <w:tcPr>
            <w:tcW w:w="1890" w:type="dxa"/>
          </w:tcPr>
          <w:p w:rsidR="00F4567E" w:rsidRDefault="000C29D1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0C29D1" w:rsidRPr="000C29D1" w:rsidRDefault="000C29D1" w:rsidP="000C29D1">
            <w:pPr>
              <w:pStyle w:val="BodyText"/>
              <w:ind w:left="0"/>
            </w:pPr>
            <w:r>
              <w:t>Privredni subjekti koji se bave projektovanjem i izradom softvera.</w:t>
            </w:r>
          </w:p>
        </w:tc>
      </w:tr>
      <w:tr w:rsidR="00F4567E">
        <w:tc>
          <w:tcPr>
            <w:tcW w:w="1890" w:type="dxa"/>
          </w:tcPr>
          <w:p w:rsidR="00F4567E" w:rsidRDefault="00F4567E" w:rsidP="000C29D1">
            <w:pPr>
              <w:rPr>
                <w:b/>
              </w:rPr>
            </w:pPr>
            <w:r>
              <w:rPr>
                <w:b/>
              </w:rPr>
              <w:t>T</w:t>
            </w:r>
            <w:r w:rsidR="000C29D1">
              <w:rPr>
                <w:b/>
              </w:rPr>
              <w:t>ip</w:t>
            </w:r>
          </w:p>
        </w:tc>
        <w:tc>
          <w:tcPr>
            <w:tcW w:w="6948" w:type="dxa"/>
          </w:tcPr>
          <w:p w:rsidR="000C29D1" w:rsidRPr="000C29D1" w:rsidRDefault="000C29D1" w:rsidP="000C29D1">
            <w:pPr>
              <w:pStyle w:val="BodyText"/>
              <w:ind w:left="0"/>
            </w:pPr>
            <w:r>
              <w:t xml:space="preserve">Dobro organizovan tim </w:t>
            </w:r>
            <w:r w:rsidR="00823771">
              <w:t xml:space="preserve">obrazovanih </w:t>
            </w:r>
            <w:r>
              <w:t>ljudi na različitim pozicijama</w:t>
            </w:r>
            <w:r w:rsidR="00823771">
              <w:t xml:space="preserve"> koji svojim radom doprinose razvoju pojedinačnih modula softvera. </w:t>
            </w:r>
          </w:p>
        </w:tc>
      </w:tr>
      <w:tr w:rsidR="00F4567E" w:rsidTr="00AA3990">
        <w:trPr>
          <w:trHeight w:val="950"/>
        </w:trPr>
        <w:tc>
          <w:tcPr>
            <w:tcW w:w="1890" w:type="dxa"/>
          </w:tcPr>
          <w:p w:rsidR="00F4567E" w:rsidRDefault="000C29D1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823771" w:rsidRPr="00823771" w:rsidRDefault="00823771" w:rsidP="00823771">
            <w:pPr>
              <w:pStyle w:val="BodyText"/>
              <w:ind w:left="0"/>
            </w:pPr>
            <w:r>
              <w:t>Jedan od bitnih segmenata u razvoju softvera je rad sa bazama podataka.</w:t>
            </w:r>
            <w:r w:rsidR="008D62F9">
              <w:t xml:space="preserve"> Potrebno je modelovati bazu prije njenog kreiranja, ali i koristiti modelovanje prilikom održavanja i dodavanja novih funkcionalnosti u već postojeću bazu podataka.</w:t>
            </w:r>
          </w:p>
        </w:tc>
      </w:tr>
      <w:tr w:rsidR="00F4567E">
        <w:tc>
          <w:tcPr>
            <w:tcW w:w="1890" w:type="dxa"/>
          </w:tcPr>
          <w:p w:rsidR="00F4567E" w:rsidRDefault="000C29D1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8" w:type="dxa"/>
          </w:tcPr>
          <w:p w:rsidR="00823771" w:rsidRPr="00823771" w:rsidRDefault="00823771" w:rsidP="00823771">
            <w:pPr>
              <w:pStyle w:val="BodyText"/>
              <w:ind w:left="0"/>
            </w:pPr>
            <w:r>
              <w:t>Realizacija ideja i zahtjeva klijenata u vidu konačnog proizvoda.</w:t>
            </w:r>
          </w:p>
        </w:tc>
      </w:tr>
      <w:tr w:rsidR="00F4567E">
        <w:tc>
          <w:tcPr>
            <w:tcW w:w="1890" w:type="dxa"/>
          </w:tcPr>
          <w:p w:rsidR="00F4567E" w:rsidRDefault="000C29D1">
            <w:pPr>
              <w:rPr>
                <w:b/>
              </w:rPr>
            </w:pPr>
            <w:r>
              <w:rPr>
                <w:b/>
              </w:rPr>
              <w:lastRenderedPageBreak/>
              <w:t>Učešće</w:t>
            </w:r>
          </w:p>
        </w:tc>
        <w:tc>
          <w:tcPr>
            <w:tcW w:w="6948" w:type="dxa"/>
          </w:tcPr>
          <w:p w:rsidR="00823771" w:rsidRPr="00823771" w:rsidRDefault="00823771" w:rsidP="00823771">
            <w:pPr>
              <w:pStyle w:val="BodyText"/>
              <w:ind w:left="0"/>
            </w:pPr>
            <w:r>
              <w:t xml:space="preserve">Radnici na različitim pozicijama koriste </w:t>
            </w:r>
            <w:r w:rsidRPr="00823771">
              <w:rPr>
                <w:i/>
              </w:rPr>
              <w:t>queri</w:t>
            </w:r>
            <w:r>
              <w:rPr>
                <w:i/>
              </w:rPr>
              <w:t xml:space="preserve"> </w:t>
            </w:r>
            <w:r>
              <w:t>da bi ispunili gore navedene odgovornosti.</w:t>
            </w:r>
          </w:p>
        </w:tc>
      </w:tr>
    </w:tbl>
    <w:p w:rsidR="00F4567E" w:rsidRDefault="00F4567E">
      <w:pPr>
        <w:pStyle w:val="BodyText"/>
      </w:pPr>
    </w:p>
    <w:p w:rsidR="000C29D1" w:rsidRDefault="000C29D1" w:rsidP="000C29D1">
      <w:pPr>
        <w:pStyle w:val="Heading3"/>
      </w:pPr>
      <w:bookmarkStart w:id="22" w:name="_Toc105547341"/>
      <w:r>
        <w:t>Obrazovne ustanove</w:t>
      </w:r>
      <w:bookmarkEnd w:id="22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C29D1" w:rsidTr="000C29D1">
        <w:tc>
          <w:tcPr>
            <w:tcW w:w="1890" w:type="dxa"/>
          </w:tcPr>
          <w:p w:rsidR="000C29D1" w:rsidRDefault="000C29D1" w:rsidP="000C29D1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0C29D1" w:rsidRPr="000C29D1" w:rsidRDefault="008D62F9" w:rsidP="000C29D1">
            <w:pPr>
              <w:pStyle w:val="BodyText"/>
              <w:ind w:left="0"/>
            </w:pPr>
            <w:r>
              <w:t>Javne ili privatne institucije koje obrazuju mlade ljude na određenim poljima nauke.</w:t>
            </w:r>
          </w:p>
        </w:tc>
      </w:tr>
      <w:tr w:rsidR="000C29D1" w:rsidTr="000C29D1">
        <w:tc>
          <w:tcPr>
            <w:tcW w:w="1890" w:type="dxa"/>
          </w:tcPr>
          <w:p w:rsidR="000C29D1" w:rsidRDefault="000C29D1" w:rsidP="000C29D1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:rsidR="00823771" w:rsidRPr="00823771" w:rsidRDefault="00823771" w:rsidP="00823771">
            <w:pPr>
              <w:pStyle w:val="BodyText"/>
              <w:ind w:left="0"/>
            </w:pPr>
            <w:r>
              <w:t>Ustanova sadrži potrebne akreditacije za izvođenje nastavnog plana. Nastavu održavaju profesori koji su znanje stekli na fakultetima iz oblasti računarstva i informatike.</w:t>
            </w:r>
          </w:p>
        </w:tc>
      </w:tr>
      <w:tr w:rsidR="000C29D1" w:rsidTr="000C29D1">
        <w:tc>
          <w:tcPr>
            <w:tcW w:w="1890" w:type="dxa"/>
          </w:tcPr>
          <w:p w:rsidR="000C29D1" w:rsidRDefault="000C29D1" w:rsidP="000C29D1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0C29D1" w:rsidRPr="000C29D1" w:rsidRDefault="00823771" w:rsidP="000C29D1">
            <w:pPr>
              <w:pStyle w:val="BodyText"/>
              <w:ind w:left="0"/>
            </w:pPr>
            <w:r>
              <w:t>Osposobljavanje učenika za rad sa bazama podataka kroz modelovanje istih.</w:t>
            </w:r>
          </w:p>
        </w:tc>
      </w:tr>
      <w:tr w:rsidR="000C29D1" w:rsidTr="000C29D1">
        <w:tc>
          <w:tcPr>
            <w:tcW w:w="1890" w:type="dxa"/>
          </w:tcPr>
          <w:p w:rsidR="000C29D1" w:rsidRDefault="000C29D1" w:rsidP="000C29D1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8" w:type="dxa"/>
          </w:tcPr>
          <w:p w:rsidR="00823771" w:rsidRPr="00823771" w:rsidRDefault="008D62F9" w:rsidP="00823771">
            <w:pPr>
              <w:pStyle w:val="BodyText"/>
              <w:ind w:left="0"/>
            </w:pPr>
            <w:r>
              <w:t>Na kraju procesa učenja, učenik/student je sposoban da samostalno modeluje funkcionalnu bazu podataka.</w:t>
            </w:r>
          </w:p>
        </w:tc>
      </w:tr>
      <w:tr w:rsidR="000C29D1" w:rsidTr="000C29D1">
        <w:tc>
          <w:tcPr>
            <w:tcW w:w="1890" w:type="dxa"/>
          </w:tcPr>
          <w:p w:rsidR="000C29D1" w:rsidRDefault="000C29D1" w:rsidP="000C29D1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8" w:type="dxa"/>
          </w:tcPr>
          <w:p w:rsidR="00823771" w:rsidRPr="00823771" w:rsidRDefault="00823771" w:rsidP="00625349">
            <w:pPr>
              <w:pStyle w:val="BodyText"/>
              <w:ind w:left="0"/>
            </w:pPr>
            <w:r>
              <w:t xml:space="preserve">Koriste </w:t>
            </w:r>
            <w:r w:rsidR="00625349">
              <w:t xml:space="preserve">softverski alat </w:t>
            </w:r>
            <w:r w:rsidRPr="000C29D1">
              <w:rPr>
                <w:i/>
              </w:rPr>
              <w:t>queri</w:t>
            </w:r>
            <w:r>
              <w:rPr>
                <w:i/>
              </w:rPr>
              <w:t xml:space="preserve"> </w:t>
            </w:r>
            <w:r>
              <w:t xml:space="preserve"> kao pomoćno sredstvo u nastavi na predmetima koji se bave radom sa bazama podataka.</w:t>
            </w:r>
          </w:p>
        </w:tc>
      </w:tr>
    </w:tbl>
    <w:p w:rsidR="000C29D1" w:rsidRDefault="000C29D1">
      <w:pPr>
        <w:pStyle w:val="BodyText"/>
      </w:pPr>
    </w:p>
    <w:p w:rsidR="00751A02" w:rsidRDefault="00751A02" w:rsidP="00751A02">
      <w:pPr>
        <w:pStyle w:val="Heading3"/>
      </w:pPr>
      <w:bookmarkStart w:id="23" w:name="_Toc105547342"/>
      <w:r>
        <w:t>Ostali korisnici</w:t>
      </w:r>
      <w:bookmarkEnd w:id="23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751A02" w:rsidRPr="00FA15BD" w:rsidTr="00B42A04">
        <w:tc>
          <w:tcPr>
            <w:tcW w:w="1890" w:type="dxa"/>
          </w:tcPr>
          <w:p w:rsidR="00751A02" w:rsidRDefault="00751A02" w:rsidP="00B42A04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751A02" w:rsidRPr="00FA15BD" w:rsidRDefault="00751A02" w:rsidP="00B42A04">
            <w:pPr>
              <w:pStyle w:val="BodyText"/>
              <w:ind w:left="0"/>
              <w:rPr>
                <w:lang w:val="de-DE"/>
              </w:rPr>
            </w:pPr>
            <w:r w:rsidRPr="00FA15BD">
              <w:rPr>
                <w:lang w:val="de-DE"/>
              </w:rPr>
              <w:t>Osobe koje samostalno rade na projektima iz IT sektora.</w:t>
            </w:r>
          </w:p>
        </w:tc>
      </w:tr>
      <w:tr w:rsidR="00751A02" w:rsidRPr="00FA15BD" w:rsidTr="00B42A04">
        <w:tc>
          <w:tcPr>
            <w:tcW w:w="1890" w:type="dxa"/>
          </w:tcPr>
          <w:p w:rsidR="00751A02" w:rsidRDefault="00751A02" w:rsidP="00B42A04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:rsidR="00751A02" w:rsidRPr="00FA15BD" w:rsidRDefault="00751A02" w:rsidP="00751A02">
            <w:pPr>
              <w:pStyle w:val="BodyText"/>
              <w:ind w:left="0"/>
              <w:rPr>
                <w:lang w:val="de-DE"/>
              </w:rPr>
            </w:pPr>
            <w:r w:rsidRPr="00FA15BD">
              <w:rPr>
                <w:lang w:val="de-DE"/>
              </w:rPr>
              <w:t>Posjeduju znanja iz oblasti računarstva i informatike koja su im dovoljna da bi radili na projektima.</w:t>
            </w:r>
          </w:p>
        </w:tc>
      </w:tr>
      <w:tr w:rsidR="00751A02" w:rsidTr="00B42A04">
        <w:tc>
          <w:tcPr>
            <w:tcW w:w="1890" w:type="dxa"/>
          </w:tcPr>
          <w:p w:rsidR="00751A02" w:rsidRDefault="00751A02" w:rsidP="00B42A04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751A02" w:rsidRPr="000C29D1" w:rsidRDefault="00751A02" w:rsidP="00B42A04">
            <w:pPr>
              <w:pStyle w:val="BodyText"/>
              <w:ind w:left="0"/>
            </w:pPr>
            <w:r>
              <w:t>Izrada određenih softverskih rješenja ili dijelova istih.</w:t>
            </w:r>
          </w:p>
        </w:tc>
      </w:tr>
      <w:tr w:rsidR="00751A02" w:rsidTr="00B42A04">
        <w:tc>
          <w:tcPr>
            <w:tcW w:w="1890" w:type="dxa"/>
          </w:tcPr>
          <w:p w:rsidR="00751A02" w:rsidRDefault="00751A02" w:rsidP="00B42A04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8" w:type="dxa"/>
          </w:tcPr>
          <w:p w:rsidR="00751A02" w:rsidRPr="00823771" w:rsidRDefault="00751A02" w:rsidP="00B42A04">
            <w:pPr>
              <w:pStyle w:val="BodyText"/>
              <w:ind w:left="0"/>
            </w:pPr>
            <w:r>
              <w:t>Funkcionalni softverski proizvod ili njegov dio.</w:t>
            </w:r>
          </w:p>
        </w:tc>
      </w:tr>
      <w:tr w:rsidR="00751A02" w:rsidRPr="00FA15BD" w:rsidTr="00B42A04">
        <w:tc>
          <w:tcPr>
            <w:tcW w:w="1890" w:type="dxa"/>
          </w:tcPr>
          <w:p w:rsidR="00751A02" w:rsidRDefault="00751A02" w:rsidP="00B42A04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8" w:type="dxa"/>
          </w:tcPr>
          <w:p w:rsidR="00751A02" w:rsidRPr="00FA15BD" w:rsidRDefault="00751A02" w:rsidP="00563572">
            <w:pPr>
              <w:pStyle w:val="BodyText"/>
              <w:ind w:left="0"/>
              <w:rPr>
                <w:lang w:val="de-DE"/>
              </w:rPr>
            </w:pPr>
            <w:r w:rsidRPr="00FA15BD">
              <w:rPr>
                <w:lang w:val="de-DE"/>
              </w:rPr>
              <w:t xml:space="preserve">Koriste </w:t>
            </w:r>
            <w:r w:rsidR="00625349" w:rsidRPr="00FA15BD">
              <w:rPr>
                <w:lang w:val="de-DE"/>
              </w:rPr>
              <w:t xml:space="preserve">softverski alat </w:t>
            </w:r>
            <w:r w:rsidR="00625349" w:rsidRPr="00FA15BD">
              <w:rPr>
                <w:i/>
                <w:lang w:val="de-DE"/>
              </w:rPr>
              <w:t xml:space="preserve">queri </w:t>
            </w:r>
            <w:r w:rsidR="00563572" w:rsidRPr="00FA15BD">
              <w:rPr>
                <w:lang w:val="de-DE"/>
              </w:rPr>
              <w:t>za</w:t>
            </w:r>
            <w:r w:rsidRPr="00FA15BD">
              <w:rPr>
                <w:lang w:val="de-DE"/>
              </w:rPr>
              <w:t xml:space="preserve"> modelovanju baze podataka koja im je neophodna pri izradi projekta.</w:t>
            </w:r>
          </w:p>
        </w:tc>
      </w:tr>
    </w:tbl>
    <w:p w:rsidR="00AA3990" w:rsidRPr="00FA15BD" w:rsidRDefault="00AA3990" w:rsidP="00994AEF">
      <w:pPr>
        <w:pStyle w:val="BodyText"/>
        <w:ind w:left="0"/>
        <w:rPr>
          <w:lang w:val="de-DE"/>
        </w:rPr>
      </w:pPr>
    </w:p>
    <w:p w:rsidR="009A5DAF" w:rsidRDefault="009A5DAF" w:rsidP="00994AEF">
      <w:pPr>
        <w:pStyle w:val="Heading2"/>
        <w:widowControl/>
      </w:pPr>
      <w:bookmarkStart w:id="24" w:name="_Toc105547343"/>
      <w:r>
        <w:t>Profili korisnika</w:t>
      </w:r>
      <w:bookmarkEnd w:id="24"/>
    </w:p>
    <w:p w:rsidR="00F4567E" w:rsidRDefault="00A35442">
      <w:pPr>
        <w:pStyle w:val="Heading3"/>
      </w:pPr>
      <w:bookmarkStart w:id="25" w:name="_Toc105547344"/>
      <w:r>
        <w:t>Administrator</w:t>
      </w:r>
      <w:r w:rsidR="008906D3">
        <w:t>i baza</w:t>
      </w:r>
      <w:r>
        <w:t xml:space="preserve"> podataka</w:t>
      </w:r>
      <w:bookmarkEnd w:id="25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F4567E">
        <w:tc>
          <w:tcPr>
            <w:tcW w:w="1890" w:type="dxa"/>
          </w:tcPr>
          <w:p w:rsidR="00F4567E" w:rsidRDefault="00A35442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A35442" w:rsidRPr="00A35442" w:rsidRDefault="008906D3" w:rsidP="00A35442">
            <w:pPr>
              <w:pStyle w:val="BodyText"/>
              <w:ind w:left="0"/>
            </w:pPr>
            <w:r>
              <w:t>Osobe</w:t>
            </w:r>
            <w:r w:rsidR="00A35442">
              <w:t xml:space="preserve"> ko</w:t>
            </w:r>
            <w:r>
              <w:t>je se bave</w:t>
            </w:r>
            <w:r w:rsidR="00A35442">
              <w:t xml:space="preserve"> održavanjem i modifikovanjem baza podataka nekog informacionog sistema.</w:t>
            </w:r>
          </w:p>
        </w:tc>
      </w:tr>
      <w:tr w:rsidR="00F4567E" w:rsidRPr="00FA15BD">
        <w:tc>
          <w:tcPr>
            <w:tcW w:w="1890" w:type="dxa"/>
          </w:tcPr>
          <w:p w:rsidR="00F4567E" w:rsidRDefault="00A35442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:rsidR="00A35442" w:rsidRPr="00FA15BD" w:rsidRDefault="00A35442" w:rsidP="00A35442">
            <w:pPr>
              <w:pStyle w:val="BodyText"/>
              <w:ind w:left="0"/>
              <w:rPr>
                <w:lang w:val="de-DE"/>
              </w:rPr>
            </w:pPr>
            <w:r>
              <w:t xml:space="preserve">Visokoobrazovani, vješti sa različitim alatima potrebnim u radu sa bazom podataka. </w:t>
            </w:r>
            <w:r w:rsidRPr="00FA15BD">
              <w:rPr>
                <w:lang w:val="de-DE"/>
              </w:rPr>
              <w:t>Moraju poznavati ostale elemente sistema kako bi uskladili rad baze sa njima.</w:t>
            </w:r>
          </w:p>
        </w:tc>
      </w:tr>
      <w:tr w:rsidR="00F4567E">
        <w:tc>
          <w:tcPr>
            <w:tcW w:w="1890" w:type="dxa"/>
          </w:tcPr>
          <w:p w:rsidR="00F4567E" w:rsidRDefault="00A35442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A35442" w:rsidRPr="00A35442" w:rsidRDefault="00A35442" w:rsidP="00A35442">
            <w:pPr>
              <w:pStyle w:val="BodyText"/>
              <w:ind w:left="0"/>
            </w:pPr>
            <w:r>
              <w:t>Postojeća baza podataka se predstavlja modelom, a zatim se on modifikuje, sve u cilju dodavanja određenih novih funkcionalnosti sistema.</w:t>
            </w:r>
          </w:p>
        </w:tc>
      </w:tr>
      <w:tr w:rsidR="00F4567E">
        <w:tc>
          <w:tcPr>
            <w:tcW w:w="1890" w:type="dxa"/>
          </w:tcPr>
          <w:p w:rsidR="00F4567E" w:rsidRDefault="00A35442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8" w:type="dxa"/>
          </w:tcPr>
          <w:p w:rsidR="00A35442" w:rsidRPr="00A35442" w:rsidRDefault="00A35442" w:rsidP="00A35442">
            <w:pPr>
              <w:pStyle w:val="BodyText"/>
              <w:ind w:left="0"/>
            </w:pPr>
            <w:r>
              <w:t xml:space="preserve">Efikasna i </w:t>
            </w:r>
            <w:r w:rsidR="00025CDD">
              <w:t>dobro struktu</w:t>
            </w:r>
            <w:r>
              <w:t>irana baza podataka.</w:t>
            </w:r>
          </w:p>
        </w:tc>
      </w:tr>
      <w:tr w:rsidR="00F4567E">
        <w:tc>
          <w:tcPr>
            <w:tcW w:w="1890" w:type="dxa"/>
          </w:tcPr>
          <w:p w:rsidR="00F4567E" w:rsidRDefault="00A35442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8" w:type="dxa"/>
          </w:tcPr>
          <w:p w:rsidR="00A35442" w:rsidRPr="00A35442" w:rsidRDefault="00A35442" w:rsidP="00A35442">
            <w:pPr>
              <w:pStyle w:val="BodyText"/>
              <w:ind w:left="0"/>
            </w:pPr>
            <w:r>
              <w:t xml:space="preserve">Koriste </w:t>
            </w:r>
            <w:r w:rsidR="00625349">
              <w:t xml:space="preserve">softverski alat </w:t>
            </w:r>
            <w:r w:rsidR="00625349" w:rsidRPr="000C29D1">
              <w:rPr>
                <w:i/>
              </w:rPr>
              <w:t>queri</w:t>
            </w:r>
            <w:r w:rsidR="00625349">
              <w:rPr>
                <w:i/>
              </w:rPr>
              <w:t xml:space="preserve"> </w:t>
            </w:r>
            <w:r>
              <w:t>prilikom modifikovanja baze podataka.</w:t>
            </w:r>
          </w:p>
        </w:tc>
      </w:tr>
    </w:tbl>
    <w:p w:rsidR="00F4567E" w:rsidRDefault="00F4567E">
      <w:pPr>
        <w:pStyle w:val="BodyText"/>
      </w:pPr>
    </w:p>
    <w:p w:rsidR="003E4BBD" w:rsidRDefault="003E4BBD">
      <w:pPr>
        <w:pStyle w:val="BodyText"/>
      </w:pPr>
    </w:p>
    <w:p w:rsidR="00A35442" w:rsidRDefault="00A35442" w:rsidP="00A35442">
      <w:pPr>
        <w:pStyle w:val="Heading3"/>
      </w:pPr>
      <w:bookmarkStart w:id="26" w:name="_Toc105547345"/>
      <w:r>
        <w:t>Projektant</w:t>
      </w:r>
      <w:r w:rsidR="008906D3">
        <w:t>i baza</w:t>
      </w:r>
      <w:r w:rsidR="00AD47B0">
        <w:t xml:space="preserve"> podataka</w:t>
      </w:r>
      <w:bookmarkEnd w:id="26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A35442" w:rsidRPr="00A35442" w:rsidRDefault="008906D3" w:rsidP="00A35442">
            <w:pPr>
              <w:pStyle w:val="BodyText"/>
              <w:ind w:left="0"/>
            </w:pPr>
            <w:r>
              <w:t>Osobe koje modeluju/dizajniraju bazu podataka prije njenog kreiranja.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:rsidR="00A35442" w:rsidRPr="00A35442" w:rsidRDefault="00D071C7" w:rsidP="00D071C7">
            <w:pPr>
              <w:pStyle w:val="BodyText"/>
              <w:ind w:left="0"/>
            </w:pPr>
            <w:r>
              <w:t xml:space="preserve">Visokoobrazovani, vješti sa različitim alatima za modelovanje. Moraju biti posebno edukovani na polju rada sa bazom podataka. Poželjno je da poznaju i ostale </w:t>
            </w:r>
            <w:r>
              <w:lastRenderedPageBreak/>
              <w:t xml:space="preserve">elemente sistema. 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lastRenderedPageBreak/>
              <w:t>Odgovornosti</w:t>
            </w:r>
          </w:p>
        </w:tc>
        <w:tc>
          <w:tcPr>
            <w:tcW w:w="6948" w:type="dxa"/>
          </w:tcPr>
          <w:p w:rsidR="00A35442" w:rsidRPr="00A35442" w:rsidRDefault="00D071C7" w:rsidP="00A35442">
            <w:pPr>
              <w:pStyle w:val="BodyText"/>
              <w:ind w:left="0"/>
            </w:pPr>
            <w:r>
              <w:t>Izrađuju model baze podataka, na osnovu koga će se kreirati ista.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8" w:type="dxa"/>
          </w:tcPr>
          <w:p w:rsidR="00A35442" w:rsidRPr="00A35442" w:rsidRDefault="00D071C7" w:rsidP="00A35442">
            <w:pPr>
              <w:pStyle w:val="BodyText"/>
              <w:ind w:left="0"/>
            </w:pPr>
            <w:r>
              <w:t>Čitljiv, jasan i dobro struktuiran model baze podataka</w:t>
            </w:r>
            <w:r w:rsidR="00A35442">
              <w:t>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8" w:type="dxa"/>
          </w:tcPr>
          <w:p w:rsidR="00A35442" w:rsidRPr="00A35442" w:rsidRDefault="00D071C7" w:rsidP="00D071C7">
            <w:pPr>
              <w:pStyle w:val="BodyText"/>
              <w:ind w:left="0"/>
            </w:pPr>
            <w:r>
              <w:t xml:space="preserve">Koriste </w:t>
            </w:r>
            <w:r w:rsidR="00625349">
              <w:t xml:space="preserve">softverski alat </w:t>
            </w:r>
            <w:r w:rsidR="00625349" w:rsidRPr="000C29D1">
              <w:rPr>
                <w:i/>
              </w:rPr>
              <w:t>queri</w:t>
            </w:r>
            <w:r w:rsidR="00625349">
              <w:rPr>
                <w:i/>
              </w:rPr>
              <w:t xml:space="preserve"> </w:t>
            </w:r>
            <w:r>
              <w:t>prilikom izrade modela baze podataka.</w:t>
            </w:r>
          </w:p>
        </w:tc>
      </w:tr>
    </w:tbl>
    <w:p w:rsidR="003E4BBD" w:rsidRDefault="003E4BBD" w:rsidP="00994AEF">
      <w:pPr>
        <w:pStyle w:val="BodyText"/>
        <w:ind w:left="0"/>
      </w:pPr>
    </w:p>
    <w:p w:rsidR="00A35442" w:rsidRDefault="00A35442" w:rsidP="00A35442">
      <w:pPr>
        <w:pStyle w:val="Heading3"/>
      </w:pPr>
      <w:bookmarkStart w:id="27" w:name="_Toc105547346"/>
      <w:r>
        <w:t>Programer</w:t>
      </w:r>
      <w:r w:rsidR="00D071C7">
        <w:t>i</w:t>
      </w:r>
      <w:bookmarkEnd w:id="27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A35442" w:rsidRPr="00A35442" w:rsidRDefault="00D071C7" w:rsidP="00A35442">
            <w:pPr>
              <w:pStyle w:val="BodyText"/>
              <w:ind w:left="0"/>
            </w:pPr>
            <w:r>
              <w:t>O</w:t>
            </w:r>
            <w:r w:rsidR="00EC64F5">
              <w:t>sobe koje izrađuju softverska rješenja kucajući kod u nekom od programskih jezika.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:rsidR="00A35442" w:rsidRPr="00A35442" w:rsidRDefault="00EC64F5" w:rsidP="00A35442">
            <w:pPr>
              <w:pStyle w:val="BodyText"/>
              <w:ind w:left="0"/>
            </w:pPr>
            <w:r>
              <w:t>Upoznati i vješti u radu sa određenim računarskim tehnologijama i programskim jezicima.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A35442" w:rsidRPr="00A35442" w:rsidRDefault="00EC64F5" w:rsidP="00A35442">
            <w:pPr>
              <w:pStyle w:val="BodyText"/>
              <w:ind w:left="0"/>
            </w:pPr>
            <w:r>
              <w:t>Izrađuju konkretan softver, gdje se može javiti potreba za korištenjem baze podataka.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8" w:type="dxa"/>
          </w:tcPr>
          <w:p w:rsidR="00A35442" w:rsidRPr="00A35442" w:rsidRDefault="00EC64F5" w:rsidP="00A35442">
            <w:pPr>
              <w:pStyle w:val="BodyText"/>
              <w:ind w:left="0"/>
            </w:pPr>
            <w:r>
              <w:t>Funkcionalan softverski proizvod.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8" w:type="dxa"/>
          </w:tcPr>
          <w:p w:rsidR="00A35442" w:rsidRPr="00A35442" w:rsidRDefault="00EC64F5" w:rsidP="00A35442">
            <w:pPr>
              <w:pStyle w:val="BodyText"/>
              <w:ind w:left="0"/>
            </w:pPr>
            <w:r>
              <w:t xml:space="preserve">Koriste </w:t>
            </w:r>
            <w:r w:rsidR="00625349">
              <w:t xml:space="preserve">softverski alat </w:t>
            </w:r>
            <w:r w:rsidR="00625349" w:rsidRPr="000C29D1">
              <w:rPr>
                <w:i/>
              </w:rPr>
              <w:t>queri</w:t>
            </w:r>
            <w:r w:rsidR="00625349">
              <w:rPr>
                <w:i/>
              </w:rPr>
              <w:t xml:space="preserve"> </w:t>
            </w:r>
            <w:r>
              <w:t>prilikom izrade modela baze podataka</w:t>
            </w:r>
            <w:r w:rsidR="00A87163">
              <w:t xml:space="preserve"> ili prilikom modifikacije postojeće baze, a za čim su imali potrebu u sklopu domena problema koji rješavaju</w:t>
            </w:r>
            <w:r>
              <w:t>.</w:t>
            </w:r>
          </w:p>
        </w:tc>
      </w:tr>
    </w:tbl>
    <w:p w:rsidR="003E4BBD" w:rsidRDefault="003E4BBD" w:rsidP="00994AEF">
      <w:pPr>
        <w:pStyle w:val="BodyText"/>
        <w:ind w:left="0"/>
      </w:pPr>
    </w:p>
    <w:p w:rsidR="00A35442" w:rsidRDefault="00A35442" w:rsidP="00A35442">
      <w:pPr>
        <w:pStyle w:val="Heading3"/>
      </w:pPr>
      <w:bookmarkStart w:id="28" w:name="_Toc105547347"/>
      <w:r>
        <w:t>Profesor</w:t>
      </w:r>
      <w:r w:rsidR="00A87163">
        <w:t>i</w:t>
      </w:r>
      <w:bookmarkEnd w:id="28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A35442" w:rsidRPr="00A35442" w:rsidRDefault="00A87163" w:rsidP="00A35442">
            <w:pPr>
              <w:pStyle w:val="BodyText"/>
              <w:ind w:left="0"/>
            </w:pPr>
            <w:r>
              <w:t>Osobe koje čine nastavni kadar neke obrazovne ustanove.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:rsidR="00A35442" w:rsidRPr="00A35442" w:rsidRDefault="00B96E0C" w:rsidP="00A35442">
            <w:pPr>
              <w:pStyle w:val="BodyText"/>
              <w:ind w:left="0"/>
            </w:pPr>
            <w:r>
              <w:t xml:space="preserve">Visokoobrazovani u oblasti računarstva i informatike, vješti u radu na računarima. Moraju posjedovati određena pedagoška znanja. 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A35442" w:rsidRPr="00A35442" w:rsidRDefault="00B96E0C" w:rsidP="00A35442">
            <w:pPr>
              <w:pStyle w:val="BodyText"/>
              <w:ind w:left="0"/>
            </w:pPr>
            <w:r>
              <w:t>Prenose stečena znanja iz rada sa bazama podataka u skladu sa nastavnim programom.</w:t>
            </w:r>
          </w:p>
        </w:tc>
      </w:tr>
      <w:tr w:rsidR="00A35442" w:rsidRPr="00FA15BD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8" w:type="dxa"/>
          </w:tcPr>
          <w:p w:rsidR="00A35442" w:rsidRPr="00FA15BD" w:rsidRDefault="00B96E0C" w:rsidP="00A35442">
            <w:pPr>
              <w:pStyle w:val="BodyText"/>
              <w:ind w:left="0"/>
              <w:rPr>
                <w:lang w:val="de-DE"/>
              </w:rPr>
            </w:pPr>
            <w:r w:rsidRPr="00FA15BD">
              <w:rPr>
                <w:lang w:val="de-DE"/>
              </w:rPr>
              <w:t>Osposobljeni studenti/učenici da stečena znanja primijene na konkretne probleme.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8" w:type="dxa"/>
          </w:tcPr>
          <w:p w:rsidR="00A35442" w:rsidRPr="00A35442" w:rsidRDefault="00B96E0C" w:rsidP="00A35442">
            <w:pPr>
              <w:pStyle w:val="BodyText"/>
              <w:ind w:left="0"/>
            </w:pPr>
            <w:r>
              <w:t xml:space="preserve">Koriste </w:t>
            </w:r>
            <w:r w:rsidR="00625349">
              <w:t xml:space="preserve">softverski alat </w:t>
            </w:r>
            <w:r w:rsidR="00625349" w:rsidRPr="000C29D1">
              <w:rPr>
                <w:i/>
              </w:rPr>
              <w:t>queri</w:t>
            </w:r>
            <w:r w:rsidR="00625349">
              <w:rPr>
                <w:i/>
              </w:rPr>
              <w:t xml:space="preserve"> </w:t>
            </w:r>
            <w:r>
              <w:t>kao pomoćno sredstvo u praktičnom dijelu nastave.</w:t>
            </w:r>
          </w:p>
        </w:tc>
      </w:tr>
    </w:tbl>
    <w:p w:rsidR="00A35442" w:rsidRDefault="00A35442">
      <w:pPr>
        <w:pStyle w:val="BodyText"/>
      </w:pPr>
    </w:p>
    <w:p w:rsidR="00A35442" w:rsidRDefault="00A35442" w:rsidP="00A35442">
      <w:pPr>
        <w:pStyle w:val="Heading3"/>
      </w:pPr>
      <w:bookmarkStart w:id="29" w:name="_Toc105547348"/>
      <w:r>
        <w:t>Student</w:t>
      </w:r>
      <w:r w:rsidR="00A87163">
        <w:t>i</w:t>
      </w:r>
      <w:r>
        <w:t>/Učen</w:t>
      </w:r>
      <w:r w:rsidR="00A87163">
        <w:t>ici</w:t>
      </w:r>
      <w:bookmarkEnd w:id="29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A35442" w:rsidRPr="00A35442" w:rsidRDefault="00A87163" w:rsidP="00A35442">
            <w:pPr>
              <w:pStyle w:val="BodyText"/>
              <w:ind w:left="0"/>
            </w:pPr>
            <w:r>
              <w:t>Osobe koje pohađaju nastavu u nekoj od obrazovnih ustanova.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:rsidR="00A35442" w:rsidRPr="00A35442" w:rsidRDefault="00A87163" w:rsidP="00A35442">
            <w:pPr>
              <w:pStyle w:val="BodyText"/>
              <w:ind w:left="0"/>
            </w:pPr>
            <w:r>
              <w:t>Mladi ljudi koji su stekli određena predznanja u dosadašnjem školovanju, te su u mogućnosti da prate nastavu iz predmeta vezanih za baze podataka.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A35442" w:rsidRPr="00A35442" w:rsidRDefault="00B96E0C" w:rsidP="00A35442">
            <w:pPr>
              <w:pStyle w:val="BodyText"/>
              <w:ind w:left="0"/>
            </w:pPr>
            <w:r>
              <w:t>Uče se radu sa bazom podataka i modelovanju iste.</w:t>
            </w:r>
          </w:p>
        </w:tc>
      </w:tr>
      <w:tr w:rsidR="00A35442" w:rsidRPr="00FA15BD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Kriterijum za uspjeh</w:t>
            </w:r>
          </w:p>
        </w:tc>
        <w:tc>
          <w:tcPr>
            <w:tcW w:w="6948" w:type="dxa"/>
          </w:tcPr>
          <w:p w:rsidR="00A35442" w:rsidRPr="00FA15BD" w:rsidRDefault="00B96E0C" w:rsidP="00A35442">
            <w:pPr>
              <w:pStyle w:val="BodyText"/>
              <w:ind w:left="0"/>
              <w:rPr>
                <w:lang w:val="de-DE"/>
              </w:rPr>
            </w:pPr>
            <w:r w:rsidRPr="00FA15BD">
              <w:rPr>
                <w:lang w:val="de-DE"/>
              </w:rPr>
              <w:t>Sposobnost da stečena znanja primijene na konkretne probleme.</w:t>
            </w:r>
          </w:p>
        </w:tc>
      </w:tr>
      <w:tr w:rsidR="00A35442" w:rsidTr="00A35442">
        <w:tc>
          <w:tcPr>
            <w:tcW w:w="1890" w:type="dxa"/>
          </w:tcPr>
          <w:p w:rsidR="00A35442" w:rsidRDefault="00A35442" w:rsidP="00A35442">
            <w:pPr>
              <w:rPr>
                <w:b/>
              </w:rPr>
            </w:pPr>
            <w:r>
              <w:rPr>
                <w:b/>
              </w:rPr>
              <w:t>Učešće</w:t>
            </w:r>
          </w:p>
        </w:tc>
        <w:tc>
          <w:tcPr>
            <w:tcW w:w="6948" w:type="dxa"/>
          </w:tcPr>
          <w:p w:rsidR="00A35442" w:rsidRPr="00A35442" w:rsidRDefault="00B96E0C" w:rsidP="00B96E0C">
            <w:pPr>
              <w:pStyle w:val="BodyText"/>
              <w:ind w:left="0"/>
            </w:pPr>
            <w:r>
              <w:t xml:space="preserve">Koriste </w:t>
            </w:r>
            <w:r w:rsidR="00625349">
              <w:t xml:space="preserve">softverski alat </w:t>
            </w:r>
            <w:r w:rsidR="00625349" w:rsidRPr="000C29D1">
              <w:rPr>
                <w:i/>
              </w:rPr>
              <w:t>queri</w:t>
            </w:r>
            <w:r w:rsidR="00625349">
              <w:rPr>
                <w:i/>
              </w:rPr>
              <w:t xml:space="preserve"> </w:t>
            </w:r>
            <w:r>
              <w:t>kao pomoćno sredstvo u praktičnom dijelu nastave.</w:t>
            </w:r>
          </w:p>
        </w:tc>
      </w:tr>
    </w:tbl>
    <w:p w:rsidR="00A35442" w:rsidRDefault="00A35442">
      <w:pPr>
        <w:pStyle w:val="BodyText"/>
      </w:pPr>
    </w:p>
    <w:p w:rsidR="003E4BBD" w:rsidRDefault="003E4BBD">
      <w:pPr>
        <w:pStyle w:val="BodyText"/>
      </w:pPr>
    </w:p>
    <w:p w:rsidR="00F4567E" w:rsidRPr="00FA15BD" w:rsidRDefault="00907E5F">
      <w:pPr>
        <w:pStyle w:val="Heading2"/>
        <w:rPr>
          <w:lang w:val="de-DE"/>
        </w:rPr>
      </w:pPr>
      <w:bookmarkStart w:id="30" w:name="_Toc105547349"/>
      <w:r w:rsidRPr="00FA15BD">
        <w:rPr>
          <w:lang w:val="de-DE"/>
        </w:rPr>
        <w:lastRenderedPageBreak/>
        <w:t>Ključne potrebe zainteresovanih strana i korisnika</w:t>
      </w:r>
      <w:bookmarkEnd w:id="30"/>
    </w:p>
    <w:p w:rsidR="003E4BBD" w:rsidRDefault="001028B4" w:rsidP="00994AEF">
      <w:pPr>
        <w:pStyle w:val="BodyText"/>
      </w:pPr>
      <w:r>
        <w:t>Analizom podataka prikupljenih od zainteresovanih strana i korisnika,</w:t>
      </w:r>
      <w:r w:rsidR="00907E5F">
        <w:t xml:space="preserve"> </w:t>
      </w:r>
      <w:r>
        <w:t xml:space="preserve">prepoznata je </w:t>
      </w:r>
      <w:r w:rsidR="00907E5F">
        <w:t>potreba za jednostavnošću izrade modela, kao i brz import/eksport</w:t>
      </w:r>
      <w:r>
        <w:t xml:space="preserve"> SQL koda. Zbog specifičnosti tržišta i aktuelnih tehnologija, neophodna je kompatibilnost</w:t>
      </w:r>
      <w:r w:rsidR="00907E5F">
        <w:t xml:space="preserve"> sa različitim verzijama RDBMS-a</w:t>
      </w:r>
      <w:r>
        <w:t>, kao i korištenje Cloud servisa pri radu sa modelima</w:t>
      </w:r>
      <w:r w:rsidR="00994AEF">
        <w:t>.</w:t>
      </w:r>
    </w:p>
    <w:p w:rsidR="00F4567E" w:rsidRDefault="00B96E0C">
      <w:pPr>
        <w:pStyle w:val="Heading2"/>
      </w:pPr>
      <w:bookmarkStart w:id="31" w:name="_Toc105547350"/>
      <w:r>
        <w:t>Alternative i konkurencija</w:t>
      </w:r>
      <w:bookmarkEnd w:id="31"/>
    </w:p>
    <w:p w:rsidR="00B96E0C" w:rsidRDefault="00994AEF" w:rsidP="00B96E0C">
      <w:pPr>
        <w:pStyle w:val="BodyText"/>
      </w:pPr>
      <w:r>
        <w:t>U</w:t>
      </w:r>
      <w:r w:rsidR="00B96E0C">
        <w:t xml:space="preserve"> sklopu nekih programskih</w:t>
      </w:r>
      <w:r w:rsidR="00B94847">
        <w:t xml:space="preserve"> okruženja postoji</w:t>
      </w:r>
      <w:r w:rsidR="00B96E0C">
        <w:t xml:space="preserve"> implemen</w:t>
      </w:r>
      <w:r w:rsidR="00B94847">
        <w:t xml:space="preserve">tiran alat za modelovanje. </w:t>
      </w:r>
      <w:r>
        <w:t>Najpo</w:t>
      </w:r>
      <w:r w:rsidR="00AC6908">
        <w:t>pularnija</w:t>
      </w:r>
      <w:r>
        <w:t xml:space="preserve"> sof</w:t>
      </w:r>
      <w:r w:rsidR="00AC6908">
        <w:t>tverska rješenja namijenjena za modelovanje baza podataka su</w:t>
      </w:r>
      <w:r w:rsidR="00B94847">
        <w:t>:</w:t>
      </w:r>
    </w:p>
    <w:p w:rsidR="00F33D5F" w:rsidRDefault="008918FF" w:rsidP="00F33D5F">
      <w:pPr>
        <w:pStyle w:val="BodyText"/>
        <w:numPr>
          <w:ilvl w:val="0"/>
          <w:numId w:val="30"/>
        </w:numPr>
        <w:spacing w:after="60"/>
        <w:ind w:left="1434" w:hanging="357"/>
      </w:pPr>
      <w:hyperlink r:id="rId14" w:history="1">
        <w:r w:rsidR="00F33D5F" w:rsidRPr="00F33D5F">
          <w:rPr>
            <w:rStyle w:val="Hyperlink"/>
          </w:rPr>
          <w:t>SQL Database Modeler</w:t>
        </w:r>
      </w:hyperlink>
    </w:p>
    <w:p w:rsidR="00F33D5F" w:rsidRDefault="008918FF" w:rsidP="00243940">
      <w:pPr>
        <w:pStyle w:val="BodyText"/>
        <w:numPr>
          <w:ilvl w:val="0"/>
          <w:numId w:val="30"/>
        </w:numPr>
        <w:spacing w:after="60"/>
        <w:ind w:left="1434" w:hanging="357"/>
      </w:pPr>
      <w:hyperlink r:id="rId15" w:history="1">
        <w:r w:rsidR="00F33D5F" w:rsidRPr="00F33D5F">
          <w:rPr>
            <w:rStyle w:val="Hyperlink"/>
          </w:rPr>
          <w:t>MySQL Workbench</w:t>
        </w:r>
      </w:hyperlink>
    </w:p>
    <w:p w:rsidR="00B42A04" w:rsidRDefault="008918FF" w:rsidP="00243940">
      <w:pPr>
        <w:pStyle w:val="BodyText"/>
        <w:numPr>
          <w:ilvl w:val="0"/>
          <w:numId w:val="30"/>
        </w:numPr>
        <w:spacing w:after="60"/>
        <w:ind w:left="1434" w:hanging="357"/>
      </w:pPr>
      <w:hyperlink r:id="rId16" w:history="1">
        <w:r w:rsidR="00B42A04" w:rsidRPr="00F33D5F">
          <w:rPr>
            <w:rStyle w:val="Hyperlink"/>
          </w:rPr>
          <w:t>ER/Studio</w:t>
        </w:r>
      </w:hyperlink>
    </w:p>
    <w:p w:rsidR="00B42A04" w:rsidRDefault="008918FF" w:rsidP="00243940">
      <w:pPr>
        <w:pStyle w:val="BodyText"/>
        <w:numPr>
          <w:ilvl w:val="0"/>
          <w:numId w:val="30"/>
        </w:numPr>
        <w:spacing w:after="60"/>
        <w:ind w:left="1434" w:hanging="357"/>
      </w:pPr>
      <w:hyperlink r:id="rId17" w:history="1">
        <w:r w:rsidR="00B42A04" w:rsidRPr="00F33D5F">
          <w:rPr>
            <w:rStyle w:val="Hyperlink"/>
          </w:rPr>
          <w:t>DbSchema</w:t>
        </w:r>
      </w:hyperlink>
    </w:p>
    <w:p w:rsidR="00243940" w:rsidRDefault="008918FF" w:rsidP="00243940">
      <w:pPr>
        <w:pStyle w:val="BodyText"/>
        <w:numPr>
          <w:ilvl w:val="0"/>
          <w:numId w:val="30"/>
        </w:numPr>
        <w:spacing w:after="60"/>
        <w:ind w:left="1434" w:hanging="357"/>
      </w:pPr>
      <w:hyperlink r:id="rId18" w:history="1">
        <w:r w:rsidR="00243940" w:rsidRPr="00F33D5F">
          <w:rPr>
            <w:rStyle w:val="Hyperlink"/>
          </w:rPr>
          <w:t>ERBuilder</w:t>
        </w:r>
      </w:hyperlink>
    </w:p>
    <w:p w:rsidR="00243940" w:rsidRDefault="008918FF" w:rsidP="00F33D5F">
      <w:pPr>
        <w:pStyle w:val="BodyText"/>
        <w:numPr>
          <w:ilvl w:val="0"/>
          <w:numId w:val="30"/>
        </w:numPr>
        <w:spacing w:after="60"/>
        <w:ind w:left="1434" w:hanging="357"/>
      </w:pPr>
      <w:hyperlink r:id="rId19" w:history="1">
        <w:r w:rsidR="00243940" w:rsidRPr="00F33D5F">
          <w:rPr>
            <w:rStyle w:val="Hyperlink"/>
          </w:rPr>
          <w:t>HeidiSQL</w:t>
        </w:r>
      </w:hyperlink>
    </w:p>
    <w:p w:rsidR="00243940" w:rsidRDefault="008918FF" w:rsidP="00243940">
      <w:pPr>
        <w:pStyle w:val="BodyText"/>
        <w:numPr>
          <w:ilvl w:val="0"/>
          <w:numId w:val="30"/>
        </w:numPr>
        <w:spacing w:after="60"/>
        <w:ind w:left="1434" w:hanging="357"/>
      </w:pPr>
      <w:hyperlink r:id="rId20" w:history="1">
        <w:r w:rsidR="00243940" w:rsidRPr="00F33D5F">
          <w:rPr>
            <w:rStyle w:val="Hyperlink"/>
          </w:rPr>
          <w:t>DeZign for Databases</w:t>
        </w:r>
      </w:hyperlink>
    </w:p>
    <w:p w:rsidR="00EE53AD" w:rsidRPr="00B96E0C" w:rsidRDefault="00B42A04" w:rsidP="00994AEF">
      <w:pPr>
        <w:pStyle w:val="BodyText"/>
      </w:pPr>
      <w:r>
        <w:t xml:space="preserve">Ono što </w:t>
      </w:r>
      <w:r w:rsidR="00F33D5F">
        <w:t xml:space="preserve">softverski alat </w:t>
      </w:r>
      <w:r w:rsidR="00F33D5F" w:rsidRPr="00F33D5F">
        <w:rPr>
          <w:i/>
        </w:rPr>
        <w:t>queri</w:t>
      </w:r>
      <w:r>
        <w:t xml:space="preserve"> izdvaja jeste posebna jednostavnost prilikom izrade dijagrama, koja je omogućena elementima ER dijagrama</w:t>
      </w:r>
      <w:r w:rsidR="00907E5F">
        <w:t>,</w:t>
      </w:r>
      <w:r w:rsidR="00052499">
        <w:t xml:space="preserve"> </w:t>
      </w:r>
      <w:r w:rsidR="00907E5F">
        <w:t xml:space="preserve">prilagođenim korisničkim interfejsom, te kompatibilnošću sa najpopularnijim RDBMS verzijama. </w:t>
      </w:r>
    </w:p>
    <w:p w:rsidR="005B5733" w:rsidRDefault="005B5733" w:rsidP="005B5733">
      <w:pPr>
        <w:pStyle w:val="Heading1"/>
      </w:pPr>
      <w:bookmarkStart w:id="32" w:name="_Toc105547351"/>
      <w:bookmarkEnd w:id="14"/>
      <w:r>
        <w:t>Pregled proizvoda</w:t>
      </w:r>
      <w:bookmarkEnd w:id="32"/>
    </w:p>
    <w:p w:rsidR="00EE53AD" w:rsidRPr="0031265F" w:rsidRDefault="00EE53AD" w:rsidP="00F33D5F">
      <w:pPr>
        <w:pStyle w:val="BodyText"/>
        <w:rPr>
          <w:color w:val="000000" w:themeColor="text1"/>
        </w:rPr>
      </w:pPr>
      <w:r w:rsidRPr="00052499">
        <w:rPr>
          <w:color w:val="000000" w:themeColor="text1"/>
        </w:rPr>
        <w:t xml:space="preserve">U ovom odjeljku je prikazan visok </w:t>
      </w:r>
      <w:r w:rsidR="00F33D5F">
        <w:rPr>
          <w:color w:val="000000" w:themeColor="text1"/>
        </w:rPr>
        <w:t xml:space="preserve">nivo mogućnosti </w:t>
      </w:r>
      <w:r w:rsidR="00625349">
        <w:t xml:space="preserve">softverskog alata </w:t>
      </w:r>
      <w:r w:rsidR="00625349" w:rsidRPr="000C29D1">
        <w:rPr>
          <w:i/>
        </w:rPr>
        <w:t>queri</w:t>
      </w:r>
      <w:r w:rsidR="00F33D5F">
        <w:rPr>
          <w:color w:val="000000" w:themeColor="text1"/>
        </w:rPr>
        <w:t>.</w:t>
      </w:r>
      <w:r w:rsidR="0031265F">
        <w:rPr>
          <w:color w:val="000000" w:themeColor="text1"/>
        </w:rPr>
        <w:t xml:space="preserve"> Izdvojeno je pet zasebnih pododjeljaka: perspektiva proizvoda, sažetak mogućnosti, pretpostavke i zavisnosti, troškovi i cijena proizvoda, te licenciranje i instalacija. Oni doprinose bližem određivanju pozicije softverskog alata</w:t>
      </w:r>
      <w:r w:rsidR="0031265F">
        <w:rPr>
          <w:i/>
          <w:color w:val="000000" w:themeColor="text1"/>
        </w:rPr>
        <w:t xml:space="preserve"> queri</w:t>
      </w:r>
      <w:r w:rsidR="0031265F" w:rsidRPr="0031265F">
        <w:rPr>
          <w:color w:val="000000" w:themeColor="text1"/>
        </w:rPr>
        <w:t xml:space="preserve">. </w:t>
      </w:r>
    </w:p>
    <w:p w:rsidR="005B5733" w:rsidRDefault="005B5733" w:rsidP="005B5733">
      <w:pPr>
        <w:pStyle w:val="Heading2"/>
      </w:pPr>
      <w:bookmarkStart w:id="33" w:name="_Toc105547352"/>
      <w:r>
        <w:t>Perspektiva proizvoda</w:t>
      </w:r>
      <w:bookmarkEnd w:id="33"/>
    </w:p>
    <w:p w:rsidR="005B5733" w:rsidRPr="005B5733" w:rsidRDefault="00EE53AD" w:rsidP="00F33D5F">
      <w:pPr>
        <w:pStyle w:val="BodyText"/>
      </w:pPr>
      <w:r>
        <w:t>Softver</w:t>
      </w:r>
      <w:r w:rsidR="00F33D5F">
        <w:t>ski alat</w:t>
      </w:r>
      <w:r>
        <w:t xml:space="preserve"> </w:t>
      </w:r>
      <w:r w:rsidRPr="00052499">
        <w:rPr>
          <w:i/>
          <w:color w:val="000000" w:themeColor="text1"/>
        </w:rPr>
        <w:t>queri</w:t>
      </w:r>
      <w:r>
        <w:t xml:space="preserve"> predstavlja graficki alat koji omogućava brže i lakše modelovanje </w:t>
      </w:r>
      <w:r w:rsidRPr="00052499">
        <w:rPr>
          <w:color w:val="000000" w:themeColor="text1"/>
        </w:rPr>
        <w:t>baze</w:t>
      </w:r>
      <w:r>
        <w:rPr>
          <w:color w:val="FF0000"/>
        </w:rPr>
        <w:t xml:space="preserve"> </w:t>
      </w:r>
      <w:r>
        <w:t xml:space="preserve">podataka. Alat sadrži sve potrebne </w:t>
      </w:r>
      <w:r w:rsidRPr="00052499">
        <w:rPr>
          <w:color w:val="000000" w:themeColor="text1"/>
        </w:rPr>
        <w:t>prateće</w:t>
      </w:r>
      <w:r>
        <w:rPr>
          <w:color w:val="FF0000"/>
        </w:rPr>
        <w:t xml:space="preserve"> </w:t>
      </w:r>
      <w:r>
        <w:t>elemente te ga to čini samostalnim i nezavisnim alatom od drugih softverskih paketa</w:t>
      </w:r>
      <w:r w:rsidR="00052499">
        <w:t xml:space="preserve"> </w:t>
      </w:r>
      <w:r>
        <w:t xml:space="preserve">(SCS). </w:t>
      </w:r>
      <w:r w:rsidRPr="00052499">
        <w:rPr>
          <w:color w:val="000000" w:themeColor="text1"/>
        </w:rPr>
        <w:t>Pripada klasi softverskih proizvoda koji se na jednostavan način instaliraju, bez posebnih hardverskih zahtjeva.</w:t>
      </w:r>
      <w:r>
        <w:t xml:space="preserve"> </w:t>
      </w:r>
      <w:r w:rsidR="005B5733">
        <w:t>Isticanje ovog alata od drugih ove prirode se može vidjeti kroz njegovo jednostavno korištenje  koje je prilagođeno za različite skupine korisnika.</w:t>
      </w:r>
    </w:p>
    <w:p w:rsidR="005B5733" w:rsidRDefault="005B5733" w:rsidP="005B5733">
      <w:pPr>
        <w:pStyle w:val="Heading2"/>
      </w:pPr>
      <w:bookmarkStart w:id="34" w:name="_Toc105547353"/>
      <w:r>
        <w:t>Sažetak mogućnosti</w:t>
      </w:r>
      <w:bookmarkEnd w:id="34"/>
    </w:p>
    <w:p w:rsidR="00EE53AD" w:rsidRPr="00FA15BD" w:rsidRDefault="00F33D5F" w:rsidP="00EE53AD">
      <w:pPr>
        <w:pStyle w:val="BodyText"/>
        <w:rPr>
          <w:color w:val="FF0000"/>
          <w:lang w:val="de-DE"/>
        </w:rPr>
      </w:pPr>
      <w:r>
        <w:t>Softverski alat</w:t>
      </w:r>
      <w:r w:rsidR="00EE53AD">
        <w:t xml:space="preserve"> </w:t>
      </w:r>
      <w:r w:rsidR="00EE53AD" w:rsidRPr="00052499">
        <w:rPr>
          <w:i/>
          <w:color w:val="000000" w:themeColor="text1"/>
        </w:rPr>
        <w:t>queri</w:t>
      </w:r>
      <w:r w:rsidR="00EE53AD">
        <w:rPr>
          <w:color w:val="FF0000"/>
        </w:rPr>
        <w:t xml:space="preserve"> </w:t>
      </w:r>
      <w:r w:rsidR="00EE53AD">
        <w:t xml:space="preserve">obezbjeđuje </w:t>
      </w:r>
      <w:r w:rsidR="00EE53AD" w:rsidRPr="00052499">
        <w:rPr>
          <w:color w:val="000000" w:themeColor="text1"/>
        </w:rPr>
        <w:t>čist</w:t>
      </w:r>
      <w:r w:rsidR="00EE53AD">
        <w:rPr>
          <w:color w:val="FF0000"/>
        </w:rPr>
        <w:t xml:space="preserve"> </w:t>
      </w:r>
      <w:r w:rsidR="00EE53AD">
        <w:t xml:space="preserve">user-friendly interfejs za rad sa objektima </w:t>
      </w:r>
      <w:r w:rsidR="00EE53AD" w:rsidRPr="00052499">
        <w:rPr>
          <w:color w:val="000000" w:themeColor="text1"/>
        </w:rPr>
        <w:t xml:space="preserve">ER dijagrama </w:t>
      </w:r>
      <w:r w:rsidR="00EE53AD">
        <w:t xml:space="preserve">u procesu modelovanja </w:t>
      </w:r>
      <w:r w:rsidR="00EE53AD" w:rsidRPr="00052499">
        <w:rPr>
          <w:color w:val="000000" w:themeColor="text1"/>
        </w:rPr>
        <w:t>baze</w:t>
      </w:r>
      <w:r w:rsidR="00EE53AD">
        <w:rPr>
          <w:color w:val="FF0000"/>
        </w:rPr>
        <w:t xml:space="preserve"> </w:t>
      </w:r>
      <w:r w:rsidR="00EE53AD">
        <w:t>podataka od konceptualnog do fizičkog nivoa</w:t>
      </w:r>
      <w:r w:rsidR="00EE53AD" w:rsidRPr="00052499">
        <w:rPr>
          <w:color w:val="000000" w:themeColor="text1"/>
        </w:rPr>
        <w:t>, opisanog SQL upitima</w:t>
      </w:r>
      <w:r w:rsidR="00EE53AD">
        <w:t xml:space="preserve">. </w:t>
      </w:r>
      <w:r w:rsidR="0065505B" w:rsidRPr="00FA15BD">
        <w:rPr>
          <w:lang w:val="de-DE"/>
        </w:rPr>
        <w:t xml:space="preserve">Bitna karakteristika je automatizovano kreiranje logičkog/konceptualnog  modela iz SQL skripte. Omoguceno je generisanje </w:t>
      </w:r>
      <w:r w:rsidR="0042115B" w:rsidRPr="00FA15BD">
        <w:rPr>
          <w:lang w:val="de-DE"/>
        </w:rPr>
        <w:t>DDL-</w:t>
      </w:r>
      <w:r w:rsidR="0065505B" w:rsidRPr="00FA15BD">
        <w:rPr>
          <w:lang w:val="de-DE"/>
        </w:rPr>
        <w:t>SQL skripte iz logičkog modela u cilju pravljenja baze podataka.</w:t>
      </w:r>
    </w:p>
    <w:p w:rsidR="00F4567E" w:rsidRPr="00FA15BD" w:rsidRDefault="00EE53AD" w:rsidP="00F33D5F">
      <w:pPr>
        <w:pStyle w:val="BodyText"/>
        <w:rPr>
          <w:color w:val="000000" w:themeColor="text1"/>
          <w:lang w:val="de-DE"/>
        </w:rPr>
      </w:pPr>
      <w:r w:rsidRPr="00FA15BD">
        <w:rPr>
          <w:color w:val="000000" w:themeColor="text1"/>
          <w:lang w:val="de-DE"/>
        </w:rPr>
        <w:t xml:space="preserve">Korisnik može jednostavno i brzo mijenjati boju radnog prostora i samih objekata. Moguća je promjena veličine objekata i njihove pozicije unutar modela. </w:t>
      </w:r>
    </w:p>
    <w:p w:rsidR="00EE53AD" w:rsidRPr="00FA15BD" w:rsidRDefault="00EE53AD" w:rsidP="00EE53AD">
      <w:pPr>
        <w:keepNext/>
        <w:ind w:left="2880" w:right="72" w:firstLine="720"/>
        <w:rPr>
          <w:b/>
          <w:lang w:val="de-DE"/>
        </w:rPr>
      </w:pPr>
      <w:r w:rsidRPr="00FA15BD">
        <w:rPr>
          <w:b/>
          <w:lang w:val="de-DE"/>
        </w:rPr>
        <w:lastRenderedPageBreak/>
        <w:t>Tabela 4-1    Sistem korisničke podrške</w:t>
      </w: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EE53AD" w:rsidTr="00EE53AD">
        <w:trPr>
          <w:cantSplit/>
        </w:trPr>
        <w:tc>
          <w:tcPr>
            <w:tcW w:w="3240" w:type="dxa"/>
          </w:tcPr>
          <w:p w:rsidR="00EE53AD" w:rsidRDefault="00EE53AD" w:rsidP="00EE53AD">
            <w:pPr>
              <w:keepNext/>
              <w:ind w:right="7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Korisnički benefiti</w:t>
            </w:r>
          </w:p>
        </w:tc>
        <w:tc>
          <w:tcPr>
            <w:tcW w:w="3780" w:type="dxa"/>
          </w:tcPr>
          <w:p w:rsidR="00EE53AD" w:rsidRDefault="00EE53AD" w:rsidP="00EE53AD">
            <w:pPr>
              <w:ind w:right="14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Karakteristike podrške</w:t>
            </w:r>
          </w:p>
        </w:tc>
      </w:tr>
      <w:tr w:rsidR="00EE53AD" w:rsidTr="00EE53AD">
        <w:trPr>
          <w:cantSplit/>
        </w:trPr>
        <w:tc>
          <w:tcPr>
            <w:tcW w:w="3240" w:type="dxa"/>
          </w:tcPr>
          <w:p w:rsidR="00EE53AD" w:rsidRDefault="00EE53AD" w:rsidP="00EE53AD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</w:rPr>
              <w:t>Korisnici na jednostavan način mogu predočiti probleme korisničkoj podršci koristeći zvanični sajt.</w:t>
            </w:r>
          </w:p>
        </w:tc>
        <w:tc>
          <w:tcPr>
            <w:tcW w:w="3780" w:type="dxa"/>
          </w:tcPr>
          <w:p w:rsidR="00EE53AD" w:rsidRDefault="00EE53AD" w:rsidP="00EE53AD">
            <w:pPr>
              <w:ind w:right="144"/>
              <w:rPr>
                <w:color w:val="000000"/>
              </w:rPr>
            </w:pPr>
            <w:r>
              <w:rPr>
                <w:color w:val="000000"/>
              </w:rPr>
              <w:t>Stečena baza znanja i iskustvo pomaže zaposlenima u korisnikoj podršci da brzo identifikuju probleme i ponude rješenje.</w:t>
            </w:r>
          </w:p>
        </w:tc>
      </w:tr>
      <w:tr w:rsidR="00EE53AD" w:rsidRPr="00FA15BD" w:rsidTr="00EE53AD">
        <w:trPr>
          <w:cantSplit/>
        </w:trPr>
        <w:tc>
          <w:tcPr>
            <w:tcW w:w="3240" w:type="dxa"/>
          </w:tcPr>
          <w:p w:rsidR="00EE53AD" w:rsidRPr="00FA15BD" w:rsidRDefault="00EE53AD" w:rsidP="00EE53AD">
            <w:pPr>
              <w:keepNext/>
              <w:ind w:right="-14"/>
              <w:rPr>
                <w:color w:val="000000"/>
                <w:lang w:val="de-DE"/>
              </w:rPr>
            </w:pPr>
            <w:r w:rsidRPr="00FA15BD">
              <w:rPr>
                <w:color w:val="000000"/>
                <w:lang w:val="de-DE"/>
              </w:rPr>
              <w:t>Raspoloženje korisnika je poboljšano, jer se nijedan problem/prigovor ne zanemaruje.</w:t>
            </w:r>
            <w:r w:rsidRPr="00FA15BD">
              <w:rPr>
                <w:lang w:val="de-DE"/>
              </w:rPr>
              <w:t xml:space="preserve"> </w:t>
            </w:r>
          </w:p>
        </w:tc>
        <w:tc>
          <w:tcPr>
            <w:tcW w:w="3780" w:type="dxa"/>
          </w:tcPr>
          <w:p w:rsidR="00EE53AD" w:rsidRPr="00FA15BD" w:rsidRDefault="00EE53AD" w:rsidP="00EE53AD">
            <w:pPr>
              <w:ind w:right="144"/>
              <w:rPr>
                <w:color w:val="000000"/>
                <w:lang w:val="de-DE"/>
              </w:rPr>
            </w:pPr>
            <w:r w:rsidRPr="00FA15BD">
              <w:rPr>
                <w:lang w:val="de-DE"/>
              </w:rPr>
              <w:t>P</w:t>
            </w:r>
            <w:r w:rsidRPr="00FA15BD">
              <w:rPr>
                <w:color w:val="000000"/>
                <w:lang w:val="de-DE"/>
              </w:rPr>
              <w:t>roblemi su jedinstveno razvrstani, klasifikovani i praćeni tokom cijelog procesa rješavanja.</w:t>
            </w:r>
          </w:p>
        </w:tc>
      </w:tr>
      <w:tr w:rsidR="00EE53AD" w:rsidTr="00EE53AD">
        <w:trPr>
          <w:cantSplit/>
        </w:trPr>
        <w:tc>
          <w:tcPr>
            <w:tcW w:w="3240" w:type="dxa"/>
          </w:tcPr>
          <w:p w:rsidR="00EE53AD" w:rsidRPr="00FA15BD" w:rsidRDefault="00EE53AD" w:rsidP="00EE53AD">
            <w:pPr>
              <w:keepNext/>
              <w:ind w:right="-14"/>
              <w:rPr>
                <w:color w:val="000000"/>
                <w:lang w:val="de-DE"/>
              </w:rPr>
            </w:pPr>
            <w:r w:rsidRPr="00FA15BD">
              <w:rPr>
                <w:color w:val="000000"/>
                <w:lang w:val="de-DE"/>
              </w:rPr>
              <w:t>Obavještenja o dostupnim nadogradnjama su pravovremena.</w:t>
            </w:r>
          </w:p>
        </w:tc>
        <w:tc>
          <w:tcPr>
            <w:tcW w:w="3780" w:type="dxa"/>
          </w:tcPr>
          <w:p w:rsidR="00EE53AD" w:rsidRDefault="00EE53AD" w:rsidP="00EE53AD">
            <w:pPr>
              <w:ind w:right="144"/>
              <w:rPr>
                <w:color w:val="000000"/>
              </w:rPr>
            </w:pPr>
            <w:r w:rsidRPr="00FA15BD">
              <w:rPr>
                <w:color w:val="000000"/>
                <w:lang w:val="de-DE"/>
              </w:rPr>
              <w:t xml:space="preserve">Korisnička podrška procjenjuje kritične oblasti i daje prijedloge za poboljšanja. </w:t>
            </w:r>
            <w:r>
              <w:rPr>
                <w:color w:val="000000"/>
              </w:rPr>
              <w:t>Na osnovu toga se izrađuju paketi sa poboljšanjima.</w:t>
            </w:r>
          </w:p>
        </w:tc>
      </w:tr>
      <w:tr w:rsidR="00EE53AD" w:rsidTr="00EE53AD">
        <w:trPr>
          <w:cantSplit/>
        </w:trPr>
        <w:tc>
          <w:tcPr>
            <w:tcW w:w="3240" w:type="dxa"/>
          </w:tcPr>
          <w:p w:rsidR="00EE53AD" w:rsidRDefault="00EE53AD" w:rsidP="00EE53AD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</w:rPr>
              <w:t>Korisnici mogu pomoći sebi, smanjujući vrijeme potrebno da dođu do odgovora i rješenja problema.</w:t>
            </w:r>
          </w:p>
        </w:tc>
        <w:tc>
          <w:tcPr>
            <w:tcW w:w="3780" w:type="dxa"/>
          </w:tcPr>
          <w:p w:rsidR="00EE53AD" w:rsidRDefault="00EE53AD" w:rsidP="00EE53AD">
            <w:pPr>
              <w:ind w:right="144"/>
              <w:rPr>
                <w:color w:val="000000"/>
              </w:rPr>
            </w:pPr>
            <w:r>
              <w:rPr>
                <w:color w:val="000000"/>
              </w:rPr>
              <w:t>Na sajtu se stalno proširuje FAQ dio sa novim odgovorima na česta pitanja/probleme.</w:t>
            </w:r>
          </w:p>
        </w:tc>
      </w:tr>
    </w:tbl>
    <w:p w:rsidR="00EE53AD" w:rsidRDefault="00EE53AD" w:rsidP="00521FC9">
      <w:pPr>
        <w:pStyle w:val="Heading2"/>
        <w:numPr>
          <w:ilvl w:val="0"/>
          <w:numId w:val="0"/>
        </w:numPr>
      </w:pPr>
    </w:p>
    <w:p w:rsidR="00F4567E" w:rsidRDefault="005B5733">
      <w:pPr>
        <w:pStyle w:val="Heading2"/>
      </w:pPr>
      <w:bookmarkStart w:id="35" w:name="_Toc105547354"/>
      <w:r>
        <w:t>Pretpostavke i zavisnosti</w:t>
      </w:r>
      <w:bookmarkEnd w:id="35"/>
    </w:p>
    <w:p w:rsidR="00DF2260" w:rsidRDefault="00DF2260" w:rsidP="005B5733">
      <w:pPr>
        <w:pStyle w:val="BodyText"/>
      </w:pPr>
      <w:r>
        <w:t>Pretpostavke i zavisnosti koje se odnose na softver</w:t>
      </w:r>
      <w:r w:rsidR="00625349">
        <w:t>ski alat</w:t>
      </w:r>
      <w:r>
        <w:t xml:space="preserve"> </w:t>
      </w:r>
      <w:r>
        <w:rPr>
          <w:i/>
        </w:rPr>
        <w:t>queri</w:t>
      </w:r>
      <w:r>
        <w:t xml:space="preserve"> su:</w:t>
      </w:r>
    </w:p>
    <w:p w:rsidR="00DF2260" w:rsidRDefault="00DF2260" w:rsidP="00521FC9">
      <w:pPr>
        <w:pStyle w:val="BodyText"/>
        <w:numPr>
          <w:ilvl w:val="0"/>
          <w:numId w:val="33"/>
        </w:numPr>
        <w:spacing w:after="60"/>
        <w:ind w:left="1434" w:hanging="357"/>
      </w:pPr>
      <w:r>
        <w:t>dugoročna podrška za alat s ciljem održavanja funkcionalnosti i otklanjanja nastalih problema (LTS)</w:t>
      </w:r>
    </w:p>
    <w:p w:rsidR="00DF2260" w:rsidRDefault="00DF2260" w:rsidP="00521FC9">
      <w:pPr>
        <w:pStyle w:val="BodyText"/>
        <w:numPr>
          <w:ilvl w:val="0"/>
          <w:numId w:val="33"/>
        </w:numPr>
        <w:spacing w:after="60"/>
        <w:ind w:left="1434" w:hanging="357"/>
      </w:pPr>
      <w:r>
        <w:t>promjena hardverskih komponent</w:t>
      </w:r>
      <w:r w:rsidR="00625349">
        <w:t>i ne utiče na ponašanje softverskog alata</w:t>
      </w:r>
    </w:p>
    <w:p w:rsidR="00DF2260" w:rsidRDefault="00DF2260" w:rsidP="00521FC9">
      <w:pPr>
        <w:pStyle w:val="BodyText"/>
        <w:numPr>
          <w:ilvl w:val="0"/>
          <w:numId w:val="33"/>
        </w:numPr>
        <w:spacing w:after="60"/>
        <w:ind w:left="1434" w:hanging="357"/>
      </w:pPr>
      <w:r>
        <w:t>blagovremeno informisanje korisnika o dostupnim ažuriranjima koja je potrebno instalirati</w:t>
      </w:r>
    </w:p>
    <w:p w:rsidR="005B5733" w:rsidRPr="005B5733" w:rsidRDefault="00DF2260" w:rsidP="00521FC9">
      <w:pPr>
        <w:pStyle w:val="BodyText"/>
        <w:numPr>
          <w:ilvl w:val="0"/>
          <w:numId w:val="33"/>
        </w:numPr>
        <w:spacing w:after="60"/>
        <w:ind w:left="1434" w:hanging="357"/>
      </w:pPr>
      <w:r>
        <w:t>izlaskom novog operativnog sistema neophodno je prilagoditi aplikaciju novom okruženju</w:t>
      </w:r>
    </w:p>
    <w:p w:rsidR="00F4567E" w:rsidRDefault="0031265F">
      <w:pPr>
        <w:pStyle w:val="Heading2"/>
        <w:widowControl/>
      </w:pPr>
      <w:bookmarkStart w:id="36" w:name="_Toc105547355"/>
      <w:r>
        <w:t>Troškovi i cijena</w:t>
      </w:r>
      <w:r w:rsidR="005B5733">
        <w:t xml:space="preserve"> proizvoda</w:t>
      </w:r>
      <w:bookmarkEnd w:id="36"/>
    </w:p>
    <w:p w:rsidR="005B5733" w:rsidRPr="005B5733" w:rsidRDefault="00EE53AD" w:rsidP="00521FC9">
      <w:pPr>
        <w:pStyle w:val="BodyText"/>
      </w:pPr>
      <w:r>
        <w:t xml:space="preserve">Korištenje </w:t>
      </w:r>
      <w:r w:rsidRPr="00DF2260">
        <w:rPr>
          <w:i/>
          <w:color w:val="000000" w:themeColor="text1"/>
        </w:rPr>
        <w:t>queri</w:t>
      </w:r>
      <w:r w:rsidR="00625349">
        <w:rPr>
          <w:color w:val="000000" w:themeColor="text1"/>
        </w:rPr>
        <w:t xml:space="preserve"> softverskog alata</w:t>
      </w:r>
      <w:r w:rsidRPr="00DF2260">
        <w:rPr>
          <w:color w:val="000000" w:themeColor="text1"/>
        </w:rPr>
        <w:t xml:space="preserve"> </w:t>
      </w:r>
      <w:r>
        <w:t xml:space="preserve">je potpuno besplatno, te je zbog ovoga dostupan velikoj </w:t>
      </w:r>
      <w:r w:rsidR="00E771E8">
        <w:t>grupi</w:t>
      </w:r>
      <w:r>
        <w:t xml:space="preserve"> korisnika,</w:t>
      </w:r>
      <w:r w:rsidRPr="00640D18">
        <w:rPr>
          <w:color w:val="FF0000"/>
        </w:rPr>
        <w:t xml:space="preserve"> </w:t>
      </w:r>
      <w:r w:rsidRPr="00DF2260">
        <w:rPr>
          <w:color w:val="000000" w:themeColor="text1"/>
        </w:rPr>
        <w:t>IT kompanijama, obrazovnim ustanovama ili pojedincima koji koriste ovaj alat za upoznavanje i modelovanjem baze po</w:t>
      </w:r>
      <w:r w:rsidR="00DF2260">
        <w:rPr>
          <w:color w:val="000000" w:themeColor="text1"/>
        </w:rPr>
        <w:t xml:space="preserve">dataka, te stručnim korisnicima </w:t>
      </w:r>
      <w:r w:rsidR="00545737">
        <w:t>koji mogu iskoristiti mnoš</w:t>
      </w:r>
      <w:r>
        <w:t xml:space="preserve">tvo mogućnosti alata za </w:t>
      </w:r>
      <w:r w:rsidRPr="00DF2260">
        <w:rPr>
          <w:color w:val="000000" w:themeColor="text1"/>
        </w:rPr>
        <w:t xml:space="preserve">potrebe svog </w:t>
      </w:r>
      <w:r w:rsidR="00521FC9">
        <w:t>rada.</w:t>
      </w:r>
    </w:p>
    <w:p w:rsidR="005B5733" w:rsidRDefault="005B5733" w:rsidP="005B5733">
      <w:pPr>
        <w:pStyle w:val="Heading2"/>
        <w:widowControl/>
      </w:pPr>
      <w:bookmarkStart w:id="37" w:name="_Toc105547356"/>
      <w:r>
        <w:t>Licenciranje i instalacija</w:t>
      </w:r>
      <w:bookmarkEnd w:id="37"/>
    </w:p>
    <w:p w:rsidR="00EE53AD" w:rsidRDefault="00521FC9" w:rsidP="00EE53AD">
      <w:pPr>
        <w:pStyle w:val="BodyText"/>
      </w:pPr>
      <w:r>
        <w:rPr>
          <w:i/>
        </w:rPr>
        <w:t>queri</w:t>
      </w:r>
      <w:r w:rsidR="00EE53AD">
        <w:t xml:space="preserve"> – </w:t>
      </w:r>
      <w:r>
        <w:t>softverski alat</w:t>
      </w:r>
      <w:r w:rsidR="00EE53AD">
        <w:t xml:space="preserve"> je licenciran sa </w:t>
      </w:r>
      <w:r w:rsidR="00EE53AD" w:rsidRPr="00DF2260">
        <w:rPr>
          <w:color w:val="000000" w:themeColor="text1"/>
        </w:rPr>
        <w:t>GNU</w:t>
      </w:r>
      <w:r w:rsidR="00EE53AD">
        <w:rPr>
          <w:color w:val="FF0000"/>
        </w:rPr>
        <w:t xml:space="preserve"> </w:t>
      </w:r>
      <w:r w:rsidR="00EE53AD">
        <w:t>GPL licencom za slobodan softver i sva prava na dati porizvod zadržavaju članovi Grupe 1.</w:t>
      </w:r>
    </w:p>
    <w:p w:rsidR="005B5733" w:rsidRPr="00521FC9" w:rsidRDefault="00625349" w:rsidP="00521FC9">
      <w:pPr>
        <w:pStyle w:val="BodyText"/>
        <w:rPr>
          <w:color w:val="000000" w:themeColor="text1"/>
        </w:rPr>
      </w:pPr>
      <w:r>
        <w:t>Instalacija softverskog alata</w:t>
      </w:r>
      <w:r w:rsidR="00EE53AD">
        <w:t xml:space="preserve"> </w:t>
      </w:r>
      <w:r w:rsidR="00DF2260" w:rsidRPr="00DF2260">
        <w:rPr>
          <w:color w:val="000000" w:themeColor="text1"/>
        </w:rPr>
        <w:t>je realizovana kro</w:t>
      </w:r>
      <w:r w:rsidR="00EE53AD" w:rsidRPr="00DF2260">
        <w:rPr>
          <w:color w:val="000000" w:themeColor="text1"/>
        </w:rPr>
        <w:t xml:space="preserve">z prigodan instalacioni wizard, a </w:t>
      </w:r>
      <w:r w:rsidR="00EE53AD">
        <w:t xml:space="preserve">opisana je </w:t>
      </w:r>
      <w:r w:rsidR="00EE53AD" w:rsidRPr="00DF2260">
        <w:rPr>
          <w:color w:val="000000" w:themeColor="text1"/>
        </w:rPr>
        <w:t>detaljno po koracima na sajtu u</w:t>
      </w:r>
      <w:r w:rsidR="00521FC9">
        <w:rPr>
          <w:color w:val="000000" w:themeColor="text1"/>
        </w:rPr>
        <w:t xml:space="preserve"> dijelu za podrsku korisnicima.</w:t>
      </w:r>
    </w:p>
    <w:p w:rsidR="000F43B1" w:rsidRDefault="000F43B1" w:rsidP="000F43B1">
      <w:pPr>
        <w:pStyle w:val="Heading1"/>
      </w:pPr>
      <w:bookmarkStart w:id="38" w:name="_Toc103170705"/>
      <w:bookmarkStart w:id="39" w:name="_Toc105547357"/>
      <w:r>
        <w:t>Karakteristike proizvoda</w:t>
      </w:r>
      <w:bookmarkEnd w:id="38"/>
      <w:bookmarkEnd w:id="39"/>
    </w:p>
    <w:p w:rsidR="000F43B1" w:rsidRPr="00FA15BD" w:rsidRDefault="0027068D" w:rsidP="000F43B1">
      <w:pPr>
        <w:pStyle w:val="BodyText"/>
        <w:rPr>
          <w:lang w:val="de-DE"/>
        </w:rPr>
      </w:pPr>
      <w:r w:rsidRPr="00FA15BD">
        <w:rPr>
          <w:lang w:val="de-DE"/>
        </w:rPr>
        <w:t>U ovom dijelu su uop</w:t>
      </w:r>
      <w:r w:rsidR="000F43B1" w:rsidRPr="00FA15BD">
        <w:rPr>
          <w:lang w:val="de-DE"/>
        </w:rPr>
        <w:t xml:space="preserve">šteno opisane karakteristike </w:t>
      </w:r>
      <w:r w:rsidR="00625349" w:rsidRPr="00FA15BD">
        <w:rPr>
          <w:color w:val="000000" w:themeColor="text1"/>
          <w:lang w:val="de-DE"/>
        </w:rPr>
        <w:t>softverskog alata</w:t>
      </w:r>
      <w:r w:rsidR="00EE53AD" w:rsidRPr="00FA15BD">
        <w:rPr>
          <w:color w:val="000000" w:themeColor="text1"/>
          <w:lang w:val="de-DE"/>
        </w:rPr>
        <w:t xml:space="preserve"> </w:t>
      </w:r>
      <w:r w:rsidR="00EE53AD" w:rsidRPr="00FA15BD">
        <w:rPr>
          <w:i/>
          <w:color w:val="000000" w:themeColor="text1"/>
          <w:lang w:val="de-DE"/>
        </w:rPr>
        <w:t>queri</w:t>
      </w:r>
      <w:r w:rsidR="00EE53AD" w:rsidRPr="00FA15BD">
        <w:rPr>
          <w:lang w:val="de-DE"/>
        </w:rPr>
        <w:t>.</w:t>
      </w:r>
      <w:r w:rsidR="000F43B1" w:rsidRPr="00FA15BD">
        <w:rPr>
          <w:lang w:val="de-DE"/>
        </w:rPr>
        <w:t xml:space="preserve"> Alat omogućava standardne operacije kao što su kreiranje novih </w:t>
      </w:r>
      <w:r w:rsidRPr="00FA15BD">
        <w:rPr>
          <w:lang w:val="de-DE"/>
        </w:rPr>
        <w:t>modela</w:t>
      </w:r>
      <w:r w:rsidR="000F43B1" w:rsidRPr="00FA15BD">
        <w:rPr>
          <w:lang w:val="de-DE"/>
        </w:rPr>
        <w:t xml:space="preserve"> ili importovanje i uređivanje već postojećih </w:t>
      </w:r>
      <w:r w:rsidRPr="00FA15BD">
        <w:rPr>
          <w:lang w:val="de-DE"/>
        </w:rPr>
        <w:t>modela</w:t>
      </w:r>
      <w:r w:rsidR="000F43B1" w:rsidRPr="00FA15BD">
        <w:rPr>
          <w:lang w:val="de-DE"/>
        </w:rPr>
        <w:t xml:space="preserve"> u </w:t>
      </w:r>
      <w:r w:rsidRPr="00FA15BD">
        <w:rPr>
          <w:lang w:val="de-DE"/>
        </w:rPr>
        <w:t>radno okruženje za dalju obradu</w:t>
      </w:r>
      <w:r w:rsidR="000F43B1" w:rsidRPr="00FA15BD">
        <w:rPr>
          <w:lang w:val="de-DE"/>
        </w:rPr>
        <w:t>.</w:t>
      </w:r>
    </w:p>
    <w:p w:rsidR="0027068D" w:rsidRPr="00FA15BD" w:rsidRDefault="0027068D" w:rsidP="0027068D">
      <w:pPr>
        <w:pStyle w:val="BodyText"/>
        <w:rPr>
          <w:lang w:val="sr-Latn-RS"/>
        </w:rPr>
      </w:pPr>
      <w:r w:rsidRPr="00FA15BD">
        <w:rPr>
          <w:lang w:val="de-DE"/>
        </w:rPr>
        <w:t xml:space="preserve">Vrlo jednostavna manipulacija alatom s ciljem dizajniranja modela manipulisanjem objekatima ER dijagrama. Manipulacija podrazumijeva selektovanje, dizajniranje, </w:t>
      </w:r>
      <w:r>
        <w:rPr>
          <w:lang w:val="sr-Latn-RS"/>
        </w:rPr>
        <w:t xml:space="preserve">pomjeranje, kopiranje, isjecanje, lijepljenje i brisanje. </w:t>
      </w:r>
      <w:r w:rsidRPr="00FA15BD">
        <w:rPr>
          <w:lang w:val="sr-Latn-RS"/>
        </w:rPr>
        <w:t>Mogućnost vraćanja koraka unazad pril</w:t>
      </w:r>
      <w:r w:rsidR="00FD1A4F" w:rsidRPr="00FA15BD">
        <w:rPr>
          <w:lang w:val="sr-Latn-RS"/>
        </w:rPr>
        <w:t>ikom obrade nad objektima u slučaju greš</w:t>
      </w:r>
      <w:r w:rsidRPr="00FA15BD">
        <w:rPr>
          <w:lang w:val="sr-Latn-RS"/>
        </w:rPr>
        <w:t xml:space="preserve">ke izazvane od strane korisnika. </w:t>
      </w:r>
      <w:r w:rsidR="00625349" w:rsidRPr="00FA15BD">
        <w:rPr>
          <w:i/>
          <w:lang w:val="sr-Latn-RS"/>
        </w:rPr>
        <w:t xml:space="preserve">queri </w:t>
      </w:r>
      <w:r w:rsidRPr="00FA15BD">
        <w:rPr>
          <w:lang w:val="sr-Latn-RS"/>
        </w:rPr>
        <w:t>automatski čuva promjene i na taj način sprečava gubitak podataka u nepredviđenim situacijama. Omogućeno je jednostavno eksportovanje gotovih modela u potrebne formate (</w:t>
      </w:r>
      <w:r w:rsidR="001A06CF" w:rsidRPr="00FA15BD">
        <w:rPr>
          <w:lang w:val="sr-Latn-RS"/>
        </w:rPr>
        <w:t>.qvi, grafički format, SQL kod). S druge strane automatski generiše model baze podataka iz već postojećeg koda.  Softver</w:t>
      </w:r>
      <w:r w:rsidR="00625349" w:rsidRPr="00FA15BD">
        <w:rPr>
          <w:lang w:val="sr-Latn-RS"/>
        </w:rPr>
        <w:t>ski alat</w:t>
      </w:r>
      <w:r w:rsidR="001A06CF" w:rsidRPr="00FA15BD">
        <w:rPr>
          <w:lang w:val="sr-Latn-RS"/>
        </w:rPr>
        <w:t xml:space="preserve"> dopušta direktno štampanje modela. </w:t>
      </w:r>
      <w:r w:rsidR="00625349" w:rsidRPr="00FA15BD">
        <w:rPr>
          <w:i/>
          <w:lang w:val="sr-Latn-RS"/>
        </w:rPr>
        <w:t>queri</w:t>
      </w:r>
      <w:r w:rsidR="001A06CF" w:rsidRPr="00FA15BD">
        <w:rPr>
          <w:lang w:val="sr-Latn-RS"/>
        </w:rPr>
        <w:t xml:space="preserve"> posjeduje funkcionalnost korištenja Cloud servisa u cilju skladištenja modela.</w:t>
      </w:r>
    </w:p>
    <w:p w:rsidR="00F4567E" w:rsidRPr="00FA15BD" w:rsidRDefault="00F4567E" w:rsidP="001A06CF">
      <w:pPr>
        <w:pStyle w:val="BodyText"/>
        <w:ind w:left="0"/>
        <w:rPr>
          <w:lang w:val="sr-Latn-RS"/>
        </w:rPr>
      </w:pPr>
    </w:p>
    <w:p w:rsidR="00F4567E" w:rsidRDefault="000F43B1">
      <w:pPr>
        <w:pStyle w:val="Heading1"/>
      </w:pPr>
      <w:bookmarkStart w:id="40" w:name="_Toc74862693"/>
      <w:bookmarkStart w:id="41" w:name="_Toc103170708"/>
      <w:bookmarkStart w:id="42" w:name="_Toc105547358"/>
      <w:r>
        <w:lastRenderedPageBreak/>
        <w:t>Ograničenja</w:t>
      </w:r>
      <w:bookmarkEnd w:id="40"/>
      <w:bookmarkEnd w:id="41"/>
      <w:bookmarkEnd w:id="42"/>
    </w:p>
    <w:p w:rsidR="005D43BA" w:rsidRDefault="005D43BA" w:rsidP="005D43BA">
      <w:pPr>
        <w:pStyle w:val="BodyText"/>
      </w:pPr>
      <w:r>
        <w:t>-Unapređivanje hardvera računara na visoke nivoe performansi je nepotrebno, u korisničkom uputstvu su navedeni zahtjevi softverskog alata queri s pogledom na potrebni hardever i softver.</w:t>
      </w:r>
    </w:p>
    <w:p w:rsidR="000F43B1" w:rsidRPr="000F43B1" w:rsidRDefault="005D43BA" w:rsidP="005D43BA">
      <w:pPr>
        <w:pStyle w:val="BodyText"/>
      </w:pPr>
      <w:r>
        <w:t>-Rad softverskog alata je omogućen na sistemima koji posjeduju JVM.</w:t>
      </w:r>
    </w:p>
    <w:p w:rsidR="000F43B1" w:rsidRDefault="000F43B1" w:rsidP="000F43B1">
      <w:pPr>
        <w:pStyle w:val="Heading1"/>
      </w:pPr>
      <w:bookmarkStart w:id="43" w:name="_Toc103170709"/>
      <w:bookmarkStart w:id="44" w:name="_Toc105547359"/>
      <w:r>
        <w:t>Rasponi kvaliteta</w:t>
      </w:r>
      <w:bookmarkEnd w:id="43"/>
      <w:bookmarkEnd w:id="44"/>
    </w:p>
    <w:p w:rsidR="00A839A7" w:rsidRDefault="00A34B97" w:rsidP="00496401">
      <w:pPr>
        <w:pStyle w:val="BodyText"/>
      </w:pPr>
      <w:r w:rsidRPr="00FA15BD">
        <w:rPr>
          <w:i/>
          <w:lang w:val="de-DE"/>
        </w:rPr>
        <w:t>queri</w:t>
      </w:r>
      <w:r w:rsidR="00F27358" w:rsidRPr="00FA15BD">
        <w:rPr>
          <w:lang w:val="de-DE"/>
        </w:rPr>
        <w:t xml:space="preserve"> je fleksibilan na pojavu grešaka. Prilikom generisanja SQL koda, ili modela na osnovu SQL koda, </w:t>
      </w:r>
      <w:r w:rsidR="00625349" w:rsidRPr="00FA15BD">
        <w:rPr>
          <w:lang w:val="de-DE"/>
        </w:rPr>
        <w:t>greške će biti prepoznate i korisnik</w:t>
      </w:r>
      <w:r w:rsidR="00F27358" w:rsidRPr="00FA15BD">
        <w:rPr>
          <w:lang w:val="de-DE"/>
        </w:rPr>
        <w:t xml:space="preserve"> </w:t>
      </w:r>
      <w:r w:rsidR="00625349" w:rsidRPr="00FA15BD">
        <w:rPr>
          <w:lang w:val="de-DE"/>
        </w:rPr>
        <w:t>će biti obavij</w:t>
      </w:r>
      <w:r w:rsidR="004E3E71" w:rsidRPr="00FA15BD">
        <w:rPr>
          <w:lang w:val="de-DE"/>
        </w:rPr>
        <w:t>ešten</w:t>
      </w:r>
      <w:r w:rsidR="00F27358" w:rsidRPr="00FA15BD">
        <w:rPr>
          <w:lang w:val="de-DE"/>
        </w:rPr>
        <w:t xml:space="preserve"> o njima, te </w:t>
      </w:r>
      <w:r w:rsidR="00625349" w:rsidRPr="00FA15BD">
        <w:rPr>
          <w:lang w:val="de-DE"/>
        </w:rPr>
        <w:t>će biti spriječena pogrešna akcija</w:t>
      </w:r>
      <w:r w:rsidR="00F27358" w:rsidRPr="00FA15BD">
        <w:rPr>
          <w:lang w:val="de-DE"/>
        </w:rPr>
        <w:t xml:space="preserve"> generisanja. Softver</w:t>
      </w:r>
      <w:r w:rsidR="00625349" w:rsidRPr="00FA15BD">
        <w:rPr>
          <w:lang w:val="de-DE"/>
        </w:rPr>
        <w:t>ski alat</w:t>
      </w:r>
      <w:r w:rsidR="00F27358" w:rsidRPr="00FA15BD">
        <w:rPr>
          <w:lang w:val="de-DE"/>
        </w:rPr>
        <w:t xml:space="preserve"> bi trebao da radi u </w:t>
      </w:r>
      <w:r w:rsidR="00625349" w:rsidRPr="00FA15BD">
        <w:rPr>
          <w:lang w:val="de-DE"/>
        </w:rPr>
        <w:t>stabilnom okruženju i svi koji ga</w:t>
      </w:r>
      <w:r w:rsidR="00F27358" w:rsidRPr="00FA15BD">
        <w:rPr>
          <w:lang w:val="de-DE"/>
        </w:rPr>
        <w:t xml:space="preserve"> koriste treba da </w:t>
      </w:r>
      <w:r w:rsidR="00625349" w:rsidRPr="00FA15BD">
        <w:rPr>
          <w:lang w:val="de-DE"/>
        </w:rPr>
        <w:t>ga smataju pouzdanim</w:t>
      </w:r>
      <w:r w:rsidR="00F27358" w:rsidRPr="00FA15BD">
        <w:rPr>
          <w:lang w:val="de-DE"/>
        </w:rPr>
        <w:t xml:space="preserve">. </w:t>
      </w:r>
      <w:r w:rsidR="00F27358">
        <w:t>Sistem uključuje i o</w:t>
      </w:r>
      <w:r w:rsidR="00521FC9">
        <w:t>dgovarajuću pomoć za korisnika.</w:t>
      </w:r>
    </w:p>
    <w:p w:rsidR="00747C38" w:rsidRDefault="00747C38" w:rsidP="00747C38">
      <w:pPr>
        <w:pStyle w:val="Heading1"/>
      </w:pPr>
      <w:bookmarkStart w:id="45" w:name="_Toc103170710"/>
      <w:bookmarkStart w:id="46" w:name="_Toc103255364"/>
      <w:bookmarkStart w:id="47" w:name="_Toc105547360"/>
      <w:r>
        <w:t>Prvenstvo i priorite</w:t>
      </w:r>
      <w:bookmarkEnd w:id="45"/>
      <w:bookmarkEnd w:id="46"/>
      <w:r>
        <w:t>t</w:t>
      </w:r>
      <w:bookmarkEnd w:id="47"/>
    </w:p>
    <w:p w:rsidR="00747C38" w:rsidRPr="000F43B1" w:rsidRDefault="00747C38" w:rsidP="00747C38">
      <w:pPr>
        <w:pStyle w:val="BodyText"/>
        <w:spacing w:after="60"/>
      </w:pPr>
      <w:r>
        <w:t>Prioriteti u izvršavanju specifičnih opcija će imati oznake u vidu brojeva u rasponu od 1 do 5. Najniži  prioritet je 5, a najviši prioritet je označen brojem 1.</w:t>
      </w:r>
    </w:p>
    <w:p w:rsidR="00F4567E" w:rsidRDefault="000F43B1">
      <w:pPr>
        <w:pStyle w:val="Heading1"/>
      </w:pPr>
      <w:bookmarkStart w:id="48" w:name="_Toc105547361"/>
      <w:r>
        <w:t>Ostali zahtjevi proizvoda</w:t>
      </w:r>
      <w:bookmarkEnd w:id="48"/>
    </w:p>
    <w:p w:rsidR="00F4567E" w:rsidRDefault="000F43B1">
      <w:pPr>
        <w:pStyle w:val="Heading2"/>
      </w:pPr>
      <w:bookmarkStart w:id="49" w:name="_Toc105547362"/>
      <w:r>
        <w:t>Važeći stanardi</w:t>
      </w:r>
      <w:bookmarkEnd w:id="49"/>
    </w:p>
    <w:p w:rsidR="000F43B1" w:rsidRPr="00FA15BD" w:rsidRDefault="00FA15BD" w:rsidP="00FA15BD">
      <w:pPr>
        <w:pStyle w:val="BodyText"/>
        <w:spacing w:after="60"/>
      </w:pPr>
      <w:r w:rsidRPr="0040145D">
        <w:rPr>
          <w:i/>
        </w:rPr>
        <w:t>queri</w:t>
      </w:r>
      <w:r w:rsidRPr="00FA15BD">
        <w:t xml:space="preserve"> nema uporište u zakonskoj legislativi, pa ne postoje ograničenja u pogledu zakona i podzakonskih akata. S druge strane, u potpunosti je ispunjena standardizacija izrade aplikacije u programskom jeziku java koja se pokreće putem Java virtuelne mašine (JVM).</w:t>
      </w:r>
    </w:p>
    <w:p w:rsidR="000F43B1" w:rsidRDefault="000F43B1" w:rsidP="000F43B1">
      <w:pPr>
        <w:pStyle w:val="Heading2"/>
      </w:pPr>
      <w:bookmarkStart w:id="50" w:name="_Toc103170713"/>
      <w:bookmarkStart w:id="51" w:name="_Toc105547363"/>
      <w:r>
        <w:t>Sistemski zahtjevi</w:t>
      </w:r>
      <w:bookmarkEnd w:id="50"/>
      <w:bookmarkEnd w:id="51"/>
    </w:p>
    <w:p w:rsidR="000F43B1" w:rsidRPr="000F43B1" w:rsidRDefault="0040145D" w:rsidP="0040145D">
      <w:pPr>
        <w:pStyle w:val="BodyText"/>
        <w:spacing w:after="60"/>
      </w:pPr>
      <w:bookmarkStart w:id="52" w:name="_Toc346297793"/>
      <w:r w:rsidRPr="0040145D">
        <w:rPr>
          <w:i/>
        </w:rPr>
        <w:t>queri</w:t>
      </w:r>
      <w:r w:rsidRPr="0040145D">
        <w:t xml:space="preserve">  zahtjeva postojanje JVM, te opcionalan pristup internetu za funckionalan rad cloud-a.</w:t>
      </w:r>
      <w:bookmarkStart w:id="53" w:name="_GoBack"/>
      <w:bookmarkEnd w:id="53"/>
    </w:p>
    <w:p w:rsidR="000F43B1" w:rsidRDefault="000F43B1" w:rsidP="000F43B1">
      <w:pPr>
        <w:pStyle w:val="Heading2"/>
        <w:widowControl/>
      </w:pPr>
      <w:bookmarkStart w:id="54" w:name="_Toc103170714"/>
      <w:bookmarkStart w:id="55" w:name="_Toc105547364"/>
      <w:bookmarkEnd w:id="52"/>
      <w:r>
        <w:t>Performanse</w:t>
      </w:r>
      <w:bookmarkEnd w:id="54"/>
      <w:bookmarkEnd w:id="55"/>
    </w:p>
    <w:p w:rsidR="00EE53AD" w:rsidRPr="00A839A7" w:rsidRDefault="00A34B97" w:rsidP="00A34B97">
      <w:pPr>
        <w:pStyle w:val="BodyText"/>
        <w:spacing w:after="60"/>
        <w:rPr>
          <w:color w:val="000000" w:themeColor="text1"/>
        </w:rPr>
      </w:pPr>
      <w:r>
        <w:rPr>
          <w:i/>
          <w:color w:val="000000" w:themeColor="text1"/>
        </w:rPr>
        <w:t>queri</w:t>
      </w:r>
      <w:r w:rsidR="00EE53AD" w:rsidRPr="00A839A7">
        <w:rPr>
          <w:color w:val="000000" w:themeColor="text1"/>
        </w:rPr>
        <w:t xml:space="preserve"> bi trebao da odgovori na bilo koju akciju za najviše 1 sekundu,</w:t>
      </w:r>
      <w:r w:rsidR="00A839A7" w:rsidRPr="00A839A7">
        <w:rPr>
          <w:color w:val="000000" w:themeColor="text1"/>
        </w:rPr>
        <w:t>osim</w:t>
      </w:r>
      <w:r w:rsidR="00EE53AD" w:rsidRPr="00A839A7">
        <w:rPr>
          <w:color w:val="000000" w:themeColor="text1"/>
        </w:rPr>
        <w:t xml:space="preserve"> na zahtjev za transformaciju modela, za šta će biti potrebno do </w:t>
      </w:r>
      <w:r w:rsidR="005B53F2">
        <w:rPr>
          <w:color w:val="000000" w:themeColor="text1"/>
        </w:rPr>
        <w:t>5 sekundi</w:t>
      </w:r>
      <w:r w:rsidR="00EE53AD" w:rsidRPr="00A839A7">
        <w:rPr>
          <w:color w:val="000000" w:themeColor="text1"/>
        </w:rPr>
        <w:t>.</w:t>
      </w:r>
    </w:p>
    <w:p w:rsidR="00EE53AD" w:rsidRPr="00A839A7" w:rsidRDefault="00EE53AD" w:rsidP="00A34B97">
      <w:pPr>
        <w:pStyle w:val="BodyText"/>
        <w:spacing w:after="60"/>
        <w:rPr>
          <w:color w:val="000000" w:themeColor="text1"/>
        </w:rPr>
      </w:pPr>
      <w:r w:rsidRPr="00A839A7">
        <w:rPr>
          <w:color w:val="000000" w:themeColor="text1"/>
        </w:rPr>
        <w:t>Omogućen je rad na samo jednom otvorenom modelu, dok je moguće importovati najviše 10 modela u radno okruženje.</w:t>
      </w:r>
    </w:p>
    <w:p w:rsidR="000F43B1" w:rsidRPr="00A34B97" w:rsidRDefault="00A839A7" w:rsidP="00A34B97">
      <w:pPr>
        <w:pStyle w:val="BodyText"/>
        <w:spacing w:after="60"/>
        <w:rPr>
          <w:color w:val="000000" w:themeColor="text1"/>
        </w:rPr>
      </w:pPr>
      <w:r w:rsidRPr="00A839A7">
        <w:rPr>
          <w:color w:val="000000" w:themeColor="text1"/>
        </w:rPr>
        <w:t xml:space="preserve">Cloud </w:t>
      </w:r>
      <w:r w:rsidR="00EE53AD" w:rsidRPr="00A839A7">
        <w:rPr>
          <w:color w:val="000000" w:themeColor="text1"/>
        </w:rPr>
        <w:t xml:space="preserve"> zahtjeva brz internet te pouzdanu konekciju sa mini</w:t>
      </w:r>
      <w:r w:rsidRPr="00A839A7">
        <w:rPr>
          <w:color w:val="000000" w:themeColor="text1"/>
        </w:rPr>
        <w:t>malnim zastojima prilikom prenoš</w:t>
      </w:r>
      <w:r w:rsidR="00A34B97">
        <w:rPr>
          <w:color w:val="000000" w:themeColor="text1"/>
        </w:rPr>
        <w:t>enja paketa podataka.</w:t>
      </w:r>
    </w:p>
    <w:p w:rsidR="000F43B1" w:rsidRDefault="000F43B1" w:rsidP="000F43B1">
      <w:pPr>
        <w:pStyle w:val="Heading2"/>
      </w:pPr>
      <w:bookmarkStart w:id="56" w:name="_Toc103170715"/>
      <w:bookmarkStart w:id="57" w:name="_Toc105547365"/>
      <w:r>
        <w:t>Zahtjevi okruženja</w:t>
      </w:r>
      <w:bookmarkEnd w:id="56"/>
      <w:bookmarkEnd w:id="57"/>
    </w:p>
    <w:p w:rsidR="000F43B1" w:rsidRPr="00A34B97" w:rsidRDefault="00EE53AD" w:rsidP="00A34B97">
      <w:pPr>
        <w:pStyle w:val="BodyText"/>
        <w:rPr>
          <w:color w:val="000000" w:themeColor="text1"/>
        </w:rPr>
      </w:pPr>
      <w:r w:rsidRPr="00A839A7">
        <w:rPr>
          <w:color w:val="000000" w:themeColor="text1"/>
        </w:rPr>
        <w:t>Softver</w:t>
      </w:r>
      <w:r w:rsidR="00A34B97">
        <w:rPr>
          <w:color w:val="000000" w:themeColor="text1"/>
        </w:rPr>
        <w:t>ski alat</w:t>
      </w:r>
      <w:r w:rsidRPr="00A839A7">
        <w:rPr>
          <w:color w:val="000000" w:themeColor="text1"/>
        </w:rPr>
        <w:t xml:space="preserve"> </w:t>
      </w:r>
      <w:r w:rsidRPr="00A839A7">
        <w:rPr>
          <w:i/>
          <w:color w:val="000000" w:themeColor="text1"/>
        </w:rPr>
        <w:t xml:space="preserve">queri </w:t>
      </w:r>
      <w:r w:rsidRPr="00A839A7">
        <w:rPr>
          <w:color w:val="000000" w:themeColor="text1"/>
        </w:rPr>
        <w:t>ne utiče na rad drugih programa instaliranih na računaru, niti zahtjeva posebno ponašan</w:t>
      </w:r>
      <w:r w:rsidR="00A34B97">
        <w:rPr>
          <w:color w:val="000000" w:themeColor="text1"/>
        </w:rPr>
        <w:t>je drugih programa za svoj rad.</w:t>
      </w:r>
    </w:p>
    <w:p w:rsidR="000F43B1" w:rsidRDefault="000F43B1" w:rsidP="000F43B1">
      <w:pPr>
        <w:pStyle w:val="Heading1"/>
      </w:pPr>
      <w:bookmarkStart w:id="58" w:name="_Toc103170716"/>
      <w:bookmarkStart w:id="59" w:name="_Toc105547366"/>
      <w:r>
        <w:t>Dokumentacija</w:t>
      </w:r>
      <w:bookmarkEnd w:id="58"/>
      <w:bookmarkEnd w:id="59"/>
    </w:p>
    <w:p w:rsidR="000F43B1" w:rsidRDefault="000F43B1" w:rsidP="000F43B1">
      <w:pPr>
        <w:pStyle w:val="Heading2"/>
      </w:pPr>
      <w:bookmarkStart w:id="60" w:name="_Toc103170717"/>
      <w:bookmarkStart w:id="61" w:name="_Toc105547367"/>
      <w:r>
        <w:t>Korisničko uputstvo</w:t>
      </w:r>
      <w:bookmarkEnd w:id="60"/>
      <w:bookmarkEnd w:id="61"/>
    </w:p>
    <w:p w:rsidR="000F43B1" w:rsidRPr="000F43B1" w:rsidRDefault="000F43B1" w:rsidP="00A34B97">
      <w:pPr>
        <w:pStyle w:val="BodyText"/>
      </w:pPr>
      <w:r>
        <w:t>Korisničko uputstvo je nam</w:t>
      </w:r>
      <w:r w:rsidR="00B450CC">
        <w:t>i</w:t>
      </w:r>
      <w:r>
        <w:t>jenjeno za sve korisnike</w:t>
      </w:r>
      <w:r w:rsidR="00A839A7">
        <w:t xml:space="preserve"> koji planiraju koristiti alat i pre</w:t>
      </w:r>
      <w:r w:rsidR="00B450CC">
        <w:t>d</w:t>
      </w:r>
      <w:r w:rsidR="00A839A7">
        <w:t>stavlja izvor informa</w:t>
      </w:r>
      <w:r>
        <w:t>cija  u kojem su detaljno opisani koraci za korištenje alata i opcija alata</w:t>
      </w:r>
      <w:r w:rsidR="00A839A7">
        <w:t>,</w:t>
      </w:r>
      <w:r>
        <w:t xml:space="preserve"> te greške koje se mogu pojaviti u toku rada sa alatom.</w:t>
      </w:r>
    </w:p>
    <w:p w:rsidR="000F43B1" w:rsidRDefault="000F43B1" w:rsidP="000F43B1">
      <w:pPr>
        <w:pStyle w:val="Heading2"/>
      </w:pPr>
      <w:bookmarkStart w:id="62" w:name="_Toc425054416"/>
      <w:bookmarkStart w:id="63" w:name="_Toc422186509"/>
      <w:bookmarkStart w:id="64" w:name="_Toc436203415"/>
      <w:bookmarkStart w:id="65" w:name="_Toc452813609"/>
      <w:bookmarkStart w:id="66" w:name="_Toc103170718"/>
      <w:bookmarkStart w:id="67" w:name="_Toc105547368"/>
      <w:r>
        <w:t xml:space="preserve">Online </w:t>
      </w:r>
      <w:bookmarkEnd w:id="62"/>
      <w:bookmarkEnd w:id="63"/>
      <w:bookmarkEnd w:id="64"/>
      <w:bookmarkEnd w:id="65"/>
      <w:r>
        <w:t>pomoć</w:t>
      </w:r>
      <w:bookmarkEnd w:id="66"/>
      <w:bookmarkEnd w:id="67"/>
    </w:p>
    <w:p w:rsidR="000F43B1" w:rsidRPr="00A34B97" w:rsidRDefault="00EE53AD" w:rsidP="00A34B97">
      <w:pPr>
        <w:pStyle w:val="BodyText"/>
        <w:rPr>
          <w:color w:val="FF0000"/>
        </w:rPr>
      </w:pPr>
      <w:r>
        <w:t>Online pomoć</w:t>
      </w:r>
      <w:r w:rsidRPr="00A839A7">
        <w:rPr>
          <w:color w:val="000000" w:themeColor="text1"/>
        </w:rPr>
        <w:t xml:space="preserve">, na zvaničnom sajtu, </w:t>
      </w:r>
      <w:r>
        <w:t>će sadržati sve informacije koje sadrži i korisničko uputs</w:t>
      </w:r>
      <w:r w:rsidR="00207588">
        <w:t>t</w:t>
      </w:r>
      <w:r>
        <w:t>vo</w:t>
      </w:r>
      <w:r w:rsidRPr="00A839A7">
        <w:rPr>
          <w:color w:val="000000" w:themeColor="text1"/>
        </w:rPr>
        <w:t xml:space="preserve">, ali </w:t>
      </w:r>
      <w:r>
        <w:t xml:space="preserve">i neke druge koje će biti </w:t>
      </w:r>
      <w:r w:rsidRPr="00A839A7">
        <w:rPr>
          <w:color w:val="000000" w:themeColor="text1"/>
        </w:rPr>
        <w:t xml:space="preserve">u sklopu </w:t>
      </w:r>
      <w:r>
        <w:t xml:space="preserve">FAQ odjeljka, te će naravno ova vrsta pomoći biti dostupna svakom korisniku. </w:t>
      </w:r>
      <w:r w:rsidRPr="00A839A7">
        <w:rPr>
          <w:color w:val="000000" w:themeColor="text1"/>
        </w:rPr>
        <w:t>Korisniku je omogućeno i da direktno postavi pitanje korisničkoj podršci na sajtu.</w:t>
      </w:r>
    </w:p>
    <w:p w:rsidR="000F43B1" w:rsidRDefault="000F43B1" w:rsidP="000F43B1">
      <w:pPr>
        <w:pStyle w:val="Heading2"/>
      </w:pPr>
      <w:bookmarkStart w:id="68" w:name="_Toc74862704"/>
      <w:bookmarkStart w:id="69" w:name="_Toc103170719"/>
      <w:bookmarkStart w:id="70" w:name="_Toc105547369"/>
      <w:r>
        <w:t>Vodič za instalaciju, konfiguracija i ReadMe</w:t>
      </w:r>
      <w:bookmarkEnd w:id="68"/>
      <w:bookmarkEnd w:id="69"/>
      <w:bookmarkEnd w:id="70"/>
    </w:p>
    <w:p w:rsidR="000F43B1" w:rsidRDefault="000F43B1" w:rsidP="000F43B1">
      <w:pPr>
        <w:pStyle w:val="BodyText"/>
      </w:pPr>
      <w:r>
        <w:t>Vodič za inst</w:t>
      </w:r>
      <w:r w:rsidR="00A839A7">
        <w:t>alaciju i konfiguracija alata će biti definisan</w:t>
      </w:r>
      <w:r>
        <w:t xml:space="preserve"> kroz čarobnjak </w:t>
      </w:r>
      <w:r w:rsidR="00207588">
        <w:t>za instalaciju (installation wi</w:t>
      </w:r>
      <w:r>
        <w:t>zard). Nak</w:t>
      </w:r>
      <w:r w:rsidR="00625349">
        <w:t>on uspješne instalacije softverskog alata</w:t>
      </w:r>
      <w:r>
        <w:t>, korisnik će biti obaviješten o postojanju ReadMe fajla</w:t>
      </w:r>
      <w:r w:rsidR="00A839A7">
        <w:t>,</w:t>
      </w:r>
      <w:r>
        <w:t xml:space="preserve"> gdje može izabrati da ga pročita poslije instalacije. ReadMe fajl će biti smješten u instalacioni folder alata </w:t>
      </w:r>
      <w:r w:rsidR="00A839A7">
        <w:t xml:space="preserve">i uvijek će biti </w:t>
      </w:r>
      <w:r>
        <w:t>dostupan korisniku za čitanje.</w:t>
      </w:r>
    </w:p>
    <w:p w:rsidR="000F43B1" w:rsidRPr="000F43B1" w:rsidRDefault="000F43B1" w:rsidP="000F43B1">
      <w:pPr>
        <w:pStyle w:val="BodyText"/>
      </w:pPr>
    </w:p>
    <w:p w:rsidR="00EE53AD" w:rsidRDefault="00EE53AD" w:rsidP="00EE53AD">
      <w:pPr>
        <w:pStyle w:val="Heading2"/>
        <w:widowControl/>
      </w:pPr>
      <w:bookmarkStart w:id="71" w:name="_Toc105547370"/>
      <w:r>
        <w:t>Obilježavanje i pakovanje</w:t>
      </w:r>
      <w:bookmarkEnd w:id="71"/>
    </w:p>
    <w:p w:rsidR="00EE53AD" w:rsidRPr="00A34B97" w:rsidRDefault="00EE53AD" w:rsidP="00A34B97">
      <w:pPr>
        <w:pStyle w:val="BodyText"/>
        <w:rPr>
          <w:color w:val="000000" w:themeColor="text1"/>
        </w:rPr>
      </w:pPr>
      <w:r w:rsidRPr="00A839A7">
        <w:rPr>
          <w:color w:val="000000" w:themeColor="text1"/>
        </w:rPr>
        <w:t xml:space="preserve">Logotip </w:t>
      </w:r>
      <w:r w:rsidRPr="00A839A7">
        <w:rPr>
          <w:i/>
          <w:color w:val="000000" w:themeColor="text1"/>
        </w:rPr>
        <w:t>queri</w:t>
      </w:r>
      <w:r w:rsidR="001028B4">
        <w:rPr>
          <w:color w:val="000000" w:themeColor="text1"/>
        </w:rPr>
        <w:t xml:space="preserve"> softverskog alata</w:t>
      </w:r>
      <w:r w:rsidRPr="00A839A7">
        <w:rPr>
          <w:color w:val="000000" w:themeColor="text1"/>
        </w:rPr>
        <w:t xml:space="preserve"> mora biti istaknut na korisničkoj dokumentaciji, ikonici i naslovnoj liniji. Svi modeli</w:t>
      </w:r>
      <w:r w:rsidR="001028B4">
        <w:rPr>
          <w:color w:val="000000" w:themeColor="text1"/>
        </w:rPr>
        <w:t xml:space="preserve"> se čuvaju sa ekstenzijom .qvi. </w:t>
      </w:r>
      <w:r w:rsidR="001028B4">
        <w:rPr>
          <w:i/>
          <w:color w:val="000000" w:themeColor="text1"/>
        </w:rPr>
        <w:t>queri</w:t>
      </w:r>
      <w:r w:rsidRPr="00A839A7">
        <w:rPr>
          <w:color w:val="000000" w:themeColor="text1"/>
        </w:rPr>
        <w:t xml:space="preserve"> će biti distribuiran samo putem interneta i dostupan za preuzimanje na zvaničnom sajtu, što znači da neće b</w:t>
      </w:r>
      <w:r w:rsidR="00A34B97">
        <w:rPr>
          <w:color w:val="000000" w:themeColor="text1"/>
        </w:rPr>
        <w:t>iti potrebno nikakvo pakovanje.</w:t>
      </w:r>
    </w:p>
    <w:p w:rsidR="00F4567E" w:rsidRDefault="00F4567E">
      <w:pPr>
        <w:pStyle w:val="Heading1"/>
        <w:numPr>
          <w:ilvl w:val="0"/>
          <w:numId w:val="0"/>
        </w:numPr>
      </w:pPr>
      <w:bookmarkStart w:id="72" w:name="_Toc436203393"/>
      <w:bookmarkStart w:id="73" w:name="_Toc452813612"/>
      <w:bookmarkStart w:id="74" w:name="_Toc105547371"/>
      <w:r>
        <w:t xml:space="preserve">A        </w:t>
      </w:r>
      <w:bookmarkEnd w:id="72"/>
      <w:bookmarkEnd w:id="73"/>
      <w:r w:rsidR="00EE53AD">
        <w:t>Atributi karakteristika</w:t>
      </w:r>
      <w:bookmarkEnd w:id="74"/>
    </w:p>
    <w:p w:rsidR="00EE53AD" w:rsidRPr="00EE53AD" w:rsidRDefault="00EE53AD" w:rsidP="00EE53AD">
      <w:pPr>
        <w:pStyle w:val="BodyText"/>
      </w:pPr>
      <w:r w:rsidRPr="00EA58D9">
        <w:t>Date su karakteristike koje se mogu koristiti za procjenu, praćenje, određivanje prioriteta i upravljanj</w:t>
      </w:r>
      <w:r>
        <w:t>e</w:t>
      </w:r>
      <w:r w:rsidRPr="00EA58D9">
        <w:t xml:space="preserve"> stavkama koje su prethodno predložene za implementaciju.</w:t>
      </w:r>
      <w:r>
        <w:t xml:space="preserve"> </w:t>
      </w:r>
      <w:r w:rsidRPr="00EA58D9">
        <w:t>Sljedeći odjeljci predstavljaju skup predloženih atributa</w:t>
      </w:r>
    </w:p>
    <w:p w:rsidR="00F4567E" w:rsidRDefault="00F4567E">
      <w:pPr>
        <w:pStyle w:val="Heading2"/>
        <w:widowControl/>
        <w:numPr>
          <w:ilvl w:val="0"/>
          <w:numId w:val="0"/>
        </w:numPr>
      </w:pPr>
      <w:bookmarkStart w:id="75" w:name="_Toc425054398"/>
      <w:bookmarkStart w:id="76" w:name="_Toc343955082"/>
      <w:bookmarkStart w:id="77" w:name="_Toc346297784"/>
      <w:bookmarkStart w:id="78" w:name="_Toc422186491"/>
      <w:bookmarkStart w:id="79" w:name="_Toc436203394"/>
      <w:bookmarkStart w:id="80" w:name="_Toc452813613"/>
      <w:bookmarkStart w:id="81" w:name="_Toc105547372"/>
      <w:r>
        <w:t>A.1</w:t>
      </w:r>
      <w:r>
        <w:tab/>
        <w:t>Status</w:t>
      </w:r>
      <w:bookmarkEnd w:id="75"/>
      <w:bookmarkEnd w:id="76"/>
      <w:bookmarkEnd w:id="77"/>
      <w:bookmarkEnd w:id="78"/>
      <w:bookmarkEnd w:id="79"/>
      <w:bookmarkEnd w:id="80"/>
      <w:bookmarkEnd w:id="81"/>
    </w:p>
    <w:p w:rsidR="00EE53AD" w:rsidRPr="00881889" w:rsidRDefault="00EE53AD" w:rsidP="00DC3E33">
      <w:pPr>
        <w:pStyle w:val="BodyText"/>
      </w:pPr>
      <w:r w:rsidRPr="00F60441">
        <w:t>Prva inicijalna vizija koja će biti predstavljena nakon prvog sastanka i pregleda od strane tima za upravljanjem projektom. Postavlja prve ciljeve tokom definisanja osnovne linije projekta</w:t>
      </w:r>
      <w:r w:rsidR="004D1F51">
        <w:t>.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10"/>
        <w:gridCol w:w="5808"/>
      </w:tblGrid>
      <w:tr w:rsidR="00EE53AD" w:rsidTr="00EE53AD">
        <w:trPr>
          <w:cantSplit/>
        </w:trPr>
        <w:tc>
          <w:tcPr>
            <w:tcW w:w="1410" w:type="dxa"/>
            <w:tcBorders>
              <w:bottom w:val="single" w:sz="12" w:space="0" w:color="000000"/>
            </w:tcBorders>
          </w:tcPr>
          <w:p w:rsidR="00EE53AD" w:rsidRDefault="00EE53AD" w:rsidP="00EE53AD">
            <w:pPr>
              <w:pStyle w:val="BodyText"/>
              <w:ind w:left="72"/>
            </w:pPr>
            <w:r>
              <w:t>Predloženo</w:t>
            </w:r>
          </w:p>
        </w:tc>
        <w:tc>
          <w:tcPr>
            <w:tcW w:w="5808" w:type="dxa"/>
            <w:tcBorders>
              <w:bottom w:val="single" w:sz="12" w:space="0" w:color="000000"/>
            </w:tcBorders>
          </w:tcPr>
          <w:p w:rsidR="00A839A7" w:rsidRPr="00A839A7" w:rsidRDefault="00A839A7" w:rsidP="00A839A7">
            <w:pPr>
              <w:pStyle w:val="BodyText"/>
              <w:ind w:left="0"/>
            </w:pPr>
            <w:r>
              <w:t>Rad sa modelima, rad sa objektima ER dijagrama, uređivanje izgleda objekata, registracija korisnika, korištenje repozitorijuma.</w:t>
            </w:r>
          </w:p>
        </w:tc>
      </w:tr>
      <w:tr w:rsidR="00EE53AD" w:rsidRPr="00FA15BD" w:rsidTr="00EE53AD">
        <w:trPr>
          <w:cantSplit/>
        </w:trPr>
        <w:tc>
          <w:tcPr>
            <w:tcW w:w="1410" w:type="dxa"/>
            <w:tcBorders>
              <w:top w:val="nil"/>
            </w:tcBorders>
          </w:tcPr>
          <w:p w:rsidR="00EE53AD" w:rsidRDefault="00EE53AD" w:rsidP="00EE53AD">
            <w:pPr>
              <w:pStyle w:val="BodyText"/>
              <w:ind w:left="72"/>
            </w:pPr>
            <w:r>
              <w:t>Odobreno</w:t>
            </w:r>
          </w:p>
        </w:tc>
        <w:tc>
          <w:tcPr>
            <w:tcW w:w="5808" w:type="dxa"/>
            <w:tcBorders>
              <w:top w:val="nil"/>
            </w:tcBorders>
          </w:tcPr>
          <w:p w:rsidR="00EE53AD" w:rsidRPr="00FA15BD" w:rsidRDefault="00EE53AD" w:rsidP="00EE53AD">
            <w:pPr>
              <w:pStyle w:val="BodyText"/>
              <w:ind w:left="0"/>
              <w:rPr>
                <w:lang w:val="de-DE"/>
              </w:rPr>
            </w:pPr>
            <w:r w:rsidRPr="00FA15BD">
              <w:rPr>
                <w:lang w:val="de-DE"/>
              </w:rPr>
              <w:t>Rad sa modelima, rad sa objektima ER dijagrama, uređivanje izgleda objekata.</w:t>
            </w:r>
          </w:p>
        </w:tc>
      </w:tr>
      <w:tr w:rsidR="00EE53AD" w:rsidTr="00EE53AD">
        <w:trPr>
          <w:cantSplit/>
        </w:trPr>
        <w:tc>
          <w:tcPr>
            <w:tcW w:w="1410" w:type="dxa"/>
          </w:tcPr>
          <w:p w:rsidR="00EE53AD" w:rsidRDefault="00EE53AD" w:rsidP="00EE53AD">
            <w:pPr>
              <w:pStyle w:val="BodyText"/>
              <w:ind w:left="72"/>
            </w:pPr>
            <w:r>
              <w:t>Uključeno</w:t>
            </w:r>
          </w:p>
        </w:tc>
        <w:tc>
          <w:tcPr>
            <w:tcW w:w="5808" w:type="dxa"/>
          </w:tcPr>
          <w:p w:rsidR="00EE53AD" w:rsidRPr="00881889" w:rsidRDefault="00EE53AD" w:rsidP="00EE53AD">
            <w:pPr>
              <w:pStyle w:val="BodyText"/>
              <w:ind w:left="0"/>
            </w:pPr>
            <w:r>
              <w:t>Korištenje Cloud servisa.</w:t>
            </w:r>
          </w:p>
        </w:tc>
      </w:tr>
    </w:tbl>
    <w:p w:rsidR="00EE53AD" w:rsidRPr="00EE53AD" w:rsidRDefault="00EE53AD" w:rsidP="00EE53AD">
      <w:pPr>
        <w:pStyle w:val="BodyText"/>
      </w:pPr>
    </w:p>
    <w:p w:rsidR="00F4567E" w:rsidRDefault="00F4567E">
      <w:pPr>
        <w:pStyle w:val="Heading2"/>
        <w:widowControl/>
        <w:numPr>
          <w:ilvl w:val="0"/>
          <w:numId w:val="0"/>
        </w:numPr>
      </w:pPr>
      <w:bookmarkStart w:id="82" w:name="_Toc425054399"/>
      <w:bookmarkStart w:id="83" w:name="_Toc343955070"/>
      <w:bookmarkStart w:id="84" w:name="_Toc346297785"/>
      <w:bookmarkStart w:id="85" w:name="_Toc422186492"/>
      <w:bookmarkStart w:id="86" w:name="_Toc436203395"/>
      <w:bookmarkStart w:id="87" w:name="_Toc452813614"/>
      <w:bookmarkStart w:id="88" w:name="_Toc105547373"/>
      <w:r>
        <w:t>A.2</w:t>
      </w:r>
      <w:r>
        <w:tab/>
        <w:t>Benefit</w:t>
      </w:r>
      <w:bookmarkEnd w:id="82"/>
      <w:bookmarkEnd w:id="83"/>
      <w:bookmarkEnd w:id="84"/>
      <w:bookmarkEnd w:id="85"/>
      <w:bookmarkEnd w:id="86"/>
      <w:bookmarkEnd w:id="87"/>
      <w:bookmarkEnd w:id="88"/>
    </w:p>
    <w:p w:rsidR="00EE53AD" w:rsidRDefault="00EE53AD" w:rsidP="00DC3E33">
      <w:pPr>
        <w:pStyle w:val="BodyText"/>
      </w:pPr>
      <w:r w:rsidRPr="00883540">
        <w:t xml:space="preserve">Analizom marketinga dobija se sljedeća tabela. Svi zahtjevi </w:t>
      </w:r>
      <w:r w:rsidR="006D7222">
        <w:t>su različiti</w:t>
      </w:r>
      <w:r w:rsidRPr="00883540">
        <w:t>. Zahtjevi za rangiranjem prema njihovoj koristi za krajnjeg korisnika otvaraju dijalog s</w:t>
      </w:r>
      <w:r>
        <w:t>a</w:t>
      </w:r>
      <w:r w:rsidRPr="00883540">
        <w:t xml:space="preserve"> kupcima, analitičarima i članovima razvojnog tima.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77"/>
        <w:gridCol w:w="6041"/>
      </w:tblGrid>
      <w:tr w:rsidR="00EE53AD" w:rsidTr="00EE53AD">
        <w:trPr>
          <w:cantSplit/>
        </w:trPr>
        <w:tc>
          <w:tcPr>
            <w:tcW w:w="1177" w:type="dxa"/>
            <w:tcBorders>
              <w:bottom w:val="single" w:sz="12" w:space="0" w:color="000000"/>
            </w:tcBorders>
          </w:tcPr>
          <w:p w:rsidR="00EE53AD" w:rsidRDefault="00EE53AD" w:rsidP="00EE53AD">
            <w:pPr>
              <w:pStyle w:val="BodyText"/>
              <w:keepNext/>
              <w:ind w:left="72"/>
            </w:pPr>
            <w:r>
              <w:t>Kritično</w:t>
            </w:r>
          </w:p>
        </w:tc>
        <w:tc>
          <w:tcPr>
            <w:tcW w:w="6041" w:type="dxa"/>
            <w:tcBorders>
              <w:bottom w:val="single" w:sz="12" w:space="0" w:color="000000"/>
            </w:tcBorders>
          </w:tcPr>
          <w:p w:rsidR="00EE53AD" w:rsidRPr="00881889" w:rsidRDefault="00EE53AD" w:rsidP="00EE53AD">
            <w:pPr>
              <w:pStyle w:val="BodyText"/>
              <w:ind w:left="0"/>
            </w:pPr>
            <w:r>
              <w:t>Rad sa objektima ER dijagrama u cilju kreiranja funkcionalnog modela baze podataka.</w:t>
            </w:r>
          </w:p>
        </w:tc>
      </w:tr>
      <w:tr w:rsidR="00EE53AD" w:rsidTr="00EE53AD">
        <w:trPr>
          <w:cantSplit/>
        </w:trPr>
        <w:tc>
          <w:tcPr>
            <w:tcW w:w="1177" w:type="dxa"/>
            <w:tcBorders>
              <w:top w:val="nil"/>
            </w:tcBorders>
          </w:tcPr>
          <w:p w:rsidR="00EE53AD" w:rsidRDefault="00EE53AD" w:rsidP="00EE53AD">
            <w:pPr>
              <w:pStyle w:val="BodyText"/>
              <w:keepNext/>
              <w:ind w:left="72"/>
            </w:pPr>
            <w:r>
              <w:t>Bitno</w:t>
            </w:r>
          </w:p>
        </w:tc>
        <w:tc>
          <w:tcPr>
            <w:tcW w:w="6041" w:type="dxa"/>
            <w:tcBorders>
              <w:top w:val="nil"/>
            </w:tcBorders>
          </w:tcPr>
          <w:p w:rsidR="00EE53AD" w:rsidRPr="00881889" w:rsidRDefault="00EE53AD" w:rsidP="00EE53AD">
            <w:pPr>
              <w:pStyle w:val="BodyText"/>
              <w:ind w:left="0"/>
            </w:pPr>
            <w:r>
              <w:t>Transformacija grafičkog modela u SQL kod i obrnuto.</w:t>
            </w:r>
          </w:p>
        </w:tc>
      </w:tr>
      <w:tr w:rsidR="00EE53AD" w:rsidTr="00EE53AD">
        <w:trPr>
          <w:cantSplit/>
        </w:trPr>
        <w:tc>
          <w:tcPr>
            <w:tcW w:w="1177" w:type="dxa"/>
          </w:tcPr>
          <w:p w:rsidR="00EE53AD" w:rsidRDefault="00EE53AD" w:rsidP="00EE53AD">
            <w:pPr>
              <w:pStyle w:val="BodyText"/>
              <w:ind w:left="72"/>
            </w:pPr>
            <w:r>
              <w:t>Korisno</w:t>
            </w:r>
          </w:p>
        </w:tc>
        <w:tc>
          <w:tcPr>
            <w:tcW w:w="6041" w:type="dxa"/>
          </w:tcPr>
          <w:p w:rsidR="00EE53AD" w:rsidRPr="00881889" w:rsidRDefault="00EE53AD" w:rsidP="00EE53AD">
            <w:pPr>
              <w:pStyle w:val="BodyText"/>
              <w:ind w:left="0"/>
            </w:pPr>
            <w:r>
              <w:t>Korištenje Cloud servisa</w:t>
            </w:r>
          </w:p>
        </w:tc>
      </w:tr>
    </w:tbl>
    <w:p w:rsidR="00F4567E" w:rsidRDefault="00F4567E">
      <w:pPr>
        <w:pStyle w:val="Paragraph4"/>
        <w:ind w:left="0"/>
        <w:jc w:val="left"/>
      </w:pPr>
    </w:p>
    <w:p w:rsidR="00F4567E" w:rsidRDefault="00F4567E">
      <w:pPr>
        <w:pStyle w:val="Heading2"/>
        <w:widowControl/>
        <w:numPr>
          <w:ilvl w:val="0"/>
          <w:numId w:val="0"/>
        </w:numPr>
      </w:pPr>
      <w:bookmarkStart w:id="89" w:name="_Toc425054400"/>
      <w:bookmarkStart w:id="90" w:name="_Toc343955074"/>
      <w:bookmarkStart w:id="91" w:name="_Toc346297786"/>
      <w:bookmarkStart w:id="92" w:name="_Toc422186493"/>
      <w:bookmarkStart w:id="93" w:name="_Toc436203396"/>
      <w:bookmarkStart w:id="94" w:name="_Toc452813615"/>
      <w:bookmarkStart w:id="95" w:name="_Toc105547374"/>
      <w:r>
        <w:t>A.3</w:t>
      </w:r>
      <w:r>
        <w:tab/>
      </w:r>
      <w:bookmarkEnd w:id="89"/>
      <w:bookmarkEnd w:id="90"/>
      <w:bookmarkEnd w:id="91"/>
      <w:bookmarkEnd w:id="92"/>
      <w:bookmarkEnd w:id="93"/>
      <w:bookmarkEnd w:id="94"/>
      <w:r w:rsidR="00EE53AD">
        <w:t>Napor</w:t>
      </w:r>
      <w:bookmarkEnd w:id="95"/>
    </w:p>
    <w:p w:rsidR="00EE53AD" w:rsidRPr="00EE53AD" w:rsidRDefault="00EE53AD" w:rsidP="00EE53AD">
      <w:pPr>
        <w:pStyle w:val="BodyText"/>
      </w:pPr>
      <w:r>
        <w:t xml:space="preserve">Postavlja razvojni tim. </w:t>
      </w:r>
      <w:r w:rsidRPr="00EA58D9">
        <w:t>Budući da ovaj projekat zahtjeva više vremena i resursa, procijenjen broj sedmica za implementaciju projekta u realizovan softver</w:t>
      </w:r>
      <w:r w:rsidR="00625349">
        <w:t>ski alat</w:t>
      </w:r>
      <w:r w:rsidRPr="00EA58D9">
        <w:t xml:space="preserve"> sa pratećom dokumentacijom i modelima je maksimalno do </w:t>
      </w:r>
      <w:r w:rsidR="00625349">
        <w:t>20</w:t>
      </w:r>
      <w:r w:rsidRPr="00EA58D9">
        <w:t xml:space="preserve"> sedmica. Ovo je p</w:t>
      </w:r>
      <w:r>
        <w:t xml:space="preserve">osljedica složenosti , postavljanja i </w:t>
      </w:r>
      <w:r w:rsidRPr="00EA58D9">
        <w:t>očekivanja onoga što se može, a što ne može post</w:t>
      </w:r>
      <w:r>
        <w:t>i</w:t>
      </w:r>
      <w:r w:rsidRPr="00EA58D9">
        <w:t>ći u zadatom vremenskom okviru</w:t>
      </w:r>
    </w:p>
    <w:p w:rsidR="00F4567E" w:rsidRDefault="00F4567E">
      <w:pPr>
        <w:pStyle w:val="Heading2"/>
        <w:widowControl/>
        <w:numPr>
          <w:ilvl w:val="0"/>
          <w:numId w:val="0"/>
        </w:numPr>
      </w:pPr>
      <w:bookmarkStart w:id="96" w:name="_Toc425054401"/>
      <w:bookmarkStart w:id="97" w:name="_Toc422186494"/>
      <w:bookmarkStart w:id="98" w:name="_Toc436203397"/>
      <w:bookmarkStart w:id="99" w:name="_Toc452813616"/>
      <w:bookmarkStart w:id="100" w:name="_Toc105547375"/>
      <w:r>
        <w:t>A.4</w:t>
      </w:r>
      <w:r>
        <w:tab/>
        <w:t>Ri</w:t>
      </w:r>
      <w:bookmarkEnd w:id="96"/>
      <w:bookmarkEnd w:id="97"/>
      <w:bookmarkEnd w:id="98"/>
      <w:bookmarkEnd w:id="99"/>
      <w:r w:rsidR="00EE53AD">
        <w:t>zik</w:t>
      </w:r>
      <w:bookmarkEnd w:id="100"/>
    </w:p>
    <w:p w:rsidR="00EE53AD" w:rsidRPr="00EE53AD" w:rsidRDefault="00EE53AD" w:rsidP="00EE53AD">
      <w:pPr>
        <w:pStyle w:val="BodyText"/>
      </w:pPr>
      <w:r>
        <w:t>Rizik određuje razvojni tim i to kao: visok, srednji ili nizak rizik. Svaki zahtjev će biti predstavljen u jednom od ove tri kategorije</w:t>
      </w:r>
      <w:r w:rsidR="006D7222">
        <w:t>.</w:t>
      </w:r>
    </w:p>
    <w:p w:rsidR="00F4567E" w:rsidRDefault="00F4567E">
      <w:pPr>
        <w:pStyle w:val="Heading2"/>
        <w:widowControl/>
        <w:numPr>
          <w:ilvl w:val="0"/>
          <w:numId w:val="0"/>
        </w:numPr>
      </w:pPr>
      <w:bookmarkStart w:id="101" w:name="_Toc425054402"/>
      <w:bookmarkStart w:id="102" w:name="_Toc422186495"/>
      <w:bookmarkStart w:id="103" w:name="_Toc436203398"/>
      <w:bookmarkStart w:id="104" w:name="_Toc452813617"/>
      <w:bookmarkStart w:id="105" w:name="_Toc105547376"/>
      <w:r>
        <w:t>A.5</w:t>
      </w:r>
      <w:r>
        <w:tab/>
        <w:t>Stabi</w:t>
      </w:r>
      <w:bookmarkEnd w:id="101"/>
      <w:bookmarkEnd w:id="102"/>
      <w:bookmarkEnd w:id="103"/>
      <w:bookmarkEnd w:id="104"/>
      <w:r w:rsidR="00CB0697">
        <w:t>lnost</w:t>
      </w:r>
      <w:bookmarkEnd w:id="105"/>
    </w:p>
    <w:p w:rsidR="00CB0697" w:rsidRPr="00CB0697" w:rsidRDefault="00CB0697" w:rsidP="00CB0697">
      <w:pPr>
        <w:pStyle w:val="BodyText"/>
      </w:pPr>
      <w:r>
        <w:t>Projektni tim je došao do zaključka da su obuhvaćene funkcionalnosti permanentne</w:t>
      </w:r>
      <w:r w:rsidR="00496A8E">
        <w:t xml:space="preserve"> i nisu sklone promjenama.</w:t>
      </w:r>
    </w:p>
    <w:p w:rsidR="00F4567E" w:rsidRDefault="00F4567E">
      <w:pPr>
        <w:pStyle w:val="Heading2"/>
        <w:widowControl/>
        <w:numPr>
          <w:ilvl w:val="0"/>
          <w:numId w:val="0"/>
        </w:numPr>
      </w:pPr>
      <w:bookmarkStart w:id="106" w:name="_Toc425054403"/>
      <w:bookmarkStart w:id="107" w:name="_Toc343955086"/>
      <w:bookmarkStart w:id="108" w:name="_Toc346297788"/>
      <w:bookmarkStart w:id="109" w:name="_Toc422186496"/>
      <w:bookmarkStart w:id="110" w:name="_Toc436203399"/>
      <w:bookmarkStart w:id="111" w:name="_Toc452813618"/>
      <w:bookmarkStart w:id="112" w:name="_Toc105547377"/>
      <w:r>
        <w:t>A.6</w:t>
      </w:r>
      <w:r>
        <w:tab/>
      </w:r>
      <w:bookmarkEnd w:id="106"/>
      <w:bookmarkEnd w:id="107"/>
      <w:bookmarkEnd w:id="108"/>
      <w:bookmarkEnd w:id="109"/>
      <w:bookmarkEnd w:id="110"/>
      <w:bookmarkEnd w:id="111"/>
      <w:r w:rsidR="00496A8E">
        <w:t>Cilj izdanja</w:t>
      </w:r>
      <w:bookmarkEnd w:id="112"/>
    </w:p>
    <w:p w:rsidR="00496A8E" w:rsidRPr="00496A8E" w:rsidRDefault="00496A8E" w:rsidP="00496A8E">
      <w:pPr>
        <w:pStyle w:val="BodyText"/>
      </w:pPr>
      <w:r>
        <w:t xml:space="preserve">Glavni </w:t>
      </w:r>
      <w:r w:rsidRPr="00214C6D">
        <w:t>cilj</w:t>
      </w:r>
      <w:r>
        <w:t xml:space="preserve"> dokumenta V</w:t>
      </w:r>
      <w:r w:rsidR="00625349">
        <w:t>izije je prikaz budućeg softverskog alata</w:t>
      </w:r>
      <w:r>
        <w:t xml:space="preserve"> </w:t>
      </w:r>
      <w:r>
        <w:rPr>
          <w:i/>
        </w:rPr>
        <w:t>queri</w:t>
      </w:r>
      <w:r>
        <w:t xml:space="preserve"> sa svim svojim funkcionalnostima kako budućim korisnicima, tako i članovima razvojnog tima.</w:t>
      </w:r>
    </w:p>
    <w:p w:rsidR="00F4567E" w:rsidRDefault="00F4567E">
      <w:pPr>
        <w:pStyle w:val="Heading2"/>
        <w:widowControl/>
        <w:numPr>
          <w:ilvl w:val="0"/>
          <w:numId w:val="0"/>
        </w:numPr>
      </w:pPr>
      <w:bookmarkStart w:id="113" w:name="_Toc425054404"/>
      <w:bookmarkStart w:id="114" w:name="_Toc422186497"/>
      <w:bookmarkStart w:id="115" w:name="_Toc436203400"/>
      <w:bookmarkStart w:id="116" w:name="_Toc452813619"/>
      <w:bookmarkStart w:id="117" w:name="_Toc105547378"/>
      <w:r>
        <w:lastRenderedPageBreak/>
        <w:t>A.7</w:t>
      </w:r>
      <w:r>
        <w:tab/>
      </w:r>
      <w:bookmarkEnd w:id="113"/>
      <w:bookmarkEnd w:id="114"/>
      <w:bookmarkEnd w:id="115"/>
      <w:bookmarkEnd w:id="116"/>
      <w:r w:rsidR="006D7222">
        <w:t>Dodijeljeno</w:t>
      </w:r>
      <w:bookmarkEnd w:id="117"/>
    </w:p>
    <w:p w:rsidR="006D7222" w:rsidRPr="006D7222" w:rsidRDefault="006D7222" w:rsidP="006D7222">
      <w:pPr>
        <w:pStyle w:val="BodyText"/>
      </w:pPr>
      <w:r>
        <w:t>Članovima Grupe 1 koji će raditi na daljem razvijanju kako projektne dokumentacije, tako i samog softverskog proizvoda.</w:t>
      </w:r>
    </w:p>
    <w:p w:rsidR="00F4567E" w:rsidRDefault="00F4567E">
      <w:pPr>
        <w:pStyle w:val="Heading2"/>
        <w:widowControl/>
        <w:numPr>
          <w:ilvl w:val="0"/>
          <w:numId w:val="0"/>
        </w:numPr>
      </w:pPr>
      <w:bookmarkStart w:id="118" w:name="_Toc425054405"/>
      <w:bookmarkStart w:id="119" w:name="_Toc343955094"/>
      <w:bookmarkStart w:id="120" w:name="_Toc346297789"/>
      <w:bookmarkStart w:id="121" w:name="_Toc422186498"/>
      <w:bookmarkStart w:id="122" w:name="_Toc436203401"/>
      <w:bookmarkStart w:id="123" w:name="_Toc452813620"/>
      <w:bookmarkStart w:id="124" w:name="_Toc105547379"/>
      <w:r>
        <w:t>A.8</w:t>
      </w:r>
      <w:r>
        <w:tab/>
        <w:t>R</w:t>
      </w:r>
      <w:bookmarkEnd w:id="118"/>
      <w:bookmarkEnd w:id="119"/>
      <w:bookmarkEnd w:id="120"/>
      <w:bookmarkEnd w:id="121"/>
      <w:bookmarkEnd w:id="122"/>
      <w:bookmarkEnd w:id="123"/>
      <w:r w:rsidR="006D7222">
        <w:t>azlog</w:t>
      </w:r>
      <w:bookmarkEnd w:id="124"/>
    </w:p>
    <w:p w:rsidR="00A46BFE" w:rsidRDefault="006D7222" w:rsidP="00DE2426">
      <w:pPr>
        <w:pStyle w:val="BodyText"/>
      </w:pPr>
      <w:r>
        <w:t xml:space="preserve">Nastao s ciljem zadovoljavanja potreba različitih zainteresovanih strana u sklopu modelovanja baza podataka. Proboj među postojećom konkurencijom i ulazak u poslovni svijet. </w:t>
      </w:r>
    </w:p>
    <w:p w:rsidR="00DE2426" w:rsidRDefault="00DE2426" w:rsidP="00DE2426">
      <w:pPr>
        <w:pStyle w:val="BodyText"/>
      </w:pPr>
    </w:p>
    <w:p w:rsidR="006D7222" w:rsidRPr="006D7222" w:rsidRDefault="006D7222" w:rsidP="006D7222"/>
    <w:sectPr w:rsidR="006D7222" w:rsidRPr="006D7222">
      <w:headerReference w:type="default" r:id="rId21"/>
      <w:footerReference w:type="defaul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8FF" w:rsidRDefault="008918FF">
      <w:pPr>
        <w:spacing w:line="240" w:lineRule="auto"/>
      </w:pPr>
      <w:r>
        <w:separator/>
      </w:r>
    </w:p>
  </w:endnote>
  <w:endnote w:type="continuationSeparator" w:id="0">
    <w:p w:rsidR="008918FF" w:rsidRDefault="00891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446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446C" w:rsidRDefault="008F446C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446C" w:rsidRDefault="008F446C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Grupa 1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17BEE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446C" w:rsidRDefault="008F446C">
          <w:pPr>
            <w:jc w:val="right"/>
          </w:pPr>
          <w:r>
            <w:t xml:space="preserve">Stranica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70295">
            <w:rPr>
              <w:rStyle w:val="PageNumber"/>
              <w:noProof/>
            </w:rPr>
            <w:t>12</w:t>
          </w:r>
          <w:r>
            <w:rPr>
              <w:rStyle w:val="PageNumber"/>
            </w:rPr>
            <w:fldChar w:fldCharType="end"/>
          </w:r>
        </w:p>
      </w:tc>
    </w:tr>
  </w:tbl>
  <w:p w:rsidR="008F446C" w:rsidRDefault="008F44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8FF" w:rsidRDefault="008918FF">
      <w:pPr>
        <w:spacing w:line="240" w:lineRule="auto"/>
      </w:pPr>
      <w:r>
        <w:separator/>
      </w:r>
    </w:p>
  </w:footnote>
  <w:footnote w:type="continuationSeparator" w:id="0">
    <w:p w:rsidR="008918FF" w:rsidRDefault="00891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46C" w:rsidRDefault="008F446C">
    <w:pPr>
      <w:rPr>
        <w:sz w:val="24"/>
      </w:rPr>
    </w:pPr>
  </w:p>
  <w:p w:rsidR="008F446C" w:rsidRDefault="008F446C">
    <w:pPr>
      <w:pBdr>
        <w:top w:val="single" w:sz="6" w:space="1" w:color="auto"/>
      </w:pBdr>
      <w:rPr>
        <w:sz w:val="24"/>
      </w:rPr>
    </w:pPr>
  </w:p>
  <w:p w:rsidR="008F446C" w:rsidRDefault="008F446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Grupa 1</w:t>
    </w:r>
    <w:r>
      <w:rPr>
        <w:rFonts w:ascii="Arial" w:hAnsi="Arial"/>
        <w:b/>
        <w:sz w:val="36"/>
      </w:rPr>
      <w:fldChar w:fldCharType="end"/>
    </w:r>
  </w:p>
  <w:p w:rsidR="008F446C" w:rsidRDefault="008F446C">
    <w:pPr>
      <w:pBdr>
        <w:bottom w:val="single" w:sz="6" w:space="1" w:color="auto"/>
      </w:pBdr>
      <w:jc w:val="right"/>
      <w:rPr>
        <w:sz w:val="24"/>
      </w:rPr>
    </w:pPr>
  </w:p>
  <w:p w:rsidR="008F446C" w:rsidRDefault="008F44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446C">
      <w:tc>
        <w:tcPr>
          <w:tcW w:w="6379" w:type="dxa"/>
        </w:tcPr>
        <w:p w:rsidR="008F446C" w:rsidRPr="002D5F79" w:rsidRDefault="008F446C">
          <w:pPr>
            <w:rPr>
              <w:i/>
            </w:rPr>
          </w:pPr>
          <w:r w:rsidRPr="002D5F79">
            <w:rPr>
              <w:b/>
              <w:i/>
            </w:rPr>
            <w:fldChar w:fldCharType="begin"/>
          </w:r>
          <w:r w:rsidRPr="002D5F79">
            <w:rPr>
              <w:b/>
              <w:i/>
            </w:rPr>
            <w:instrText xml:space="preserve"> SUBJECT  \* MERGEFORMAT </w:instrText>
          </w:r>
          <w:r w:rsidRPr="002D5F79">
            <w:rPr>
              <w:b/>
              <w:i/>
            </w:rPr>
            <w:fldChar w:fldCharType="separate"/>
          </w:r>
          <w:r w:rsidRPr="002D5F79">
            <w:rPr>
              <w:i/>
            </w:rPr>
            <w:t>queri</w:t>
          </w:r>
          <w:r w:rsidRPr="002D5F79">
            <w:rPr>
              <w:b/>
              <w:i/>
            </w:rPr>
            <w:fldChar w:fldCharType="end"/>
          </w:r>
        </w:p>
      </w:tc>
      <w:tc>
        <w:tcPr>
          <w:tcW w:w="3179" w:type="dxa"/>
        </w:tcPr>
        <w:p w:rsidR="008F446C" w:rsidRDefault="00D503AA" w:rsidP="000A1CC6">
          <w:pPr>
            <w:tabs>
              <w:tab w:val="left" w:pos="1135"/>
            </w:tabs>
            <w:spacing w:before="40"/>
            <w:ind w:right="68"/>
          </w:pPr>
          <w:r>
            <w:t xml:space="preserve">  Verzija:          1.</w:t>
          </w:r>
          <w:r w:rsidR="000A1CC6">
            <w:t>3</w:t>
          </w:r>
        </w:p>
      </w:tc>
    </w:tr>
    <w:tr w:rsidR="008F446C">
      <w:tc>
        <w:tcPr>
          <w:tcW w:w="6379" w:type="dxa"/>
        </w:tcPr>
        <w:p w:rsidR="008F446C" w:rsidRDefault="000A4DC5">
          <w:fldSimple w:instr=" TITLE  \* MERGEFORMAT ">
            <w:r w:rsidR="008F446C">
              <w:t>Vizija</w:t>
            </w:r>
          </w:fldSimple>
        </w:p>
      </w:tc>
      <w:tc>
        <w:tcPr>
          <w:tcW w:w="3179" w:type="dxa"/>
        </w:tcPr>
        <w:p w:rsidR="008F446C" w:rsidRDefault="008F446C" w:rsidP="000A1CC6">
          <w:r>
            <w:t xml:space="preserve">  Datum:  </w:t>
          </w:r>
          <w:r w:rsidR="000A1CC6">
            <w:t>20.08</w:t>
          </w:r>
          <w:r>
            <w:t>.2022.</w:t>
          </w:r>
        </w:p>
      </w:tc>
    </w:tr>
  </w:tbl>
  <w:p w:rsidR="008F446C" w:rsidRDefault="008F44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DF02656"/>
    <w:multiLevelType w:val="hybridMultilevel"/>
    <w:tmpl w:val="DED2CB8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AD61390"/>
    <w:multiLevelType w:val="hybridMultilevel"/>
    <w:tmpl w:val="7EB8FC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051317"/>
    <w:multiLevelType w:val="hybridMultilevel"/>
    <w:tmpl w:val="353A5E7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0151435"/>
    <w:multiLevelType w:val="hybridMultilevel"/>
    <w:tmpl w:val="F2C299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30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4"/>
  </w:num>
  <w:num w:numId="12">
    <w:abstractNumId w:val="14"/>
  </w:num>
  <w:num w:numId="13">
    <w:abstractNumId w:val="12"/>
  </w:num>
  <w:num w:numId="14">
    <w:abstractNumId w:val="28"/>
  </w:num>
  <w:num w:numId="15">
    <w:abstractNumId w:val="11"/>
  </w:num>
  <w:num w:numId="16">
    <w:abstractNumId w:val="5"/>
  </w:num>
  <w:num w:numId="17">
    <w:abstractNumId w:val="27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5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4"/>
  </w:num>
  <w:num w:numId="28">
    <w:abstractNumId w:val="31"/>
  </w:num>
  <w:num w:numId="29">
    <w:abstractNumId w:val="15"/>
  </w:num>
  <w:num w:numId="30">
    <w:abstractNumId w:val="22"/>
  </w:num>
  <w:num w:numId="31">
    <w:abstractNumId w:val="23"/>
  </w:num>
  <w:num w:numId="32">
    <w:abstractNumId w:val="1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BFE"/>
    <w:rsid w:val="00002171"/>
    <w:rsid w:val="00025CDD"/>
    <w:rsid w:val="00052499"/>
    <w:rsid w:val="00071415"/>
    <w:rsid w:val="000758A7"/>
    <w:rsid w:val="0009459D"/>
    <w:rsid w:val="000A1CC6"/>
    <w:rsid w:val="000A4DC5"/>
    <w:rsid w:val="000C29D1"/>
    <w:rsid w:val="000E7F56"/>
    <w:rsid w:val="000F43B1"/>
    <w:rsid w:val="001028B4"/>
    <w:rsid w:val="00106330"/>
    <w:rsid w:val="00111835"/>
    <w:rsid w:val="00133B03"/>
    <w:rsid w:val="001A06CF"/>
    <w:rsid w:val="001B3F5D"/>
    <w:rsid w:val="001D253C"/>
    <w:rsid w:val="00207588"/>
    <w:rsid w:val="00212033"/>
    <w:rsid w:val="00217BEE"/>
    <w:rsid w:val="00235A39"/>
    <w:rsid w:val="00243940"/>
    <w:rsid w:val="0027068D"/>
    <w:rsid w:val="002D4A00"/>
    <w:rsid w:val="002D5F79"/>
    <w:rsid w:val="0031265F"/>
    <w:rsid w:val="00367F4A"/>
    <w:rsid w:val="00385FE1"/>
    <w:rsid w:val="0039495B"/>
    <w:rsid w:val="003D5C29"/>
    <w:rsid w:val="003E4BBD"/>
    <w:rsid w:val="003F50B8"/>
    <w:rsid w:val="0040145D"/>
    <w:rsid w:val="00415EA0"/>
    <w:rsid w:val="0041723B"/>
    <w:rsid w:val="0042115B"/>
    <w:rsid w:val="004414F1"/>
    <w:rsid w:val="004465ED"/>
    <w:rsid w:val="00491930"/>
    <w:rsid w:val="0049635B"/>
    <w:rsid w:val="00496401"/>
    <w:rsid w:val="00496A8E"/>
    <w:rsid w:val="004D1F51"/>
    <w:rsid w:val="004D494F"/>
    <w:rsid w:val="004E27EE"/>
    <w:rsid w:val="004E3E71"/>
    <w:rsid w:val="00521FC9"/>
    <w:rsid w:val="00545737"/>
    <w:rsid w:val="00563572"/>
    <w:rsid w:val="00570295"/>
    <w:rsid w:val="005B53F2"/>
    <w:rsid w:val="005B5733"/>
    <w:rsid w:val="005C5B82"/>
    <w:rsid w:val="005D43BA"/>
    <w:rsid w:val="005D5A5A"/>
    <w:rsid w:val="005F27B0"/>
    <w:rsid w:val="00623B88"/>
    <w:rsid w:val="00625349"/>
    <w:rsid w:val="00632D13"/>
    <w:rsid w:val="00640AF1"/>
    <w:rsid w:val="0065505B"/>
    <w:rsid w:val="006662C4"/>
    <w:rsid w:val="00682ABA"/>
    <w:rsid w:val="006A4374"/>
    <w:rsid w:val="006D67D7"/>
    <w:rsid w:val="006D7222"/>
    <w:rsid w:val="007465B9"/>
    <w:rsid w:val="00747C38"/>
    <w:rsid w:val="00751A02"/>
    <w:rsid w:val="007553EE"/>
    <w:rsid w:val="00761EC6"/>
    <w:rsid w:val="007B26E4"/>
    <w:rsid w:val="00810526"/>
    <w:rsid w:val="008147B5"/>
    <w:rsid w:val="00823771"/>
    <w:rsid w:val="0084142B"/>
    <w:rsid w:val="008539A7"/>
    <w:rsid w:val="008906D3"/>
    <w:rsid w:val="008918FF"/>
    <w:rsid w:val="008D086E"/>
    <w:rsid w:val="008D62F9"/>
    <w:rsid w:val="008F14B3"/>
    <w:rsid w:val="008F2544"/>
    <w:rsid w:val="008F446C"/>
    <w:rsid w:val="008F5580"/>
    <w:rsid w:val="00907E5F"/>
    <w:rsid w:val="00983214"/>
    <w:rsid w:val="00985648"/>
    <w:rsid w:val="009943C1"/>
    <w:rsid w:val="00994AEF"/>
    <w:rsid w:val="009A5DAF"/>
    <w:rsid w:val="009C1B12"/>
    <w:rsid w:val="009C4F69"/>
    <w:rsid w:val="009C73BE"/>
    <w:rsid w:val="00A15A04"/>
    <w:rsid w:val="00A34B97"/>
    <w:rsid w:val="00A35442"/>
    <w:rsid w:val="00A46BFE"/>
    <w:rsid w:val="00A839A7"/>
    <w:rsid w:val="00A850C2"/>
    <w:rsid w:val="00A87163"/>
    <w:rsid w:val="00AA3990"/>
    <w:rsid w:val="00AA49AB"/>
    <w:rsid w:val="00AC6908"/>
    <w:rsid w:val="00AD47B0"/>
    <w:rsid w:val="00AE47E0"/>
    <w:rsid w:val="00B42A04"/>
    <w:rsid w:val="00B450CC"/>
    <w:rsid w:val="00B94847"/>
    <w:rsid w:val="00B96E0C"/>
    <w:rsid w:val="00BE79B6"/>
    <w:rsid w:val="00BF3291"/>
    <w:rsid w:val="00C35633"/>
    <w:rsid w:val="00C37D74"/>
    <w:rsid w:val="00C63211"/>
    <w:rsid w:val="00C675E5"/>
    <w:rsid w:val="00C8389F"/>
    <w:rsid w:val="00C863EC"/>
    <w:rsid w:val="00C92011"/>
    <w:rsid w:val="00C932EE"/>
    <w:rsid w:val="00CB0697"/>
    <w:rsid w:val="00D071C7"/>
    <w:rsid w:val="00D2238F"/>
    <w:rsid w:val="00D503AA"/>
    <w:rsid w:val="00D80239"/>
    <w:rsid w:val="00DB0460"/>
    <w:rsid w:val="00DC2C45"/>
    <w:rsid w:val="00DC3E33"/>
    <w:rsid w:val="00DE2426"/>
    <w:rsid w:val="00DF2260"/>
    <w:rsid w:val="00E3180C"/>
    <w:rsid w:val="00E53E01"/>
    <w:rsid w:val="00E634A7"/>
    <w:rsid w:val="00E771E8"/>
    <w:rsid w:val="00EA7239"/>
    <w:rsid w:val="00EC64F5"/>
    <w:rsid w:val="00EE53AD"/>
    <w:rsid w:val="00EF2383"/>
    <w:rsid w:val="00F05AC1"/>
    <w:rsid w:val="00F12EA3"/>
    <w:rsid w:val="00F27358"/>
    <w:rsid w:val="00F33D5F"/>
    <w:rsid w:val="00F4567E"/>
    <w:rsid w:val="00F53986"/>
    <w:rsid w:val="00F72E31"/>
    <w:rsid w:val="00FA15BD"/>
    <w:rsid w:val="00FD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A02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94AEF"/>
    <w:pPr>
      <w:tabs>
        <w:tab w:val="left" w:pos="540"/>
        <w:tab w:val="left" w:pos="1260"/>
      </w:tabs>
      <w:spacing w:after="1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B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BFE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C29D1"/>
    <w:rPr>
      <w:rFonts w:ascii="Arial" w:hAnsi="Arial"/>
      <w:i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0C29D1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E53AD"/>
    <w:rPr>
      <w:rFonts w:ascii="Arial" w:hAnsi="Arial"/>
      <w:b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EE53AD"/>
    <w:rPr>
      <w:rFonts w:ascii="Arial" w:hAnsi="Arial"/>
      <w:b/>
      <w:sz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65ED"/>
    <w:rPr>
      <w:color w:val="800080" w:themeColor="followedHyperlink"/>
      <w:u w:val="single"/>
    </w:rPr>
  </w:style>
  <w:style w:type="table" w:styleId="LightList">
    <w:name w:val="Light List"/>
    <w:basedOn w:val="TableNormal"/>
    <w:uiPriority w:val="61"/>
    <w:rsid w:val="00994AE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3940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3940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24394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4394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A02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94AEF"/>
    <w:pPr>
      <w:tabs>
        <w:tab w:val="left" w:pos="540"/>
        <w:tab w:val="left" w:pos="1260"/>
      </w:tabs>
      <w:spacing w:after="1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B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BFE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C29D1"/>
    <w:rPr>
      <w:rFonts w:ascii="Arial" w:hAnsi="Arial"/>
      <w:i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0C29D1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E53AD"/>
    <w:rPr>
      <w:rFonts w:ascii="Arial" w:hAnsi="Arial"/>
      <w:b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EE53AD"/>
    <w:rPr>
      <w:rFonts w:ascii="Arial" w:hAnsi="Arial"/>
      <w:b/>
      <w:sz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65ED"/>
    <w:rPr>
      <w:color w:val="800080" w:themeColor="followedHyperlink"/>
      <w:u w:val="single"/>
    </w:rPr>
  </w:style>
  <w:style w:type="table" w:styleId="LightList">
    <w:name w:val="Light List"/>
    <w:basedOn w:val="TableNormal"/>
    <w:uiPriority w:val="61"/>
    <w:rsid w:val="00994AE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3940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3940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24394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439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8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ysql.com/products/workbench/" TargetMode="External"/><Relationship Id="rId18" Type="http://schemas.openxmlformats.org/officeDocument/2006/relationships/hyperlink" Target="https://soft-builder.com/erbuilder-data-modeler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www.lucidchart.com/pages/database-diagram/database-models" TargetMode="External"/><Relationship Id="rId17" Type="http://schemas.openxmlformats.org/officeDocument/2006/relationships/hyperlink" Target="https://dbschema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dera.com/products/er-studio/data-architect" TargetMode="External"/><Relationship Id="rId20" Type="http://schemas.openxmlformats.org/officeDocument/2006/relationships/hyperlink" Target="https://www.datanamic.com/dezig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pectralops.io/blog/top-10-data-modeling-tools-for-2021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mysql.com/products/workbench/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heidisql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sqldbm.com/Home/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LADEN-Tre&#263;a%20godina\SIMS\G1\Dokumentacija\Vizi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CEA8B-4796-4019-B070-3828615D1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Vizija.dot</Template>
  <TotalTime>872</TotalTime>
  <Pages>14</Pages>
  <Words>3798</Words>
  <Characters>21653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Vizija</vt:lpstr>
    </vt:vector>
  </TitlesOfParts>
  <Company>Grupa 1</Company>
  <LinksUpToDate>false</LinksUpToDate>
  <CharactersWithSpaces>25401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Vizija</dc:title>
  <dc:subject>queri</dc:subject>
  <dc:creator>PC</dc:creator>
  <cp:lastModifiedBy>PC</cp:lastModifiedBy>
  <cp:revision>66</cp:revision>
  <cp:lastPrinted>2001-03-15T12:26:00Z</cp:lastPrinted>
  <dcterms:created xsi:type="dcterms:W3CDTF">2022-05-05T15:14:00Z</dcterms:created>
  <dcterms:modified xsi:type="dcterms:W3CDTF">2022-09-02T14:35:00Z</dcterms:modified>
</cp:coreProperties>
</file>